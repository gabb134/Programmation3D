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4"/>
      </w:tblGrid>
      <w:tr w:rsidR="005B030E" w:rsidRPr="00B750FD" w:rsidTr="004A70E8">
        <w:tc>
          <w:tcPr>
            <w:tcW w:w="12984" w:type="dxa"/>
            <w:tcBorders>
              <w:top w:val="nil"/>
              <w:left w:val="nil"/>
              <w:right w:val="nil"/>
            </w:tcBorders>
          </w:tcPr>
          <w:p w:rsidR="00D563E5" w:rsidRPr="004423E8" w:rsidRDefault="007E31CD" w:rsidP="0019161E">
            <w:pPr>
              <w:pStyle w:val="Titredechapitre"/>
              <w:rPr>
                <w:sz w:val="44"/>
                <w:szCs w:val="44"/>
              </w:rPr>
            </w:pPr>
            <w:r w:rsidRPr="004423E8">
              <w:rPr>
                <w:sz w:val="44"/>
                <w:szCs w:val="44"/>
              </w:rPr>
              <w:t>Laboratoire</w:t>
            </w:r>
            <w:r w:rsidR="0019161E">
              <w:rPr>
                <w:sz w:val="44"/>
                <w:szCs w:val="44"/>
              </w:rPr>
              <w:t xml:space="preserve"> </w:t>
            </w:r>
            <w:r w:rsidR="00EC7C5F">
              <w:rPr>
                <w:sz w:val="44"/>
                <w:szCs w:val="44"/>
              </w:rPr>
              <w:t>6</w:t>
            </w:r>
            <w:r w:rsidR="004B739D" w:rsidRPr="004423E8">
              <w:rPr>
                <w:sz w:val="44"/>
                <w:szCs w:val="44"/>
              </w:rPr>
              <w:t xml:space="preserve">: </w:t>
            </w:r>
            <w:r w:rsidR="0019161E">
              <w:rPr>
                <w:sz w:val="44"/>
                <w:szCs w:val="44"/>
              </w:rPr>
              <w:t>Le jeu du vortex</w:t>
            </w:r>
          </w:p>
        </w:tc>
      </w:tr>
    </w:tbl>
    <w:p w:rsidR="00DC04FE" w:rsidRPr="00CD27E1" w:rsidRDefault="00DC04FE" w:rsidP="00DC04FE">
      <w:pPr>
        <w:pStyle w:val="1"/>
        <w:tabs>
          <w:tab w:val="clear" w:pos="454"/>
        </w:tabs>
        <w:spacing w:line="240" w:lineRule="auto"/>
        <w:ind w:left="284" w:hanging="284"/>
        <w:rPr>
          <w:sz w:val="16"/>
          <w:szCs w:val="16"/>
        </w:rPr>
      </w:pPr>
    </w:p>
    <w:p w:rsidR="00DC04FE" w:rsidRPr="00DC04FE" w:rsidRDefault="006F1A71" w:rsidP="00CD27E1">
      <w:pPr>
        <w:pStyle w:val="1"/>
        <w:tabs>
          <w:tab w:val="clear" w:pos="454"/>
        </w:tabs>
        <w:spacing w:line="240" w:lineRule="auto"/>
        <w:ind w:left="0" w:firstLine="0"/>
        <w:jc w:val="center"/>
        <w:rPr>
          <w:sz w:val="48"/>
          <w:szCs w:val="48"/>
        </w:rPr>
      </w:pPr>
      <w:r>
        <w:rPr>
          <w:sz w:val="48"/>
          <w:szCs w:val="48"/>
        </w:rPr>
        <w:t>Exercices</w:t>
      </w:r>
    </w:p>
    <w:p w:rsidR="00A64BEA" w:rsidRPr="000131BA" w:rsidRDefault="00A64BEA" w:rsidP="00D8196B">
      <w:pPr>
        <w:pStyle w:val="1"/>
        <w:rPr>
          <w:sz w:val="16"/>
          <w:szCs w:val="16"/>
        </w:rPr>
      </w:pPr>
    </w:p>
    <w:p w:rsidR="00481808" w:rsidRPr="000131BA" w:rsidRDefault="00C3296D" w:rsidP="00481808">
      <w:pPr>
        <w:pStyle w:val="0-LigneVideApresTitre"/>
        <w:spacing w:line="240" w:lineRule="auto"/>
        <w:ind w:left="3119" w:hanging="3119"/>
        <w:jc w:val="center"/>
      </w:pPr>
      <w:r w:rsidRPr="000131BA">
        <w:rPr>
          <w:u w:val="single"/>
        </w:rPr>
        <w:t>TRÈS IMPORTANT</w:t>
      </w:r>
    </w:p>
    <w:p w:rsidR="00177319" w:rsidRDefault="00C3296D" w:rsidP="00481808">
      <w:pPr>
        <w:pStyle w:val="0-LigneVideApresTitre"/>
        <w:spacing w:line="240" w:lineRule="auto"/>
      </w:pPr>
      <w:r>
        <w:t>Prendre le temps de lire</w:t>
      </w:r>
      <w:r w:rsidR="00177319">
        <w:t xml:space="preserve"> </w:t>
      </w:r>
      <w:r>
        <w:t xml:space="preserve">complètement </w:t>
      </w:r>
      <w:r w:rsidR="00D60706">
        <w:t>le pdf de la</w:t>
      </w:r>
      <w:r w:rsidR="00177319">
        <w:t xml:space="preserve"> théorie du laboratoire </w:t>
      </w:r>
      <w:r w:rsidR="00EC7C5F">
        <w:t>6</w:t>
      </w:r>
      <w:r w:rsidR="00177319">
        <w:t xml:space="preserve"> avant de commencer les exercices.</w:t>
      </w:r>
      <w:r w:rsidR="00481808">
        <w:t xml:space="preserve"> Cela va vous aider non seulement à faire les exercices mais aussi à comprendre la manière que vous allez devoir programmer votre jeu 2D (projet 1).</w:t>
      </w:r>
    </w:p>
    <w:p w:rsidR="00177319" w:rsidRPr="00D8196B" w:rsidRDefault="00177319" w:rsidP="00177319">
      <w:pPr>
        <w:pStyle w:val="1"/>
      </w:pPr>
    </w:p>
    <w:p w:rsidR="005F0EBF" w:rsidRPr="00B750FD" w:rsidRDefault="00D03C16" w:rsidP="005F0EBF">
      <w:pPr>
        <w:pStyle w:val="0-LigneVideApresTitre"/>
        <w:spacing w:line="240" w:lineRule="auto"/>
        <w:ind w:left="340" w:hanging="340"/>
      </w:pPr>
      <w:r>
        <w:t>1</w:t>
      </w:r>
      <w:r w:rsidR="00020059">
        <w:t>.</w:t>
      </w:r>
      <w:r w:rsidR="00020059">
        <w:tab/>
      </w:r>
      <w:r w:rsidR="006F1A71">
        <w:t>Pour débuter</w:t>
      </w:r>
    </w:p>
    <w:p w:rsidR="005F0EBF" w:rsidRPr="00481808" w:rsidRDefault="005F0EBF" w:rsidP="005F0EBF">
      <w:pPr>
        <w:pStyle w:val="1"/>
        <w:tabs>
          <w:tab w:val="clear" w:pos="454"/>
        </w:tabs>
        <w:spacing w:line="240" w:lineRule="auto"/>
        <w:ind w:left="284" w:hanging="284"/>
        <w:rPr>
          <w:sz w:val="16"/>
          <w:szCs w:val="16"/>
        </w:rPr>
      </w:pPr>
    </w:p>
    <w:p w:rsidR="005A5675" w:rsidRDefault="00F33B1E" w:rsidP="00F33B1E">
      <w:pPr>
        <w:pStyle w:val="1"/>
        <w:numPr>
          <w:ilvl w:val="0"/>
          <w:numId w:val="29"/>
        </w:numPr>
        <w:tabs>
          <w:tab w:val="clear" w:pos="454"/>
        </w:tabs>
        <w:spacing w:line="240" w:lineRule="auto"/>
      </w:pPr>
      <w:r>
        <w:t>Copiez</w:t>
      </w:r>
      <w:r w:rsidR="00BE5E51">
        <w:t xml:space="preserve"> le</w:t>
      </w:r>
      <w:r w:rsidR="005A5675">
        <w:t xml:space="preserve"> dossier </w:t>
      </w:r>
      <w:r w:rsidR="005A5675" w:rsidRPr="0019161E">
        <w:rPr>
          <w:b/>
        </w:rPr>
        <w:t xml:space="preserve">Exercices </w:t>
      </w:r>
      <w:r w:rsidR="00EC7C5F">
        <w:rPr>
          <w:b/>
        </w:rPr>
        <w:t>6</w:t>
      </w:r>
      <w:r>
        <w:t xml:space="preserve"> dans votre dossier.</w:t>
      </w:r>
    </w:p>
    <w:p w:rsidR="00F33B1E" w:rsidRPr="00780155" w:rsidRDefault="00F33B1E" w:rsidP="00F33B1E">
      <w:pPr>
        <w:pStyle w:val="1"/>
        <w:tabs>
          <w:tab w:val="clear" w:pos="454"/>
        </w:tabs>
        <w:spacing w:line="240" w:lineRule="auto"/>
        <w:ind w:left="700" w:firstLine="0"/>
        <w:rPr>
          <w:sz w:val="16"/>
          <w:szCs w:val="16"/>
        </w:rPr>
      </w:pPr>
    </w:p>
    <w:p w:rsidR="00F33B1E" w:rsidRDefault="00F33B1E" w:rsidP="00F33B1E">
      <w:pPr>
        <w:pStyle w:val="1"/>
        <w:numPr>
          <w:ilvl w:val="0"/>
          <w:numId w:val="29"/>
        </w:numPr>
        <w:tabs>
          <w:tab w:val="clear" w:pos="454"/>
        </w:tabs>
        <w:spacing w:line="240" w:lineRule="auto"/>
      </w:pPr>
      <w:r>
        <w:t xml:space="preserve">Dans le fichier </w:t>
      </w:r>
      <w:r w:rsidRPr="00F33B1E">
        <w:rPr>
          <w:b/>
        </w:rPr>
        <w:t>Vortex.htm</w:t>
      </w:r>
      <w:r>
        <w:t xml:space="preserve">, </w:t>
      </w:r>
      <w:r w:rsidR="00267DEB">
        <w:t xml:space="preserve">au niveau du titre de la page Web, </w:t>
      </w:r>
      <w:r>
        <w:t xml:space="preserve">remplacez </w:t>
      </w:r>
      <w:r w:rsidRPr="00F33B1E">
        <w:rPr>
          <w:b/>
        </w:rPr>
        <w:t>VotreNom</w:t>
      </w:r>
      <w:r>
        <w:t xml:space="preserve"> par votre vrai nom.</w:t>
      </w:r>
    </w:p>
    <w:p w:rsidR="005A5675" w:rsidRPr="00481808" w:rsidRDefault="005A5675" w:rsidP="00F91512">
      <w:pPr>
        <w:pStyle w:val="0-LigneVideApresTitre"/>
        <w:spacing w:line="240" w:lineRule="auto"/>
        <w:ind w:left="340" w:hanging="340"/>
        <w:rPr>
          <w:sz w:val="24"/>
          <w:szCs w:val="24"/>
        </w:rPr>
      </w:pPr>
    </w:p>
    <w:p w:rsidR="00F91512" w:rsidRPr="00B750FD" w:rsidRDefault="00BF7A4B" w:rsidP="00F91512">
      <w:pPr>
        <w:pStyle w:val="0-LigneVideApresTitre"/>
        <w:spacing w:line="240" w:lineRule="auto"/>
        <w:ind w:left="340" w:hanging="340"/>
      </w:pPr>
      <w:r>
        <w:t>2</w:t>
      </w:r>
      <w:r w:rsidR="00822D59">
        <w:t>.</w:t>
      </w:r>
      <w:r w:rsidR="00822D59">
        <w:tab/>
        <w:t>À</w:t>
      </w:r>
      <w:r w:rsidR="008E0857">
        <w:t xml:space="preserve"> réaliser – </w:t>
      </w:r>
      <w:r w:rsidR="00F02C95">
        <w:t>Les murs avec un motif</w:t>
      </w:r>
    </w:p>
    <w:p w:rsidR="0048685A" w:rsidRPr="00481808" w:rsidRDefault="0048685A" w:rsidP="0048685A">
      <w:pPr>
        <w:pStyle w:val="1"/>
        <w:tabs>
          <w:tab w:val="clear" w:pos="454"/>
        </w:tabs>
        <w:spacing w:line="240" w:lineRule="auto"/>
        <w:rPr>
          <w:sz w:val="16"/>
          <w:szCs w:val="16"/>
        </w:rPr>
      </w:pPr>
    </w:p>
    <w:p w:rsidR="005A5675" w:rsidRDefault="002C724F" w:rsidP="005A5675">
      <w:pPr>
        <w:pStyle w:val="1"/>
        <w:numPr>
          <w:ilvl w:val="0"/>
          <w:numId w:val="29"/>
        </w:numPr>
        <w:tabs>
          <w:tab w:val="clear" w:pos="454"/>
        </w:tabs>
        <w:spacing w:line="240" w:lineRule="auto"/>
      </w:pPr>
      <w:r>
        <w:t>Vous devez modifier le dessin des murs</w:t>
      </w:r>
      <w:r w:rsidR="005A5675">
        <w:t> :</w:t>
      </w:r>
    </w:p>
    <w:p w:rsidR="005A5675" w:rsidRPr="00400E39" w:rsidRDefault="005A5675" w:rsidP="005A5675">
      <w:pPr>
        <w:pStyle w:val="1"/>
        <w:tabs>
          <w:tab w:val="clear" w:pos="454"/>
        </w:tabs>
        <w:spacing w:line="240" w:lineRule="auto"/>
        <w:ind w:left="700" w:firstLine="0"/>
        <w:rPr>
          <w:sz w:val="16"/>
          <w:szCs w:val="16"/>
        </w:rPr>
      </w:pPr>
    </w:p>
    <w:p w:rsidR="005A5675" w:rsidRDefault="00F02C95" w:rsidP="005A5675">
      <w:pPr>
        <w:pStyle w:val="1"/>
        <w:numPr>
          <w:ilvl w:val="1"/>
          <w:numId w:val="29"/>
        </w:numPr>
        <w:tabs>
          <w:tab w:val="clear" w:pos="454"/>
        </w:tabs>
        <w:spacing w:line="240" w:lineRule="auto"/>
      </w:pPr>
      <w:r>
        <w:t xml:space="preserve">Dans la fonction </w:t>
      </w:r>
      <w:r w:rsidRPr="00F02C95">
        <w:rPr>
          <w:b/>
        </w:rPr>
        <w:t>initMurs</w:t>
      </w:r>
      <w:r w:rsidR="009A0423">
        <w:rPr>
          <w:b/>
        </w:rPr>
        <w:t>()</w:t>
      </w:r>
      <w:r>
        <w:t xml:space="preserve">, pour chacun des </w:t>
      </w:r>
      <w:r w:rsidR="00C21810">
        <w:t xml:space="preserve">3 </w:t>
      </w:r>
      <w:r>
        <w:t>murs, ajoutez une propriété qui va contenir un motif (une image).</w:t>
      </w:r>
    </w:p>
    <w:p w:rsidR="00222A86" w:rsidRPr="00222A86" w:rsidRDefault="00222A86" w:rsidP="00222A86">
      <w:pPr>
        <w:pStyle w:val="1"/>
        <w:tabs>
          <w:tab w:val="clear" w:pos="454"/>
        </w:tabs>
        <w:spacing w:line="240" w:lineRule="auto"/>
        <w:ind w:left="1420" w:firstLine="0"/>
        <w:rPr>
          <w:sz w:val="16"/>
          <w:szCs w:val="16"/>
        </w:rPr>
      </w:pPr>
    </w:p>
    <w:p w:rsidR="00222A86" w:rsidRDefault="00222A86" w:rsidP="005A5675">
      <w:pPr>
        <w:pStyle w:val="1"/>
        <w:numPr>
          <w:ilvl w:val="1"/>
          <w:numId w:val="29"/>
        </w:numPr>
        <w:tabs>
          <w:tab w:val="clear" w:pos="454"/>
        </w:tabs>
        <w:spacing w:line="240" w:lineRule="auto"/>
      </w:pPr>
      <w:r>
        <w:t>Vous pouvez utiliser la même image pour les 3 murs mais vous pouvez également utiliser des images diffé</w:t>
      </w:r>
      <w:r w:rsidR="005D63E2">
        <w:t xml:space="preserve">rentes (mettre cette (ces) </w:t>
      </w:r>
      <w:r>
        <w:t>image</w:t>
      </w:r>
      <w:r w:rsidR="005D63E2">
        <w:t>(s)</w:t>
      </w:r>
      <w:r>
        <w:t xml:space="preserve"> dans le dossier </w:t>
      </w:r>
      <w:r w:rsidRPr="00222A86">
        <w:rPr>
          <w:b/>
        </w:rPr>
        <w:t xml:space="preserve">Exercices </w:t>
      </w:r>
      <w:r w:rsidR="00EC7C5F">
        <w:rPr>
          <w:b/>
        </w:rPr>
        <w:t>6</w:t>
      </w:r>
      <w:r>
        <w:t>).</w:t>
      </w:r>
    </w:p>
    <w:p w:rsidR="005A5675" w:rsidRPr="00610D35" w:rsidRDefault="005A5675" w:rsidP="005A5675">
      <w:pPr>
        <w:pStyle w:val="1"/>
        <w:tabs>
          <w:tab w:val="clear" w:pos="454"/>
        </w:tabs>
        <w:spacing w:line="240" w:lineRule="auto"/>
        <w:ind w:left="1420" w:firstLine="0"/>
        <w:rPr>
          <w:sz w:val="16"/>
          <w:szCs w:val="16"/>
        </w:rPr>
      </w:pPr>
    </w:p>
    <w:p w:rsidR="005A5675" w:rsidRDefault="00C800BC" w:rsidP="005A5675">
      <w:pPr>
        <w:pStyle w:val="1"/>
        <w:numPr>
          <w:ilvl w:val="1"/>
          <w:numId w:val="29"/>
        </w:numPr>
        <w:tabs>
          <w:tab w:val="clear" w:pos="454"/>
        </w:tabs>
        <w:spacing w:line="240" w:lineRule="auto"/>
      </w:pPr>
      <w:r>
        <w:t xml:space="preserve">En vous basant sur la fonction </w:t>
      </w:r>
      <w:r w:rsidRPr="00C800BC">
        <w:rPr>
          <w:b/>
        </w:rPr>
        <w:t>dessinerMurs()</w:t>
      </w:r>
      <w:r>
        <w:t>, c</w:t>
      </w:r>
      <w:r w:rsidR="00F02C95">
        <w:t xml:space="preserve">réez une nouvelle fonction </w:t>
      </w:r>
      <w:r w:rsidR="00F02C95" w:rsidRPr="00F02C95">
        <w:rPr>
          <w:b/>
        </w:rPr>
        <w:t>dessinerMursAvecMotif</w:t>
      </w:r>
      <w:r w:rsidR="005D63E2">
        <w:rPr>
          <w:b/>
        </w:rPr>
        <w:t>()</w:t>
      </w:r>
      <w:r w:rsidR="00F02C95">
        <w:t>. Dans cette fonction, vous devez dessiner chacun des</w:t>
      </w:r>
      <w:r w:rsidR="005D63E2">
        <w:t xml:space="preserve"> murs mais en utilisant cette (ces) image(s)</w:t>
      </w:r>
      <w:r w:rsidR="00F02C95">
        <w:t xml:space="preserve">. Vous </w:t>
      </w:r>
      <w:r w:rsidR="002A388A">
        <w:t>pouvez</w:t>
      </w:r>
      <w:r w:rsidR="00F02C95">
        <w:t xml:space="preserve"> ajouter </w:t>
      </w:r>
      <w:r w:rsidR="00EC58BF">
        <w:t xml:space="preserve">une légère </w:t>
      </w:r>
      <w:r w:rsidR="00F02C95">
        <w:t>transparence si vous le vou</w:t>
      </w:r>
      <w:r w:rsidR="00416E77">
        <w:t>lez (mais ce n’est pas obligatoire).</w:t>
      </w:r>
    </w:p>
    <w:p w:rsidR="005671D5" w:rsidRPr="005671D5" w:rsidRDefault="005671D5" w:rsidP="005671D5">
      <w:pPr>
        <w:pStyle w:val="1"/>
        <w:tabs>
          <w:tab w:val="clear" w:pos="454"/>
        </w:tabs>
        <w:spacing w:line="240" w:lineRule="auto"/>
        <w:ind w:left="1420" w:firstLine="0"/>
        <w:rPr>
          <w:sz w:val="16"/>
          <w:szCs w:val="16"/>
        </w:rPr>
      </w:pPr>
    </w:p>
    <w:p w:rsidR="00F33B1E" w:rsidRDefault="005742AF" w:rsidP="00C3296D">
      <w:pPr>
        <w:pStyle w:val="1"/>
        <w:numPr>
          <w:ilvl w:val="1"/>
          <w:numId w:val="29"/>
        </w:numPr>
        <w:tabs>
          <w:tab w:val="clear" w:pos="454"/>
        </w:tabs>
        <w:spacing w:line="240" w:lineRule="auto"/>
        <w:jc w:val="left"/>
      </w:pPr>
      <w:r>
        <w:t xml:space="preserve">Dans la fonction </w:t>
      </w:r>
      <w:r w:rsidRPr="00C3296D">
        <w:rPr>
          <w:b/>
        </w:rPr>
        <w:t>dessiner</w:t>
      </w:r>
      <w:r w:rsidR="005D63E2" w:rsidRPr="00C3296D">
        <w:rPr>
          <w:b/>
        </w:rPr>
        <w:t>()</w:t>
      </w:r>
      <w:r>
        <w:t xml:space="preserve">, remplacez </w:t>
      </w:r>
      <w:r w:rsidRPr="00C3296D">
        <w:rPr>
          <w:b/>
        </w:rPr>
        <w:t>dessinerMurs</w:t>
      </w:r>
      <w:r w:rsidR="005D63E2" w:rsidRPr="00C3296D">
        <w:rPr>
          <w:b/>
        </w:rPr>
        <w:t>()</w:t>
      </w:r>
      <w:r>
        <w:t xml:space="preserve"> par </w:t>
      </w:r>
      <w:r w:rsidRPr="00C3296D">
        <w:rPr>
          <w:b/>
        </w:rPr>
        <w:t>dessinerMursAvecMotif</w:t>
      </w:r>
      <w:r w:rsidR="005D63E2" w:rsidRPr="00C3296D">
        <w:rPr>
          <w:b/>
        </w:rPr>
        <w:t>()</w:t>
      </w:r>
      <w:r w:rsidRPr="00C3296D">
        <w:rPr>
          <w:b/>
        </w:rPr>
        <w:t>.</w:t>
      </w:r>
      <w:r w:rsidR="00F33B1E">
        <w:br w:type="page"/>
      </w:r>
    </w:p>
    <w:p w:rsidR="00F33B1E" w:rsidRPr="00B750FD" w:rsidRDefault="00F33B1E" w:rsidP="00F33B1E">
      <w:pPr>
        <w:pStyle w:val="0-LigneVideApresTitre"/>
        <w:spacing w:line="240" w:lineRule="auto"/>
        <w:ind w:left="340" w:hanging="340"/>
      </w:pPr>
      <w:r>
        <w:lastRenderedPageBreak/>
        <w:t>3</w:t>
      </w:r>
      <w:r w:rsidR="00822D59">
        <w:t>.</w:t>
      </w:r>
      <w:r w:rsidR="00822D59">
        <w:tab/>
        <w:t>À</w:t>
      </w:r>
      <w:r>
        <w:t xml:space="preserve"> réaliser – Modification du dessin de la balle</w:t>
      </w:r>
    </w:p>
    <w:p w:rsidR="00F33B1E" w:rsidRPr="00712061" w:rsidRDefault="00F33B1E" w:rsidP="00F33B1E">
      <w:pPr>
        <w:pStyle w:val="1"/>
        <w:tabs>
          <w:tab w:val="clear" w:pos="454"/>
        </w:tabs>
        <w:spacing w:line="240" w:lineRule="auto"/>
        <w:ind w:left="700" w:firstLine="0"/>
        <w:rPr>
          <w:sz w:val="16"/>
          <w:szCs w:val="16"/>
        </w:rPr>
      </w:pPr>
    </w:p>
    <w:p w:rsidR="00E70926" w:rsidRDefault="00E70926" w:rsidP="00E70926">
      <w:pPr>
        <w:pStyle w:val="1"/>
        <w:numPr>
          <w:ilvl w:val="0"/>
          <w:numId w:val="29"/>
        </w:numPr>
        <w:tabs>
          <w:tab w:val="clear" w:pos="454"/>
        </w:tabs>
        <w:spacing w:line="240" w:lineRule="auto"/>
      </w:pPr>
      <w:r>
        <w:t xml:space="preserve">Vous devez </w:t>
      </w:r>
      <w:r w:rsidR="004B369A">
        <w:t xml:space="preserve">créer un nouvel événement et </w:t>
      </w:r>
      <w:r>
        <w:t>modifier le dessin de la balle (</w:t>
      </w:r>
      <w:r w:rsidR="007638F8">
        <w:t xml:space="preserve">dans la </w:t>
      </w:r>
      <w:r>
        <w:t xml:space="preserve">fonction </w:t>
      </w:r>
      <w:r w:rsidRPr="00E70926">
        <w:rPr>
          <w:b/>
        </w:rPr>
        <w:t>dessinerBalle</w:t>
      </w:r>
      <w:r w:rsidR="007638F8">
        <w:rPr>
          <w:b/>
        </w:rPr>
        <w:t>()</w:t>
      </w:r>
      <w:r>
        <w:t>).</w:t>
      </w:r>
    </w:p>
    <w:p w:rsidR="00E70926" w:rsidRPr="00400E39" w:rsidRDefault="00E70926" w:rsidP="00E70926">
      <w:pPr>
        <w:pStyle w:val="1"/>
        <w:tabs>
          <w:tab w:val="clear" w:pos="454"/>
        </w:tabs>
        <w:spacing w:line="240" w:lineRule="auto"/>
        <w:ind w:left="700" w:firstLine="0"/>
        <w:rPr>
          <w:sz w:val="16"/>
          <w:szCs w:val="16"/>
        </w:rPr>
      </w:pPr>
    </w:p>
    <w:p w:rsidR="00E70926" w:rsidRDefault="0018205E" w:rsidP="00E70926">
      <w:pPr>
        <w:pStyle w:val="1"/>
        <w:numPr>
          <w:ilvl w:val="1"/>
          <w:numId w:val="29"/>
        </w:numPr>
        <w:tabs>
          <w:tab w:val="clear" w:pos="454"/>
        </w:tabs>
        <w:spacing w:line="240" w:lineRule="auto"/>
      </w:pPr>
      <w:r>
        <w:rPr>
          <w:noProof/>
          <w:lang w:eastAsia="fr-CA"/>
        </w:rPr>
        <w:drawing>
          <wp:anchor distT="0" distB="0" distL="114300" distR="114300" simplePos="0" relativeHeight="251658240" behindDoc="1" locked="0" layoutInCell="1" allowOverlap="1">
            <wp:simplePos x="0" y="0"/>
            <wp:positionH relativeFrom="column">
              <wp:posOffset>6761480</wp:posOffset>
            </wp:positionH>
            <wp:positionV relativeFrom="paragraph">
              <wp:posOffset>99695</wp:posOffset>
            </wp:positionV>
            <wp:extent cx="1467485" cy="1200150"/>
            <wp:effectExtent l="19050" t="0" r="0" b="0"/>
            <wp:wrapTight wrapText="bothSides">
              <wp:wrapPolygon edited="0">
                <wp:start x="-280" y="0"/>
                <wp:lineTo x="-280" y="21257"/>
                <wp:lineTo x="21591" y="21257"/>
                <wp:lineTo x="21591" y="0"/>
                <wp:lineTo x="-28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17935"/>
                    <a:stretch>
                      <a:fillRect/>
                    </a:stretch>
                  </pic:blipFill>
                  <pic:spPr bwMode="auto">
                    <a:xfrm>
                      <a:off x="0" y="0"/>
                      <a:ext cx="1467485" cy="1200150"/>
                    </a:xfrm>
                    <a:prstGeom prst="rect">
                      <a:avLst/>
                    </a:prstGeom>
                    <a:noFill/>
                    <a:ln w="9525">
                      <a:noFill/>
                      <a:miter lim="800000"/>
                      <a:headEnd/>
                      <a:tailEnd/>
                    </a:ln>
                  </pic:spPr>
                </pic:pic>
              </a:graphicData>
            </a:graphic>
          </wp:anchor>
        </w:drawing>
      </w:r>
      <w:r w:rsidR="001B6463">
        <w:t>Lorsque l’utilisateur clique sur le bouton gauche de la souris, l</w:t>
      </w:r>
      <w:r w:rsidR="00E70926">
        <w:t>e dessin de la balle doit contenir un léger trait noir qui indique la direction de la balle.</w:t>
      </w:r>
    </w:p>
    <w:p w:rsidR="001B6463" w:rsidRPr="001B6463" w:rsidRDefault="001B6463" w:rsidP="001B6463">
      <w:pPr>
        <w:pStyle w:val="1"/>
        <w:tabs>
          <w:tab w:val="clear" w:pos="454"/>
        </w:tabs>
        <w:spacing w:line="240" w:lineRule="auto"/>
        <w:ind w:left="1420" w:firstLine="0"/>
        <w:rPr>
          <w:sz w:val="16"/>
          <w:szCs w:val="16"/>
        </w:rPr>
      </w:pPr>
    </w:p>
    <w:p w:rsidR="001B6463" w:rsidRDefault="001B6463" w:rsidP="001B6463">
      <w:pPr>
        <w:pStyle w:val="1"/>
        <w:numPr>
          <w:ilvl w:val="1"/>
          <w:numId w:val="29"/>
        </w:numPr>
        <w:tabs>
          <w:tab w:val="clear" w:pos="454"/>
        </w:tabs>
        <w:spacing w:line="240" w:lineRule="auto"/>
      </w:pPr>
      <w:r>
        <w:t>Lorsque l’utilisateur clique de nouveau sur le bouton gauche de la souris, le dessin de la balle ne doit plus contenir un léger trait noir qui indique la direction de la balle.</w:t>
      </w:r>
    </w:p>
    <w:p w:rsidR="00E70926" w:rsidRPr="00712061" w:rsidRDefault="00E70926" w:rsidP="001B6463">
      <w:pPr>
        <w:pStyle w:val="1"/>
        <w:tabs>
          <w:tab w:val="clear" w:pos="454"/>
        </w:tabs>
        <w:spacing w:line="240" w:lineRule="auto"/>
        <w:ind w:left="0" w:firstLine="0"/>
        <w:rPr>
          <w:sz w:val="16"/>
          <w:szCs w:val="16"/>
        </w:rPr>
      </w:pPr>
    </w:p>
    <w:p w:rsidR="001B6463" w:rsidRDefault="001B6463" w:rsidP="00E70926">
      <w:pPr>
        <w:pStyle w:val="1"/>
        <w:numPr>
          <w:ilvl w:val="1"/>
          <w:numId w:val="29"/>
        </w:numPr>
        <w:tabs>
          <w:tab w:val="clear" w:pos="454"/>
        </w:tabs>
        <w:spacing w:line="240" w:lineRule="auto"/>
        <w:rPr>
          <w:b/>
        </w:rPr>
      </w:pPr>
      <w:r>
        <w:rPr>
          <w:b/>
        </w:rPr>
        <w:t xml:space="preserve">Contrainte : </w:t>
      </w:r>
      <w:r w:rsidR="00BD2B79">
        <w:t xml:space="preserve">Dans la fonction </w:t>
      </w:r>
      <w:r w:rsidR="00BD2B79">
        <w:rPr>
          <w:b/>
        </w:rPr>
        <w:t>initBalle()</w:t>
      </w:r>
      <w:r w:rsidR="00BD2B79">
        <w:t xml:space="preserve">, ajoutez une propriété qui indique si le trait de la balle </w:t>
      </w:r>
      <w:r w:rsidR="0018205E">
        <w:t>est visible ou non. Par défaut, le trait n’est pas visible.</w:t>
      </w:r>
    </w:p>
    <w:p w:rsidR="001B6463" w:rsidRDefault="001B6463" w:rsidP="001B6463">
      <w:pPr>
        <w:pStyle w:val="Paragraphedeliste"/>
        <w:rPr>
          <w:b/>
        </w:rPr>
      </w:pPr>
    </w:p>
    <w:p w:rsidR="00E70926" w:rsidRPr="00222A86" w:rsidRDefault="00E70926" w:rsidP="00E70926">
      <w:pPr>
        <w:pStyle w:val="1"/>
        <w:numPr>
          <w:ilvl w:val="1"/>
          <w:numId w:val="29"/>
        </w:numPr>
        <w:tabs>
          <w:tab w:val="clear" w:pos="454"/>
        </w:tabs>
        <w:spacing w:line="240" w:lineRule="auto"/>
        <w:rPr>
          <w:b/>
        </w:rPr>
      </w:pPr>
      <w:r w:rsidRPr="00E70926">
        <w:rPr>
          <w:b/>
        </w:rPr>
        <w:t xml:space="preserve">Astuce : </w:t>
      </w:r>
      <w:r w:rsidR="00736BC8">
        <w:t xml:space="preserve">Dans la fonction </w:t>
      </w:r>
      <w:r w:rsidR="00736BC8">
        <w:rPr>
          <w:b/>
        </w:rPr>
        <w:t>dessinerBalle()</w:t>
      </w:r>
      <w:r w:rsidR="001B6463">
        <w:t xml:space="preserve">, </w:t>
      </w:r>
      <w:r w:rsidR="0018205E">
        <w:t xml:space="preserve">si le trait n’est pas visible, </w:t>
      </w:r>
      <w:r w:rsidR="001B6463">
        <w:t>f</w:t>
      </w:r>
      <w:r w:rsidR="00BF757E">
        <w:t>aites une translation du contexte</w:t>
      </w:r>
      <w:r w:rsidR="00D13E36">
        <w:t xml:space="preserve"> puis faites tourner le contexte dans la bonne direction puis </w:t>
      </w:r>
      <w:r w:rsidR="00BF757E">
        <w:t>d</w:t>
      </w:r>
      <w:r>
        <w:t>essi</w:t>
      </w:r>
      <w:r w:rsidR="002322AA">
        <w:t>nez le trait (comme s’il n’y avait eu aucune rotation).</w:t>
      </w:r>
    </w:p>
    <w:p w:rsidR="007638F8" w:rsidRDefault="007638F8" w:rsidP="00222A86">
      <w:pPr>
        <w:pStyle w:val="Paragraphedeliste"/>
        <w:rPr>
          <w:b/>
        </w:rPr>
      </w:pPr>
    </w:p>
    <w:p w:rsidR="005D63E2" w:rsidRPr="005D63E2" w:rsidRDefault="005D63E2" w:rsidP="005D63E2">
      <w:pPr>
        <w:pStyle w:val="0-LigneVideApresTitre"/>
        <w:spacing w:line="240" w:lineRule="auto"/>
        <w:ind w:left="340" w:hanging="340"/>
      </w:pPr>
      <w:r>
        <w:t>4</w:t>
      </w:r>
      <w:r w:rsidR="00822D59">
        <w:t>.</w:t>
      </w:r>
      <w:r w:rsidR="00822D59">
        <w:tab/>
        <w:t>À</w:t>
      </w:r>
      <w:r>
        <w:t xml:space="preserve"> réaliser – Le dessin du trajet de la balle</w:t>
      </w:r>
    </w:p>
    <w:p w:rsidR="00F33B1E" w:rsidRPr="00712061" w:rsidRDefault="00F33B1E" w:rsidP="00F33B1E">
      <w:pPr>
        <w:pStyle w:val="1"/>
        <w:tabs>
          <w:tab w:val="clear" w:pos="454"/>
        </w:tabs>
        <w:spacing w:line="240" w:lineRule="auto"/>
        <w:ind w:left="700" w:firstLine="0"/>
        <w:rPr>
          <w:sz w:val="16"/>
          <w:szCs w:val="16"/>
        </w:rPr>
      </w:pPr>
    </w:p>
    <w:p w:rsidR="00222A86" w:rsidRDefault="00222A86" w:rsidP="00222A86">
      <w:pPr>
        <w:pStyle w:val="1"/>
        <w:numPr>
          <w:ilvl w:val="0"/>
          <w:numId w:val="29"/>
        </w:numPr>
        <w:tabs>
          <w:tab w:val="clear" w:pos="454"/>
        </w:tabs>
        <w:spacing w:line="240" w:lineRule="auto"/>
      </w:pPr>
      <w:r>
        <w:t xml:space="preserve">Vous devez ajouter un nouvel objet qui contient le trajet de la balle (voir </w:t>
      </w:r>
      <w:r w:rsidRPr="00222A86">
        <w:rPr>
          <w:b/>
        </w:rPr>
        <w:t>Démo trajet balle.wmv</w:t>
      </w:r>
      <w:r>
        <w:t>).</w:t>
      </w:r>
    </w:p>
    <w:p w:rsidR="00222A86" w:rsidRPr="00712061" w:rsidRDefault="00222A86" w:rsidP="00222A86">
      <w:pPr>
        <w:pStyle w:val="1"/>
        <w:tabs>
          <w:tab w:val="clear" w:pos="454"/>
        </w:tabs>
        <w:spacing w:line="240" w:lineRule="auto"/>
        <w:ind w:left="700" w:firstLine="0"/>
        <w:rPr>
          <w:sz w:val="16"/>
          <w:szCs w:val="16"/>
        </w:rPr>
      </w:pPr>
    </w:p>
    <w:p w:rsidR="00222A86" w:rsidRDefault="00222A86" w:rsidP="00222A86">
      <w:pPr>
        <w:pStyle w:val="1"/>
        <w:numPr>
          <w:ilvl w:val="1"/>
          <w:numId w:val="29"/>
        </w:numPr>
        <w:tabs>
          <w:tab w:val="clear" w:pos="454"/>
        </w:tabs>
        <w:spacing w:line="240" w:lineRule="auto"/>
      </w:pPr>
      <w:r>
        <w:t xml:space="preserve">Ajoutez une fonction </w:t>
      </w:r>
      <w:r w:rsidRPr="00222A86">
        <w:rPr>
          <w:b/>
        </w:rPr>
        <w:t>initTrajetBalle()</w:t>
      </w:r>
      <w:r>
        <w:t xml:space="preserve"> qui va créer cet objet et qui va initialiser ses propriétés</w:t>
      </w:r>
      <w:r w:rsidR="00790C62">
        <w:t>. Il doit y avoir au minimum 2 propriétés :</w:t>
      </w:r>
    </w:p>
    <w:p w:rsidR="00790C62" w:rsidRPr="00790C62" w:rsidRDefault="00790C62" w:rsidP="00790C62">
      <w:pPr>
        <w:pStyle w:val="1"/>
        <w:tabs>
          <w:tab w:val="clear" w:pos="454"/>
        </w:tabs>
        <w:spacing w:line="240" w:lineRule="auto"/>
        <w:ind w:left="1420" w:firstLine="0"/>
        <w:rPr>
          <w:sz w:val="16"/>
          <w:szCs w:val="16"/>
        </w:rPr>
      </w:pPr>
    </w:p>
    <w:p w:rsidR="00222A86" w:rsidRDefault="00222A86" w:rsidP="00222A86">
      <w:pPr>
        <w:pStyle w:val="1"/>
        <w:numPr>
          <w:ilvl w:val="2"/>
          <w:numId w:val="29"/>
        </w:numPr>
        <w:tabs>
          <w:tab w:val="clear" w:pos="454"/>
        </w:tabs>
        <w:spacing w:line="240" w:lineRule="auto"/>
      </w:pPr>
      <w:r>
        <w:t xml:space="preserve">Un </w:t>
      </w:r>
      <w:r w:rsidR="00790C62">
        <w:t xml:space="preserve">ou deux </w:t>
      </w:r>
      <w:r>
        <w:t>tableau</w:t>
      </w:r>
      <w:r w:rsidR="00790C62">
        <w:t>x</w:t>
      </w:r>
      <w:r>
        <w:t xml:space="preserve"> (vide</w:t>
      </w:r>
      <w:r w:rsidR="00790C62">
        <w:t>s</w:t>
      </w:r>
      <w:r>
        <w:t xml:space="preserve"> au p</w:t>
      </w:r>
      <w:r w:rsidR="00790C62">
        <w:t xml:space="preserve">oint de départ) qui, plus tard, va (vont) contenir toutes les positions </w:t>
      </w:r>
      <w:r w:rsidR="00790C62" w:rsidRPr="00790C62">
        <w:rPr>
          <w:b/>
        </w:rPr>
        <w:t>(x,y)</w:t>
      </w:r>
      <w:r w:rsidR="00790C62">
        <w:t xml:space="preserve"> que la balle a parcourues à un moment donné.</w:t>
      </w:r>
    </w:p>
    <w:p w:rsidR="00790C62" w:rsidRPr="00790C62" w:rsidRDefault="00790C62" w:rsidP="00790C62">
      <w:pPr>
        <w:pStyle w:val="1"/>
        <w:tabs>
          <w:tab w:val="clear" w:pos="454"/>
        </w:tabs>
        <w:spacing w:line="240" w:lineRule="auto"/>
        <w:ind w:left="2140" w:firstLine="0"/>
        <w:rPr>
          <w:sz w:val="16"/>
          <w:szCs w:val="16"/>
        </w:rPr>
      </w:pPr>
    </w:p>
    <w:p w:rsidR="00790C62" w:rsidRDefault="00790C62" w:rsidP="00790C62">
      <w:pPr>
        <w:pStyle w:val="1"/>
        <w:numPr>
          <w:ilvl w:val="2"/>
          <w:numId w:val="29"/>
        </w:numPr>
        <w:tabs>
          <w:tab w:val="clear" w:pos="454"/>
        </w:tabs>
        <w:spacing w:line="240" w:lineRule="auto"/>
      </w:pPr>
      <w:r>
        <w:t>La couleur du trajet.</w:t>
      </w:r>
    </w:p>
    <w:p w:rsidR="00790C62" w:rsidRDefault="00790C62" w:rsidP="00790C62">
      <w:pPr>
        <w:pStyle w:val="Paragraphedeliste"/>
      </w:pPr>
    </w:p>
    <w:p w:rsidR="00790C62" w:rsidRDefault="00790C62" w:rsidP="00790C62">
      <w:pPr>
        <w:pStyle w:val="1"/>
        <w:numPr>
          <w:ilvl w:val="1"/>
          <w:numId w:val="29"/>
        </w:numPr>
        <w:tabs>
          <w:tab w:val="clear" w:pos="454"/>
        </w:tabs>
        <w:spacing w:line="240" w:lineRule="auto"/>
      </w:pPr>
      <w:r>
        <w:t xml:space="preserve">Appelez cette fonction dans la fonction </w:t>
      </w:r>
      <w:r w:rsidRPr="00790C62">
        <w:rPr>
          <w:b/>
        </w:rPr>
        <w:t>initAnimation()</w:t>
      </w:r>
      <w:r>
        <w:t>.</w:t>
      </w:r>
    </w:p>
    <w:p w:rsidR="00790C62" w:rsidRPr="00790C62" w:rsidRDefault="00790C62" w:rsidP="00790C62">
      <w:pPr>
        <w:pStyle w:val="1"/>
        <w:tabs>
          <w:tab w:val="clear" w:pos="454"/>
        </w:tabs>
        <w:spacing w:line="240" w:lineRule="auto"/>
        <w:ind w:left="1420" w:firstLine="0"/>
        <w:rPr>
          <w:sz w:val="16"/>
          <w:szCs w:val="16"/>
        </w:rPr>
      </w:pPr>
    </w:p>
    <w:p w:rsidR="00630DD1" w:rsidRDefault="00630DD1">
      <w:pPr>
        <w:spacing w:line="240" w:lineRule="auto"/>
        <w:jc w:val="left"/>
      </w:pPr>
      <w:r>
        <w:br w:type="page"/>
      </w:r>
    </w:p>
    <w:p w:rsidR="00790C62" w:rsidRDefault="00790C62" w:rsidP="00790C62">
      <w:pPr>
        <w:pStyle w:val="1"/>
        <w:numPr>
          <w:ilvl w:val="1"/>
          <w:numId w:val="29"/>
        </w:numPr>
        <w:tabs>
          <w:tab w:val="clear" w:pos="454"/>
        </w:tabs>
        <w:spacing w:line="240" w:lineRule="auto"/>
      </w:pPr>
      <w:r>
        <w:lastRenderedPageBreak/>
        <w:t xml:space="preserve">Ajoutez une fonction </w:t>
      </w:r>
      <w:r>
        <w:rPr>
          <w:b/>
        </w:rPr>
        <w:t>mettreAJour</w:t>
      </w:r>
      <w:r w:rsidRPr="00222A86">
        <w:rPr>
          <w:b/>
        </w:rPr>
        <w:t>TrajetBalle()</w:t>
      </w:r>
      <w:r>
        <w:t xml:space="preserve">. Dans cette fonction, si la balle est en mouvement, vous devez ajouter, dans le(s) tableau(x), la position (x,y) </w:t>
      </w:r>
      <w:r w:rsidR="00FE0867">
        <w:t xml:space="preserve">actuelle </w:t>
      </w:r>
      <w:r>
        <w:t>de la balle.</w:t>
      </w:r>
    </w:p>
    <w:p w:rsidR="00790C62" w:rsidRDefault="00790C62" w:rsidP="00790C62">
      <w:pPr>
        <w:pStyle w:val="Paragraphedeliste"/>
      </w:pPr>
    </w:p>
    <w:p w:rsidR="00790C62" w:rsidRDefault="00790C62" w:rsidP="00790C62">
      <w:pPr>
        <w:pStyle w:val="1"/>
        <w:numPr>
          <w:ilvl w:val="1"/>
          <w:numId w:val="29"/>
        </w:numPr>
        <w:tabs>
          <w:tab w:val="clear" w:pos="454"/>
        </w:tabs>
        <w:spacing w:line="240" w:lineRule="auto"/>
      </w:pPr>
      <w:r>
        <w:t xml:space="preserve">Appelez cette fonction </w:t>
      </w:r>
      <w:r w:rsidR="00BB6CCC">
        <w:t xml:space="preserve">au bon endroit </w:t>
      </w:r>
      <w:r>
        <w:t xml:space="preserve">dans la fonction </w:t>
      </w:r>
      <w:r w:rsidRPr="00790C62">
        <w:rPr>
          <w:b/>
        </w:rPr>
        <w:t>mettreAjourAnimation()</w:t>
      </w:r>
      <w:r>
        <w:t xml:space="preserve">. </w:t>
      </w:r>
    </w:p>
    <w:p w:rsidR="00790C62" w:rsidRDefault="00790C62" w:rsidP="00790C62">
      <w:pPr>
        <w:pStyle w:val="Paragraphedeliste"/>
      </w:pPr>
    </w:p>
    <w:p w:rsidR="00790C62" w:rsidRDefault="00790C62" w:rsidP="00790C62">
      <w:pPr>
        <w:pStyle w:val="1"/>
        <w:numPr>
          <w:ilvl w:val="1"/>
          <w:numId w:val="29"/>
        </w:numPr>
        <w:tabs>
          <w:tab w:val="clear" w:pos="454"/>
        </w:tabs>
        <w:spacing w:line="240" w:lineRule="auto"/>
      </w:pPr>
      <w:r>
        <w:t xml:space="preserve">Ajoutez une fonction </w:t>
      </w:r>
      <w:r w:rsidRPr="00790C62">
        <w:rPr>
          <w:b/>
        </w:rPr>
        <w:t>dessinerTrajetBalle()</w:t>
      </w:r>
      <w:r>
        <w:t>. Dans cette fonction, vous devez parcourir le(s) tableau</w:t>
      </w:r>
      <w:r w:rsidR="00FE0867">
        <w:t>(</w:t>
      </w:r>
      <w:r>
        <w:t>x</w:t>
      </w:r>
      <w:r w:rsidR="00FE0867">
        <w:t>)</w:t>
      </w:r>
      <w:r>
        <w:t xml:space="preserve"> et dessiner toutes les positions q</w:t>
      </w:r>
      <w:r w:rsidR="00FE0867">
        <w:t>ue la balle a parcourues. Dans la démo, la position a été dessinée à l’aide d’un cercle de rayon 1 mais p</w:t>
      </w:r>
      <w:r w:rsidR="009C3062">
        <w:t xml:space="preserve">ouvez faire un autre dessin si vous </w:t>
      </w:r>
      <w:r w:rsidR="00A2088D">
        <w:t xml:space="preserve">le </w:t>
      </w:r>
      <w:r w:rsidR="009C3062">
        <w:t>voulez.</w:t>
      </w:r>
    </w:p>
    <w:p w:rsidR="00FE0867" w:rsidRPr="009C3062" w:rsidRDefault="00FE0867" w:rsidP="00FE0867">
      <w:pPr>
        <w:pStyle w:val="Paragraphedeliste"/>
        <w:rPr>
          <w:sz w:val="16"/>
          <w:szCs w:val="16"/>
        </w:rPr>
      </w:pPr>
    </w:p>
    <w:p w:rsidR="00FE0867" w:rsidRDefault="00FE0867" w:rsidP="00FE0867">
      <w:pPr>
        <w:pStyle w:val="1"/>
        <w:numPr>
          <w:ilvl w:val="1"/>
          <w:numId w:val="29"/>
        </w:numPr>
        <w:tabs>
          <w:tab w:val="clear" w:pos="454"/>
        </w:tabs>
        <w:spacing w:line="240" w:lineRule="auto"/>
      </w:pPr>
      <w:r>
        <w:t xml:space="preserve">Appelez cette fonction dans la fonction </w:t>
      </w:r>
      <w:r>
        <w:rPr>
          <w:b/>
        </w:rPr>
        <w:t>dessiner()</w:t>
      </w:r>
      <w:r>
        <w:t xml:space="preserve">. </w:t>
      </w:r>
    </w:p>
    <w:p w:rsidR="00FE0867" w:rsidRPr="00FE0867" w:rsidRDefault="00FE0867" w:rsidP="00FE0867">
      <w:pPr>
        <w:pStyle w:val="1"/>
        <w:tabs>
          <w:tab w:val="clear" w:pos="454"/>
        </w:tabs>
        <w:spacing w:line="240" w:lineRule="auto"/>
        <w:ind w:left="1420" w:firstLine="0"/>
        <w:rPr>
          <w:sz w:val="16"/>
          <w:szCs w:val="16"/>
        </w:rPr>
      </w:pPr>
    </w:p>
    <w:p w:rsidR="00790C62" w:rsidRDefault="00FE0867" w:rsidP="00FE0867">
      <w:pPr>
        <w:pStyle w:val="1"/>
        <w:numPr>
          <w:ilvl w:val="1"/>
          <w:numId w:val="29"/>
        </w:numPr>
        <w:tabs>
          <w:tab w:val="clear" w:pos="454"/>
        </w:tabs>
        <w:spacing w:line="240" w:lineRule="auto"/>
      </w:pPr>
      <w:r>
        <w:t xml:space="preserve">Réinitialisez le trajet de la balle </w:t>
      </w:r>
      <w:r w:rsidRPr="00F16919">
        <w:rPr>
          <w:b/>
          <w:u w:val="single"/>
        </w:rPr>
        <w:t>lorsque la balle sort du jeu</w:t>
      </w:r>
      <w:r>
        <w:t xml:space="preserve"> et </w:t>
      </w:r>
      <w:r w:rsidRPr="00F16919">
        <w:rPr>
          <w:b/>
          <w:u w:val="single"/>
        </w:rPr>
        <w:t>lo</w:t>
      </w:r>
      <w:r w:rsidR="00780155" w:rsidRPr="00F16919">
        <w:rPr>
          <w:b/>
          <w:u w:val="single"/>
        </w:rPr>
        <w:t>rsque la balle frappe le vortex</w:t>
      </w:r>
      <w:r w:rsidR="00780155">
        <w:t>.</w:t>
      </w:r>
    </w:p>
    <w:p w:rsidR="00780155" w:rsidRDefault="00780155" w:rsidP="00780155">
      <w:pPr>
        <w:pStyle w:val="Paragraphedeliste"/>
      </w:pPr>
    </w:p>
    <w:p w:rsidR="00790C62" w:rsidRDefault="00780155" w:rsidP="00ED2A7B">
      <w:pPr>
        <w:pStyle w:val="1"/>
        <w:numPr>
          <w:ilvl w:val="0"/>
          <w:numId w:val="29"/>
        </w:numPr>
        <w:tabs>
          <w:tab w:val="clear" w:pos="454"/>
        </w:tabs>
        <w:spacing w:line="240" w:lineRule="auto"/>
      </w:pPr>
      <w:r w:rsidRPr="00780155">
        <w:rPr>
          <w:b/>
          <w:u w:val="single"/>
        </w:rPr>
        <w:t>Note</w:t>
      </w:r>
      <w:r>
        <w:t xml:space="preserve"> : Comme vous pouvez le constater, le dessin du trajet réduit </w:t>
      </w:r>
      <w:r w:rsidR="00675E43">
        <w:t>la vitesse d’animation</w:t>
      </w:r>
      <w:r w:rsidR="00ED2A7B">
        <w:t xml:space="preserve"> lorsque le trajet est long</w:t>
      </w:r>
      <w:r>
        <w:t xml:space="preserve">. Pour </w:t>
      </w:r>
      <w:r w:rsidR="00ED2A7B">
        <w:t>optimiser</w:t>
      </w:r>
      <w:r>
        <w:t>, il serait possible de conserver, dans le tableau, la position de départ de la balle, puis</w:t>
      </w:r>
      <w:r w:rsidR="00ED2A7B">
        <w:t>, à chaque cycle d’animation, dessiner le trajet de la balle à partir de sa position de départ jusqu’à sa position actuelle à l’aide d’une droite</w:t>
      </w:r>
      <w:r w:rsidR="00890F55">
        <w:t xml:space="preserve"> brisée</w:t>
      </w:r>
      <w:r w:rsidR="00ED2A7B">
        <w:t>. Lorsque la balle rebondit</w:t>
      </w:r>
      <w:r w:rsidR="00C56425">
        <w:t xml:space="preserve"> sur le mur ou sur le bâton</w:t>
      </w:r>
      <w:r w:rsidR="00ED2A7B">
        <w:t xml:space="preserve">, il serait possible d’ajouter, dans le tableau, une nouvelle position. Le dessin du trajet de la balle serait son tracé. </w:t>
      </w:r>
      <w:r w:rsidR="00CA505E">
        <w:t>Vous pouvez programmer le trajet de la balle de cette manière</w:t>
      </w:r>
      <w:r w:rsidR="00ED2A7B">
        <w:t xml:space="preserve"> si vous le voulez.</w:t>
      </w:r>
    </w:p>
    <w:p w:rsidR="00222A86" w:rsidRDefault="00222A86" w:rsidP="00222A86">
      <w:pPr>
        <w:pStyle w:val="1"/>
        <w:tabs>
          <w:tab w:val="clear" w:pos="454"/>
        </w:tabs>
        <w:spacing w:line="240" w:lineRule="auto"/>
        <w:ind w:left="700" w:firstLine="0"/>
      </w:pPr>
    </w:p>
    <w:p w:rsidR="0026233A" w:rsidRDefault="005D63E2" w:rsidP="0026233A">
      <w:pPr>
        <w:pStyle w:val="0-LigneVideApresTitre"/>
        <w:spacing w:line="240" w:lineRule="auto"/>
        <w:ind w:left="340" w:hanging="340"/>
      </w:pPr>
      <w:r>
        <w:t>5</w:t>
      </w:r>
      <w:r w:rsidR="00A61E3E">
        <w:t xml:space="preserve">. </w:t>
      </w:r>
      <w:r w:rsidR="00822D59">
        <w:t>À</w:t>
      </w:r>
      <w:r w:rsidR="0026233A">
        <w:t xml:space="preserve"> remettre </w:t>
      </w:r>
    </w:p>
    <w:p w:rsidR="0026233A" w:rsidRDefault="0026233A" w:rsidP="0026233A">
      <w:pPr>
        <w:pStyle w:val="0-1"/>
      </w:pPr>
    </w:p>
    <w:p w:rsidR="0026233A" w:rsidRDefault="0026233A" w:rsidP="0026233A">
      <w:pPr>
        <w:pStyle w:val="1"/>
        <w:numPr>
          <w:ilvl w:val="0"/>
          <w:numId w:val="29"/>
        </w:numPr>
        <w:tabs>
          <w:tab w:val="clear" w:pos="454"/>
        </w:tabs>
        <w:spacing w:line="240" w:lineRule="auto"/>
      </w:pPr>
      <w:r>
        <w:tab/>
        <w:t xml:space="preserve">Le dossier </w:t>
      </w:r>
      <w:r w:rsidRPr="005C047B">
        <w:rPr>
          <w:b/>
        </w:rPr>
        <w:t>Exercice</w:t>
      </w:r>
      <w:r>
        <w:rPr>
          <w:b/>
        </w:rPr>
        <w:t>s</w:t>
      </w:r>
      <w:r w:rsidRPr="005C047B">
        <w:rPr>
          <w:b/>
        </w:rPr>
        <w:t xml:space="preserve"> </w:t>
      </w:r>
      <w:r w:rsidR="00EC7C5F">
        <w:rPr>
          <w:b/>
        </w:rPr>
        <w:t>6</w:t>
      </w:r>
      <w:r>
        <w:t xml:space="preserve"> compressé.</w:t>
      </w:r>
    </w:p>
    <w:p w:rsidR="0026233A" w:rsidRDefault="00DB6BA0" w:rsidP="0026233A">
      <w:pPr>
        <w:pStyle w:val="1"/>
        <w:numPr>
          <w:ilvl w:val="0"/>
          <w:numId w:val="29"/>
        </w:numPr>
        <w:tabs>
          <w:tab w:val="clear" w:pos="454"/>
        </w:tabs>
        <w:spacing w:line="240" w:lineRule="auto"/>
      </w:pPr>
      <w:r>
        <w:t xml:space="preserve">Au plus tard, </w:t>
      </w:r>
      <w:r w:rsidR="00EC7C5F">
        <w:t>Lun</w:t>
      </w:r>
      <w:r w:rsidR="006011EF">
        <w:t>di</w:t>
      </w:r>
      <w:r w:rsidR="00E66369">
        <w:t xml:space="preserve">, </w:t>
      </w:r>
      <w:r>
        <w:t xml:space="preserve">le </w:t>
      </w:r>
      <w:r w:rsidR="00EC7C5F">
        <w:t>17</w:t>
      </w:r>
      <w:r w:rsidR="0026233A">
        <w:t xml:space="preserve"> </w:t>
      </w:r>
      <w:r w:rsidR="00DF2643">
        <w:t>février</w:t>
      </w:r>
      <w:r w:rsidR="00E66369">
        <w:t xml:space="preserve"> 20</w:t>
      </w:r>
      <w:r w:rsidR="00EC7C5F">
        <w:t>20</w:t>
      </w:r>
      <w:r w:rsidR="00E66369">
        <w:t xml:space="preserve"> à </w:t>
      </w:r>
      <w:r w:rsidR="00EC7C5F">
        <w:t>08</w:t>
      </w:r>
      <w:bookmarkStart w:id="0" w:name="_GoBack"/>
      <w:bookmarkEnd w:id="0"/>
      <w:r w:rsidR="00E66369" w:rsidRPr="00630DD1">
        <w:t>:</w:t>
      </w:r>
      <w:r w:rsidR="005D0A68">
        <w:t>00</w:t>
      </w:r>
      <w:r w:rsidR="00E66369">
        <w:rPr>
          <w:b/>
        </w:rPr>
        <w:t>.</w:t>
      </w:r>
    </w:p>
    <w:p w:rsidR="005A5675" w:rsidRPr="002239C7" w:rsidRDefault="0026233A" w:rsidP="00F32F7E">
      <w:pPr>
        <w:pStyle w:val="1"/>
        <w:numPr>
          <w:ilvl w:val="0"/>
          <w:numId w:val="29"/>
        </w:numPr>
        <w:tabs>
          <w:tab w:val="clear" w:pos="454"/>
        </w:tabs>
        <w:spacing w:line="240" w:lineRule="auto"/>
      </w:pPr>
      <w:r>
        <w:t>Sur LÉA</w:t>
      </w:r>
    </w:p>
    <w:sectPr w:rsidR="005A5675" w:rsidRPr="002239C7" w:rsidSect="005671D5">
      <w:headerReference w:type="default" r:id="rId9"/>
      <w:footerReference w:type="default" r:id="rId10"/>
      <w:pgSz w:w="15840" w:h="12240" w:orient="landscape" w:code="1"/>
      <w:pgMar w:top="1135" w:right="1440" w:bottom="12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D89" w:rsidRDefault="00EC7D89">
      <w:r>
        <w:separator/>
      </w:r>
    </w:p>
  </w:endnote>
  <w:endnote w:type="continuationSeparator" w:id="0">
    <w:p w:rsidR="00EC7D89" w:rsidRDefault="00EC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3" w:type="dxa"/>
      <w:tblBorders>
        <w:top w:val="single" w:sz="4" w:space="0" w:color="auto"/>
        <w:left w:val="single" w:sz="4" w:space="0" w:color="auto"/>
        <w:right w:val="single" w:sz="4" w:space="0" w:color="auto"/>
      </w:tblBorders>
      <w:tblLook w:val="01E0" w:firstRow="1" w:lastRow="1" w:firstColumn="1" w:lastColumn="1" w:noHBand="0" w:noVBand="0"/>
    </w:tblPr>
    <w:tblGrid>
      <w:gridCol w:w="12984"/>
    </w:tblGrid>
    <w:tr w:rsidR="000C1BC3" w:rsidRPr="004A70E8" w:rsidTr="004A70E8">
      <w:trPr>
        <w:trHeight w:hRule="exact" w:val="397"/>
      </w:trPr>
      <w:tc>
        <w:tcPr>
          <w:tcW w:w="12984" w:type="dxa"/>
          <w:tcBorders>
            <w:top w:val="single" w:sz="4" w:space="0" w:color="auto"/>
            <w:left w:val="nil"/>
            <w:right w:val="nil"/>
          </w:tcBorders>
          <w:vAlign w:val="bottom"/>
        </w:tcPr>
        <w:p w:rsidR="000C1BC3" w:rsidRPr="004A70E8" w:rsidRDefault="000C1BC3" w:rsidP="00A40409">
          <w:pPr>
            <w:pStyle w:val="Pieddepage"/>
            <w:tabs>
              <w:tab w:val="clear" w:pos="4320"/>
              <w:tab w:val="clear" w:pos="8640"/>
              <w:tab w:val="right" w:pos="12768"/>
            </w:tabs>
            <w:spacing w:line="240" w:lineRule="auto"/>
            <w:rPr>
              <w:i/>
              <w:iCs/>
              <w:smallCaps/>
            </w:rPr>
          </w:pPr>
          <w:r w:rsidRPr="004A70E8">
            <w:rPr>
              <w:i/>
              <w:iCs/>
              <w:smallCaps/>
            </w:rPr>
            <w:t>Hiver 20</w:t>
          </w:r>
          <w:r w:rsidR="00EC7C5F">
            <w:rPr>
              <w:i/>
              <w:iCs/>
              <w:smallCaps/>
            </w:rPr>
            <w:t>20</w:t>
          </w:r>
          <w:r w:rsidRPr="004A70E8">
            <w:rPr>
              <w:i/>
              <w:iCs/>
              <w:smallCaps/>
            </w:rPr>
            <w:tab/>
          </w:r>
          <w:r w:rsidR="00D567E1" w:rsidRPr="004A70E8">
            <w:rPr>
              <w:rStyle w:val="Numrodepage"/>
              <w:i/>
              <w:iCs/>
              <w:smallCaps/>
            </w:rPr>
            <w:fldChar w:fldCharType="begin"/>
          </w:r>
          <w:r w:rsidRPr="004A70E8">
            <w:rPr>
              <w:rStyle w:val="Numrodepage"/>
              <w:i/>
              <w:iCs/>
              <w:smallCaps/>
            </w:rPr>
            <w:instrText xml:space="preserve"> PAGE </w:instrText>
          </w:r>
          <w:r w:rsidR="00D567E1" w:rsidRPr="004A70E8">
            <w:rPr>
              <w:rStyle w:val="Numrodepage"/>
              <w:i/>
              <w:iCs/>
              <w:smallCaps/>
            </w:rPr>
            <w:fldChar w:fldCharType="separate"/>
          </w:r>
          <w:r w:rsidR="005D0A68">
            <w:rPr>
              <w:rStyle w:val="Numrodepage"/>
              <w:i/>
              <w:iCs/>
              <w:smallCaps/>
              <w:noProof/>
            </w:rPr>
            <w:t>3</w:t>
          </w:r>
          <w:r w:rsidR="00D567E1" w:rsidRPr="004A70E8">
            <w:rPr>
              <w:rStyle w:val="Numrodepage"/>
              <w:i/>
              <w:iCs/>
              <w:smallCaps/>
            </w:rPr>
            <w:fldChar w:fldCharType="end"/>
          </w:r>
          <w:r w:rsidRPr="004A70E8">
            <w:rPr>
              <w:rStyle w:val="Numrodepage"/>
              <w:i/>
              <w:iCs/>
              <w:smallCaps/>
            </w:rPr>
            <w:t xml:space="preserve"> de </w:t>
          </w:r>
          <w:r w:rsidR="00D567E1" w:rsidRPr="004A70E8">
            <w:rPr>
              <w:rStyle w:val="Numrodepage"/>
              <w:i/>
            </w:rPr>
            <w:fldChar w:fldCharType="begin"/>
          </w:r>
          <w:r w:rsidRPr="004A70E8">
            <w:rPr>
              <w:rStyle w:val="Numrodepage"/>
              <w:i/>
            </w:rPr>
            <w:instrText xml:space="preserve"> NUMPAGES </w:instrText>
          </w:r>
          <w:r w:rsidR="00D567E1" w:rsidRPr="004A70E8">
            <w:rPr>
              <w:rStyle w:val="Numrodepage"/>
              <w:i/>
            </w:rPr>
            <w:fldChar w:fldCharType="separate"/>
          </w:r>
          <w:r w:rsidR="005D0A68">
            <w:rPr>
              <w:rStyle w:val="Numrodepage"/>
              <w:i/>
              <w:noProof/>
            </w:rPr>
            <w:t>3</w:t>
          </w:r>
          <w:r w:rsidR="00D567E1" w:rsidRPr="004A70E8">
            <w:rPr>
              <w:rStyle w:val="Numrodepage"/>
              <w:i/>
            </w:rPr>
            <w:fldChar w:fldCharType="end"/>
          </w:r>
        </w:p>
      </w:tc>
    </w:tr>
  </w:tbl>
  <w:p w:rsidR="000C1BC3" w:rsidRDefault="000C1BC3" w:rsidP="00375822">
    <w:pPr>
      <w:pStyle w:val="Pieddepage"/>
      <w:tabs>
        <w:tab w:val="clear" w:pos="4320"/>
        <w:tab w:val="clear" w:pos="8640"/>
        <w:tab w:val="right" w:pos="12900"/>
      </w:tabs>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D89" w:rsidRDefault="00EC7D89">
      <w:r>
        <w:separator/>
      </w:r>
    </w:p>
  </w:footnote>
  <w:footnote w:type="continuationSeparator" w:id="0">
    <w:p w:rsidR="00EC7D89" w:rsidRDefault="00EC7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BC3" w:rsidRPr="001934F0" w:rsidRDefault="000C1BC3" w:rsidP="001934F0">
    <w:pPr>
      <w:pStyle w:val="En-tte"/>
      <w:jc w:val="center"/>
      <w:rPr>
        <w:i/>
        <w:smallCaps/>
      </w:rPr>
    </w:pPr>
    <w:r>
      <w:rPr>
        <w:i/>
        <w:smallCaps/>
      </w:rPr>
      <w:t>Programmation Web – Client (420-P</w:t>
    </w:r>
    <w:r w:rsidR="00EC7C5F">
      <w:rPr>
        <w:i/>
        <w:smallCaps/>
      </w:rPr>
      <w:t>4</w:t>
    </w:r>
    <w:r>
      <w:rPr>
        <w:i/>
        <w:smallCap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0D6C"/>
    <w:multiLevelType w:val="hybridMultilevel"/>
    <w:tmpl w:val="D3B2CCDC"/>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 w15:restartNumberingAfterBreak="0">
    <w:nsid w:val="0B8C30D2"/>
    <w:multiLevelType w:val="singleLevel"/>
    <w:tmpl w:val="F266B9EE"/>
    <w:lvl w:ilvl="0">
      <w:start w:val="1"/>
      <w:numFmt w:val="decimal"/>
      <w:lvlText w:val="%1."/>
      <w:lvlJc w:val="right"/>
      <w:pPr>
        <w:tabs>
          <w:tab w:val="num" w:pos="360"/>
        </w:tabs>
        <w:ind w:left="360" w:hanging="72"/>
      </w:pPr>
    </w:lvl>
  </w:abstractNum>
  <w:abstractNum w:abstractNumId="2" w15:restartNumberingAfterBreak="0">
    <w:nsid w:val="19BB5462"/>
    <w:multiLevelType w:val="hybridMultilevel"/>
    <w:tmpl w:val="15C0E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F3320AF"/>
    <w:multiLevelType w:val="hybridMultilevel"/>
    <w:tmpl w:val="3DA8E630"/>
    <w:lvl w:ilvl="0" w:tplc="4B8233E8">
      <w:start w:val="1"/>
      <w:numFmt w:val="decimal"/>
      <w:pStyle w:val="0-Titredesection10100"/>
      <w:lvlText w:val="10.%1."/>
      <w:lvlJc w:val="left"/>
      <w:pPr>
        <w:tabs>
          <w:tab w:val="num" w:pos="36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4" w15:restartNumberingAfterBreak="0">
    <w:nsid w:val="1FE07F48"/>
    <w:multiLevelType w:val="hybridMultilevel"/>
    <w:tmpl w:val="97B6A09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21B14AF0"/>
    <w:multiLevelType w:val="hybridMultilevel"/>
    <w:tmpl w:val="2EBAE08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25A43730"/>
    <w:multiLevelType w:val="hybridMultilevel"/>
    <w:tmpl w:val="EFCC1E2A"/>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2735683A"/>
    <w:multiLevelType w:val="hybridMultilevel"/>
    <w:tmpl w:val="9E6C2876"/>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8" w15:restartNumberingAfterBreak="0">
    <w:nsid w:val="28947BAF"/>
    <w:multiLevelType w:val="hybridMultilevel"/>
    <w:tmpl w:val="744E4AA6"/>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tentative="1">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9" w15:restartNumberingAfterBreak="0">
    <w:nsid w:val="2CC40EEE"/>
    <w:multiLevelType w:val="multilevel"/>
    <w:tmpl w:val="E8CEC01E"/>
    <w:lvl w:ilvl="0">
      <w:start w:val="1"/>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D5257D5"/>
    <w:multiLevelType w:val="hybridMultilevel"/>
    <w:tmpl w:val="AD5C0FAA"/>
    <w:lvl w:ilvl="0" w:tplc="65A83B24">
      <w:start w:val="1"/>
      <w:numFmt w:val="bullet"/>
      <w:lvlText w:val=""/>
      <w:lvlJc w:val="left"/>
      <w:pPr>
        <w:tabs>
          <w:tab w:val="num" w:pos="720"/>
        </w:tabs>
        <w:ind w:left="720" w:hanging="360"/>
      </w:pPr>
      <w:rPr>
        <w:rFonts w:ascii="Wingdings" w:hAnsi="Wingdings" w:hint="default"/>
      </w:rPr>
    </w:lvl>
    <w:lvl w:ilvl="1" w:tplc="55CCD0DE">
      <w:start w:val="15"/>
      <w:numFmt w:val="bullet"/>
      <w:lvlText w:val=""/>
      <w:lvlJc w:val="left"/>
      <w:pPr>
        <w:tabs>
          <w:tab w:val="num" w:pos="1485"/>
        </w:tabs>
        <w:ind w:left="1485" w:hanging="405"/>
      </w:pPr>
      <w:rPr>
        <w:rFonts w:ascii="Wingdings" w:eastAsia="Times New Roman" w:hAnsi="Wingdings" w:cs="Times New Roman" w:hint="default"/>
        <w:sz w:val="28"/>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0A71FD"/>
    <w:multiLevelType w:val="singleLevel"/>
    <w:tmpl w:val="B6E602BC"/>
    <w:lvl w:ilvl="0">
      <w:start w:val="1"/>
      <w:numFmt w:val="decimal"/>
      <w:lvlText w:val="1.%1"/>
      <w:lvlJc w:val="right"/>
      <w:pPr>
        <w:tabs>
          <w:tab w:val="num" w:pos="737"/>
        </w:tabs>
        <w:ind w:left="737" w:hanging="283"/>
      </w:pPr>
    </w:lvl>
  </w:abstractNum>
  <w:abstractNum w:abstractNumId="12" w15:restartNumberingAfterBreak="0">
    <w:nsid w:val="33922A9A"/>
    <w:multiLevelType w:val="multilevel"/>
    <w:tmpl w:val="05A63042"/>
    <w:lvl w:ilvl="0">
      <w:start w:val="1"/>
      <w:numFmt w:val="decimal"/>
      <w:lvlText w:val="x.%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3" w15:restartNumberingAfterBreak="0">
    <w:nsid w:val="37352EA2"/>
    <w:multiLevelType w:val="hybridMultilevel"/>
    <w:tmpl w:val="67AEF088"/>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15:restartNumberingAfterBreak="0">
    <w:nsid w:val="3B975E66"/>
    <w:multiLevelType w:val="multilevel"/>
    <w:tmpl w:val="35380608"/>
    <w:lvl w:ilvl="0">
      <w:start w:val="10"/>
      <w:numFmt w:val="decimal"/>
      <w:lvlText w:val="10.%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424D541F"/>
    <w:multiLevelType w:val="hybridMultilevel"/>
    <w:tmpl w:val="F43643F8"/>
    <w:lvl w:ilvl="0" w:tplc="0C0C0001">
      <w:start w:val="1"/>
      <w:numFmt w:val="bullet"/>
      <w:lvlText w:val=""/>
      <w:lvlJc w:val="left"/>
      <w:pPr>
        <w:ind w:left="700" w:hanging="360"/>
      </w:pPr>
      <w:rPr>
        <w:rFonts w:ascii="Symbol" w:hAnsi="Symbol" w:hint="default"/>
      </w:rPr>
    </w:lvl>
    <w:lvl w:ilvl="1" w:tplc="0C0C0003">
      <w:start w:val="1"/>
      <w:numFmt w:val="bullet"/>
      <w:lvlText w:val="o"/>
      <w:lvlJc w:val="left"/>
      <w:pPr>
        <w:ind w:left="1420" w:hanging="360"/>
      </w:pPr>
      <w:rPr>
        <w:rFonts w:ascii="Courier New" w:hAnsi="Courier New" w:cs="Courier New" w:hint="default"/>
      </w:rPr>
    </w:lvl>
    <w:lvl w:ilvl="2" w:tplc="0C0C0005">
      <w:start w:val="1"/>
      <w:numFmt w:val="bullet"/>
      <w:lvlText w:val=""/>
      <w:lvlJc w:val="left"/>
      <w:pPr>
        <w:ind w:left="2140" w:hanging="360"/>
      </w:pPr>
      <w:rPr>
        <w:rFonts w:ascii="Wingdings" w:hAnsi="Wingdings" w:hint="default"/>
      </w:rPr>
    </w:lvl>
    <w:lvl w:ilvl="3" w:tplc="0C0C0001" w:tentative="1">
      <w:start w:val="1"/>
      <w:numFmt w:val="bullet"/>
      <w:lvlText w:val=""/>
      <w:lvlJc w:val="left"/>
      <w:pPr>
        <w:ind w:left="2860" w:hanging="360"/>
      </w:pPr>
      <w:rPr>
        <w:rFonts w:ascii="Symbol" w:hAnsi="Symbol" w:hint="default"/>
      </w:rPr>
    </w:lvl>
    <w:lvl w:ilvl="4" w:tplc="0C0C0003" w:tentative="1">
      <w:start w:val="1"/>
      <w:numFmt w:val="bullet"/>
      <w:lvlText w:val="o"/>
      <w:lvlJc w:val="left"/>
      <w:pPr>
        <w:ind w:left="3580" w:hanging="360"/>
      </w:pPr>
      <w:rPr>
        <w:rFonts w:ascii="Courier New" w:hAnsi="Courier New" w:cs="Courier New" w:hint="default"/>
      </w:rPr>
    </w:lvl>
    <w:lvl w:ilvl="5" w:tplc="0C0C0005" w:tentative="1">
      <w:start w:val="1"/>
      <w:numFmt w:val="bullet"/>
      <w:lvlText w:val=""/>
      <w:lvlJc w:val="left"/>
      <w:pPr>
        <w:ind w:left="4300" w:hanging="360"/>
      </w:pPr>
      <w:rPr>
        <w:rFonts w:ascii="Wingdings" w:hAnsi="Wingdings" w:hint="default"/>
      </w:rPr>
    </w:lvl>
    <w:lvl w:ilvl="6" w:tplc="0C0C0001" w:tentative="1">
      <w:start w:val="1"/>
      <w:numFmt w:val="bullet"/>
      <w:lvlText w:val=""/>
      <w:lvlJc w:val="left"/>
      <w:pPr>
        <w:ind w:left="5020" w:hanging="360"/>
      </w:pPr>
      <w:rPr>
        <w:rFonts w:ascii="Symbol" w:hAnsi="Symbol" w:hint="default"/>
      </w:rPr>
    </w:lvl>
    <w:lvl w:ilvl="7" w:tplc="0C0C0003" w:tentative="1">
      <w:start w:val="1"/>
      <w:numFmt w:val="bullet"/>
      <w:lvlText w:val="o"/>
      <w:lvlJc w:val="left"/>
      <w:pPr>
        <w:ind w:left="5740" w:hanging="360"/>
      </w:pPr>
      <w:rPr>
        <w:rFonts w:ascii="Courier New" w:hAnsi="Courier New" w:cs="Courier New" w:hint="default"/>
      </w:rPr>
    </w:lvl>
    <w:lvl w:ilvl="8" w:tplc="0C0C0005" w:tentative="1">
      <w:start w:val="1"/>
      <w:numFmt w:val="bullet"/>
      <w:lvlText w:val=""/>
      <w:lvlJc w:val="left"/>
      <w:pPr>
        <w:ind w:left="6460" w:hanging="360"/>
      </w:pPr>
      <w:rPr>
        <w:rFonts w:ascii="Wingdings" w:hAnsi="Wingdings" w:hint="default"/>
      </w:rPr>
    </w:lvl>
  </w:abstractNum>
  <w:abstractNum w:abstractNumId="16" w15:restartNumberingAfterBreak="0">
    <w:nsid w:val="43C50E02"/>
    <w:multiLevelType w:val="hybridMultilevel"/>
    <w:tmpl w:val="5B205B80"/>
    <w:lvl w:ilvl="0" w:tplc="B97EC2F8">
      <w:start w:val="1"/>
      <w:numFmt w:val="bullet"/>
      <w:pStyle w:val="0NormalListe"/>
      <w:lvlText w:val=""/>
      <w:lvlJc w:val="left"/>
      <w:pPr>
        <w:tabs>
          <w:tab w:val="num" w:pos="275"/>
        </w:tabs>
        <w:ind w:left="295" w:hanging="295"/>
      </w:pPr>
      <w:rPr>
        <w:rFonts w:ascii="Wingdings" w:hAnsi="Wingdings" w:hint="default"/>
        <w:sz w:val="16"/>
      </w:rPr>
    </w:lvl>
    <w:lvl w:ilvl="1" w:tplc="0C0C0003" w:tentative="1">
      <w:start w:val="1"/>
      <w:numFmt w:val="bullet"/>
      <w:lvlText w:val="o"/>
      <w:lvlJc w:val="left"/>
      <w:pPr>
        <w:tabs>
          <w:tab w:val="num" w:pos="1015"/>
        </w:tabs>
        <w:ind w:left="1015" w:hanging="360"/>
      </w:pPr>
      <w:rPr>
        <w:rFonts w:ascii="Courier New" w:hAnsi="Courier New" w:cs="Courier New" w:hint="default"/>
      </w:rPr>
    </w:lvl>
    <w:lvl w:ilvl="2" w:tplc="0C0C0005" w:tentative="1">
      <w:start w:val="1"/>
      <w:numFmt w:val="bullet"/>
      <w:lvlText w:val=""/>
      <w:lvlJc w:val="left"/>
      <w:pPr>
        <w:tabs>
          <w:tab w:val="num" w:pos="1735"/>
        </w:tabs>
        <w:ind w:left="1735" w:hanging="360"/>
      </w:pPr>
      <w:rPr>
        <w:rFonts w:ascii="Wingdings" w:hAnsi="Wingdings" w:hint="default"/>
      </w:rPr>
    </w:lvl>
    <w:lvl w:ilvl="3" w:tplc="0C0C0001" w:tentative="1">
      <w:start w:val="1"/>
      <w:numFmt w:val="bullet"/>
      <w:lvlText w:val=""/>
      <w:lvlJc w:val="left"/>
      <w:pPr>
        <w:tabs>
          <w:tab w:val="num" w:pos="2455"/>
        </w:tabs>
        <w:ind w:left="2455" w:hanging="360"/>
      </w:pPr>
      <w:rPr>
        <w:rFonts w:ascii="Symbol" w:hAnsi="Symbol" w:hint="default"/>
      </w:rPr>
    </w:lvl>
    <w:lvl w:ilvl="4" w:tplc="0C0C0003" w:tentative="1">
      <w:start w:val="1"/>
      <w:numFmt w:val="bullet"/>
      <w:lvlText w:val="o"/>
      <w:lvlJc w:val="left"/>
      <w:pPr>
        <w:tabs>
          <w:tab w:val="num" w:pos="3175"/>
        </w:tabs>
        <w:ind w:left="3175" w:hanging="360"/>
      </w:pPr>
      <w:rPr>
        <w:rFonts w:ascii="Courier New" w:hAnsi="Courier New" w:cs="Courier New" w:hint="default"/>
      </w:rPr>
    </w:lvl>
    <w:lvl w:ilvl="5" w:tplc="0C0C0005" w:tentative="1">
      <w:start w:val="1"/>
      <w:numFmt w:val="bullet"/>
      <w:lvlText w:val=""/>
      <w:lvlJc w:val="left"/>
      <w:pPr>
        <w:tabs>
          <w:tab w:val="num" w:pos="3895"/>
        </w:tabs>
        <w:ind w:left="3895" w:hanging="360"/>
      </w:pPr>
      <w:rPr>
        <w:rFonts w:ascii="Wingdings" w:hAnsi="Wingdings" w:hint="default"/>
      </w:rPr>
    </w:lvl>
    <w:lvl w:ilvl="6" w:tplc="0C0C0001" w:tentative="1">
      <w:start w:val="1"/>
      <w:numFmt w:val="bullet"/>
      <w:lvlText w:val=""/>
      <w:lvlJc w:val="left"/>
      <w:pPr>
        <w:tabs>
          <w:tab w:val="num" w:pos="4615"/>
        </w:tabs>
        <w:ind w:left="4615" w:hanging="360"/>
      </w:pPr>
      <w:rPr>
        <w:rFonts w:ascii="Symbol" w:hAnsi="Symbol" w:hint="default"/>
      </w:rPr>
    </w:lvl>
    <w:lvl w:ilvl="7" w:tplc="0C0C0003" w:tentative="1">
      <w:start w:val="1"/>
      <w:numFmt w:val="bullet"/>
      <w:lvlText w:val="o"/>
      <w:lvlJc w:val="left"/>
      <w:pPr>
        <w:tabs>
          <w:tab w:val="num" w:pos="5335"/>
        </w:tabs>
        <w:ind w:left="5335" w:hanging="360"/>
      </w:pPr>
      <w:rPr>
        <w:rFonts w:ascii="Courier New" w:hAnsi="Courier New" w:cs="Courier New" w:hint="default"/>
      </w:rPr>
    </w:lvl>
    <w:lvl w:ilvl="8" w:tplc="0C0C0005" w:tentative="1">
      <w:start w:val="1"/>
      <w:numFmt w:val="bullet"/>
      <w:lvlText w:val=""/>
      <w:lvlJc w:val="left"/>
      <w:pPr>
        <w:tabs>
          <w:tab w:val="num" w:pos="6055"/>
        </w:tabs>
        <w:ind w:left="6055" w:hanging="360"/>
      </w:pPr>
      <w:rPr>
        <w:rFonts w:ascii="Wingdings" w:hAnsi="Wingdings" w:hint="default"/>
      </w:rPr>
    </w:lvl>
  </w:abstractNum>
  <w:abstractNum w:abstractNumId="17" w15:restartNumberingAfterBreak="0">
    <w:nsid w:val="4B51279B"/>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18" w15:restartNumberingAfterBreak="0">
    <w:nsid w:val="53202AAF"/>
    <w:multiLevelType w:val="hybridMultilevel"/>
    <w:tmpl w:val="8A4ADAA8"/>
    <w:lvl w:ilvl="0" w:tplc="0C0C0001">
      <w:start w:val="1"/>
      <w:numFmt w:val="bullet"/>
      <w:lvlText w:val=""/>
      <w:lvlJc w:val="left"/>
      <w:pPr>
        <w:ind w:left="1080" w:hanging="360"/>
      </w:pPr>
      <w:rPr>
        <w:rFonts w:ascii="Symbol" w:hAnsi="Symbol"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9" w15:restartNumberingAfterBreak="0">
    <w:nsid w:val="5C4C1024"/>
    <w:multiLevelType w:val="hybridMultilevel"/>
    <w:tmpl w:val="4500802E"/>
    <w:lvl w:ilvl="0" w:tplc="C92AF576">
      <w:start w:val="1"/>
      <w:numFmt w:val="bullet"/>
      <w:pStyle w:val="0NormalPuces"/>
      <w:lvlText w:val=""/>
      <w:lvlJc w:val="left"/>
      <w:pPr>
        <w:tabs>
          <w:tab w:val="num" w:pos="360"/>
        </w:tabs>
        <w:ind w:left="360" w:hanging="360"/>
      </w:pPr>
      <w:rPr>
        <w:rFonts w:ascii="Wingdings" w:hAnsi="Wingdings" w:hint="default"/>
        <w:sz w:val="24"/>
        <w:szCs w:val="24"/>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DB1BCD"/>
    <w:multiLevelType w:val="singleLevel"/>
    <w:tmpl w:val="7B9A2CB0"/>
    <w:lvl w:ilvl="0">
      <w:start w:val="1"/>
      <w:numFmt w:val="decimal"/>
      <w:lvlText w:val="%1."/>
      <w:lvlJc w:val="left"/>
      <w:pPr>
        <w:tabs>
          <w:tab w:val="num" w:pos="360"/>
        </w:tabs>
        <w:ind w:left="360" w:hanging="360"/>
      </w:pPr>
    </w:lvl>
  </w:abstractNum>
  <w:abstractNum w:abstractNumId="21" w15:restartNumberingAfterBreak="0">
    <w:nsid w:val="61AA0CEA"/>
    <w:multiLevelType w:val="hybridMultilevel"/>
    <w:tmpl w:val="285CBBB6"/>
    <w:lvl w:ilvl="0" w:tplc="C6D2EB48">
      <w:start w:val="1"/>
      <w:numFmt w:val="decimal"/>
      <w:pStyle w:val="0-Titredesection0109"/>
      <w:lvlText w:val="1.%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2" w15:restartNumberingAfterBreak="0">
    <w:nsid w:val="65FF4155"/>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ED65D93"/>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abstractNum w:abstractNumId="24" w15:restartNumberingAfterBreak="0">
    <w:nsid w:val="71175C57"/>
    <w:multiLevelType w:val="hybridMultilevel"/>
    <w:tmpl w:val="3B12B348"/>
    <w:lvl w:ilvl="0" w:tplc="40F8EECA">
      <w:start w:val="1"/>
      <w:numFmt w:val="lowerLetter"/>
      <w:lvlText w:val="%1."/>
      <w:lvlJc w:val="left"/>
      <w:pPr>
        <w:ind w:left="643" w:hanging="360"/>
      </w:pPr>
      <w:rPr>
        <w:rFonts w:hint="default"/>
      </w:rPr>
    </w:lvl>
    <w:lvl w:ilvl="1" w:tplc="0C0C0019" w:tentative="1">
      <w:start w:val="1"/>
      <w:numFmt w:val="lowerLetter"/>
      <w:lvlText w:val="%2."/>
      <w:lvlJc w:val="left"/>
      <w:pPr>
        <w:ind w:left="1363" w:hanging="360"/>
      </w:pPr>
    </w:lvl>
    <w:lvl w:ilvl="2" w:tplc="0C0C001B" w:tentative="1">
      <w:start w:val="1"/>
      <w:numFmt w:val="lowerRoman"/>
      <w:lvlText w:val="%3."/>
      <w:lvlJc w:val="right"/>
      <w:pPr>
        <w:ind w:left="2083" w:hanging="180"/>
      </w:pPr>
    </w:lvl>
    <w:lvl w:ilvl="3" w:tplc="0C0C000F" w:tentative="1">
      <w:start w:val="1"/>
      <w:numFmt w:val="decimal"/>
      <w:lvlText w:val="%4."/>
      <w:lvlJc w:val="left"/>
      <w:pPr>
        <w:ind w:left="2803" w:hanging="360"/>
      </w:pPr>
    </w:lvl>
    <w:lvl w:ilvl="4" w:tplc="0C0C0019" w:tentative="1">
      <w:start w:val="1"/>
      <w:numFmt w:val="lowerLetter"/>
      <w:lvlText w:val="%5."/>
      <w:lvlJc w:val="left"/>
      <w:pPr>
        <w:ind w:left="3523" w:hanging="360"/>
      </w:pPr>
    </w:lvl>
    <w:lvl w:ilvl="5" w:tplc="0C0C001B" w:tentative="1">
      <w:start w:val="1"/>
      <w:numFmt w:val="lowerRoman"/>
      <w:lvlText w:val="%6."/>
      <w:lvlJc w:val="right"/>
      <w:pPr>
        <w:ind w:left="4243" w:hanging="180"/>
      </w:pPr>
    </w:lvl>
    <w:lvl w:ilvl="6" w:tplc="0C0C000F" w:tentative="1">
      <w:start w:val="1"/>
      <w:numFmt w:val="decimal"/>
      <w:lvlText w:val="%7."/>
      <w:lvlJc w:val="left"/>
      <w:pPr>
        <w:ind w:left="4963" w:hanging="360"/>
      </w:pPr>
    </w:lvl>
    <w:lvl w:ilvl="7" w:tplc="0C0C0019" w:tentative="1">
      <w:start w:val="1"/>
      <w:numFmt w:val="lowerLetter"/>
      <w:lvlText w:val="%8."/>
      <w:lvlJc w:val="left"/>
      <w:pPr>
        <w:ind w:left="5683" w:hanging="360"/>
      </w:pPr>
    </w:lvl>
    <w:lvl w:ilvl="8" w:tplc="0C0C001B" w:tentative="1">
      <w:start w:val="1"/>
      <w:numFmt w:val="lowerRoman"/>
      <w:lvlText w:val="%9."/>
      <w:lvlJc w:val="right"/>
      <w:pPr>
        <w:ind w:left="6403" w:hanging="180"/>
      </w:pPr>
    </w:lvl>
  </w:abstractNum>
  <w:num w:numId="1">
    <w:abstractNumId w:val="11"/>
  </w:num>
  <w:num w:numId="2">
    <w:abstractNumId w:val="11"/>
  </w:num>
  <w:num w:numId="3">
    <w:abstractNumId w:val="1"/>
  </w:num>
  <w:num w:numId="4">
    <w:abstractNumId w:val="1"/>
  </w:num>
  <w:num w:numId="5">
    <w:abstractNumId w:val="1"/>
  </w:num>
  <w:num w:numId="6">
    <w:abstractNumId w:val="20"/>
  </w:num>
  <w:num w:numId="7">
    <w:abstractNumId w:val="1"/>
  </w:num>
  <w:num w:numId="8">
    <w:abstractNumId w:val="5"/>
  </w:num>
  <w:num w:numId="9">
    <w:abstractNumId w:val="3"/>
  </w:num>
  <w:num w:numId="10">
    <w:abstractNumId w:val="12"/>
  </w:num>
  <w:num w:numId="11">
    <w:abstractNumId w:val="21"/>
  </w:num>
  <w:num w:numId="12">
    <w:abstractNumId w:val="9"/>
  </w:num>
  <w:num w:numId="13">
    <w:abstractNumId w:val="14"/>
  </w:num>
  <w:num w:numId="14">
    <w:abstractNumId w:val="10"/>
  </w:num>
  <w:num w:numId="15">
    <w:abstractNumId w:val="22"/>
  </w:num>
  <w:num w:numId="16">
    <w:abstractNumId w:val="16"/>
  </w:num>
  <w:num w:numId="17">
    <w:abstractNumId w:val="19"/>
  </w:num>
  <w:num w:numId="18">
    <w:abstractNumId w:val="23"/>
  </w:num>
  <w:num w:numId="19">
    <w:abstractNumId w:val="17"/>
  </w:num>
  <w:num w:numId="20">
    <w:abstractNumId w:val="24"/>
  </w:num>
  <w:num w:numId="21">
    <w:abstractNumId w:val="4"/>
  </w:num>
  <w:num w:numId="22">
    <w:abstractNumId w:val="13"/>
  </w:num>
  <w:num w:numId="23">
    <w:abstractNumId w:val="6"/>
  </w:num>
  <w:num w:numId="24">
    <w:abstractNumId w:val="18"/>
  </w:num>
  <w:num w:numId="25">
    <w:abstractNumId w:val="7"/>
  </w:num>
  <w:num w:numId="26">
    <w:abstractNumId w:val="0"/>
  </w:num>
  <w:num w:numId="27">
    <w:abstractNumId w:val="2"/>
  </w:num>
  <w:num w:numId="28">
    <w:abstractNumId w:val="8"/>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CA" w:vendorID="9" w:dllVersion="512"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4229"/>
    <w:rsid w:val="00004B3E"/>
    <w:rsid w:val="00010B74"/>
    <w:rsid w:val="000131BA"/>
    <w:rsid w:val="0001658E"/>
    <w:rsid w:val="00020059"/>
    <w:rsid w:val="00022B7E"/>
    <w:rsid w:val="00023127"/>
    <w:rsid w:val="000329EC"/>
    <w:rsid w:val="00034B6E"/>
    <w:rsid w:val="000377DA"/>
    <w:rsid w:val="0004361F"/>
    <w:rsid w:val="00060B98"/>
    <w:rsid w:val="000628A1"/>
    <w:rsid w:val="00062DC5"/>
    <w:rsid w:val="0006462A"/>
    <w:rsid w:val="00067ED0"/>
    <w:rsid w:val="000731DA"/>
    <w:rsid w:val="000738F1"/>
    <w:rsid w:val="0008087F"/>
    <w:rsid w:val="00083002"/>
    <w:rsid w:val="0008660C"/>
    <w:rsid w:val="00091CDD"/>
    <w:rsid w:val="00094B54"/>
    <w:rsid w:val="00095394"/>
    <w:rsid w:val="000A2E76"/>
    <w:rsid w:val="000A4361"/>
    <w:rsid w:val="000A73BA"/>
    <w:rsid w:val="000B5099"/>
    <w:rsid w:val="000B5CC3"/>
    <w:rsid w:val="000B7B08"/>
    <w:rsid w:val="000C09D1"/>
    <w:rsid w:val="000C1BC3"/>
    <w:rsid w:val="000C5D84"/>
    <w:rsid w:val="000D2556"/>
    <w:rsid w:val="000D260E"/>
    <w:rsid w:val="000E44E9"/>
    <w:rsid w:val="000E4C03"/>
    <w:rsid w:val="000F40CD"/>
    <w:rsid w:val="000F6C8F"/>
    <w:rsid w:val="001015A8"/>
    <w:rsid w:val="0011205D"/>
    <w:rsid w:val="0011734E"/>
    <w:rsid w:val="001259E8"/>
    <w:rsid w:val="00125EA8"/>
    <w:rsid w:val="00127AC4"/>
    <w:rsid w:val="001308A7"/>
    <w:rsid w:val="00134B74"/>
    <w:rsid w:val="001362D6"/>
    <w:rsid w:val="00140D5E"/>
    <w:rsid w:val="0014238B"/>
    <w:rsid w:val="00150E9B"/>
    <w:rsid w:val="00150EC1"/>
    <w:rsid w:val="001546B9"/>
    <w:rsid w:val="00156AC3"/>
    <w:rsid w:val="0017072D"/>
    <w:rsid w:val="00172B28"/>
    <w:rsid w:val="00177319"/>
    <w:rsid w:val="00177DA7"/>
    <w:rsid w:val="0018109F"/>
    <w:rsid w:val="0018205E"/>
    <w:rsid w:val="001905AE"/>
    <w:rsid w:val="0019161E"/>
    <w:rsid w:val="001934F0"/>
    <w:rsid w:val="00196706"/>
    <w:rsid w:val="0019785D"/>
    <w:rsid w:val="001A29D5"/>
    <w:rsid w:val="001B293D"/>
    <w:rsid w:val="001B6463"/>
    <w:rsid w:val="001C3C53"/>
    <w:rsid w:val="001D1CA4"/>
    <w:rsid w:val="001D2C8E"/>
    <w:rsid w:val="001D6A9A"/>
    <w:rsid w:val="001F05DA"/>
    <w:rsid w:val="002100FF"/>
    <w:rsid w:val="00210784"/>
    <w:rsid w:val="00213316"/>
    <w:rsid w:val="00214B55"/>
    <w:rsid w:val="00215B24"/>
    <w:rsid w:val="00215CD8"/>
    <w:rsid w:val="00215DCD"/>
    <w:rsid w:val="002170B8"/>
    <w:rsid w:val="00222A86"/>
    <w:rsid w:val="0022384B"/>
    <w:rsid w:val="002239C7"/>
    <w:rsid w:val="00224692"/>
    <w:rsid w:val="002322AA"/>
    <w:rsid w:val="00233C68"/>
    <w:rsid w:val="00236436"/>
    <w:rsid w:val="0023730B"/>
    <w:rsid w:val="002430F4"/>
    <w:rsid w:val="0024401D"/>
    <w:rsid w:val="0024426C"/>
    <w:rsid w:val="00247A82"/>
    <w:rsid w:val="0026233A"/>
    <w:rsid w:val="00267DEB"/>
    <w:rsid w:val="0027455F"/>
    <w:rsid w:val="0027760D"/>
    <w:rsid w:val="00277BBC"/>
    <w:rsid w:val="00281211"/>
    <w:rsid w:val="00281C3D"/>
    <w:rsid w:val="00283635"/>
    <w:rsid w:val="00285C67"/>
    <w:rsid w:val="00294561"/>
    <w:rsid w:val="00294969"/>
    <w:rsid w:val="002A0A55"/>
    <w:rsid w:val="002A388A"/>
    <w:rsid w:val="002A6E3D"/>
    <w:rsid w:val="002B4422"/>
    <w:rsid w:val="002B4728"/>
    <w:rsid w:val="002B7388"/>
    <w:rsid w:val="002C4374"/>
    <w:rsid w:val="002C724F"/>
    <w:rsid w:val="002D3039"/>
    <w:rsid w:val="002D4198"/>
    <w:rsid w:val="002E5CBA"/>
    <w:rsid w:val="002F2122"/>
    <w:rsid w:val="00300876"/>
    <w:rsid w:val="00303E40"/>
    <w:rsid w:val="00310555"/>
    <w:rsid w:val="0031297F"/>
    <w:rsid w:val="00312D83"/>
    <w:rsid w:val="00317D35"/>
    <w:rsid w:val="00326163"/>
    <w:rsid w:val="00331980"/>
    <w:rsid w:val="00331A1C"/>
    <w:rsid w:val="0035484C"/>
    <w:rsid w:val="00363B22"/>
    <w:rsid w:val="003643DC"/>
    <w:rsid w:val="0037529E"/>
    <w:rsid w:val="00375822"/>
    <w:rsid w:val="00376519"/>
    <w:rsid w:val="00381AAD"/>
    <w:rsid w:val="003831EB"/>
    <w:rsid w:val="003934C8"/>
    <w:rsid w:val="00394578"/>
    <w:rsid w:val="003A1918"/>
    <w:rsid w:val="003A49FC"/>
    <w:rsid w:val="003B3EB9"/>
    <w:rsid w:val="003B5B46"/>
    <w:rsid w:val="003C1E79"/>
    <w:rsid w:val="003D0A41"/>
    <w:rsid w:val="003D3A72"/>
    <w:rsid w:val="003D4B92"/>
    <w:rsid w:val="003E0B81"/>
    <w:rsid w:val="003E4F1F"/>
    <w:rsid w:val="00400E39"/>
    <w:rsid w:val="00401FFF"/>
    <w:rsid w:val="00404828"/>
    <w:rsid w:val="0041447C"/>
    <w:rsid w:val="00414619"/>
    <w:rsid w:val="00416E77"/>
    <w:rsid w:val="00423CD7"/>
    <w:rsid w:val="004254F6"/>
    <w:rsid w:val="004301CE"/>
    <w:rsid w:val="00441814"/>
    <w:rsid w:val="004423E8"/>
    <w:rsid w:val="00450417"/>
    <w:rsid w:val="00450B63"/>
    <w:rsid w:val="00450F09"/>
    <w:rsid w:val="00452A47"/>
    <w:rsid w:val="00455CCE"/>
    <w:rsid w:val="00455CD3"/>
    <w:rsid w:val="004561FA"/>
    <w:rsid w:val="0045716A"/>
    <w:rsid w:val="0045775E"/>
    <w:rsid w:val="00463063"/>
    <w:rsid w:val="004645DF"/>
    <w:rsid w:val="00465862"/>
    <w:rsid w:val="00467AB3"/>
    <w:rsid w:val="00471C49"/>
    <w:rsid w:val="00474DB8"/>
    <w:rsid w:val="004755A2"/>
    <w:rsid w:val="0047678C"/>
    <w:rsid w:val="00480950"/>
    <w:rsid w:val="00481808"/>
    <w:rsid w:val="00484C0A"/>
    <w:rsid w:val="00485DF8"/>
    <w:rsid w:val="0048685A"/>
    <w:rsid w:val="00486DD0"/>
    <w:rsid w:val="004947FC"/>
    <w:rsid w:val="004A499E"/>
    <w:rsid w:val="004A70E8"/>
    <w:rsid w:val="004B07C7"/>
    <w:rsid w:val="004B369A"/>
    <w:rsid w:val="004B53AD"/>
    <w:rsid w:val="004B5461"/>
    <w:rsid w:val="004B739D"/>
    <w:rsid w:val="004C59F0"/>
    <w:rsid w:val="004D2E4C"/>
    <w:rsid w:val="004D4DF2"/>
    <w:rsid w:val="004D5E61"/>
    <w:rsid w:val="004D77D8"/>
    <w:rsid w:val="004E6701"/>
    <w:rsid w:val="00502D98"/>
    <w:rsid w:val="00505949"/>
    <w:rsid w:val="0050663F"/>
    <w:rsid w:val="00506D8F"/>
    <w:rsid w:val="005077F4"/>
    <w:rsid w:val="005135E0"/>
    <w:rsid w:val="00515FDB"/>
    <w:rsid w:val="00516788"/>
    <w:rsid w:val="00532015"/>
    <w:rsid w:val="0053228E"/>
    <w:rsid w:val="00543FD5"/>
    <w:rsid w:val="00547D52"/>
    <w:rsid w:val="00560196"/>
    <w:rsid w:val="00562615"/>
    <w:rsid w:val="005626E8"/>
    <w:rsid w:val="00563F41"/>
    <w:rsid w:val="005644A9"/>
    <w:rsid w:val="005671D5"/>
    <w:rsid w:val="005703CB"/>
    <w:rsid w:val="00571ED5"/>
    <w:rsid w:val="00572184"/>
    <w:rsid w:val="005742AF"/>
    <w:rsid w:val="00575D67"/>
    <w:rsid w:val="005772B9"/>
    <w:rsid w:val="005833F0"/>
    <w:rsid w:val="005856F2"/>
    <w:rsid w:val="0059061B"/>
    <w:rsid w:val="00590EFB"/>
    <w:rsid w:val="00591919"/>
    <w:rsid w:val="005945C5"/>
    <w:rsid w:val="00595E8F"/>
    <w:rsid w:val="0059680D"/>
    <w:rsid w:val="005A0C5F"/>
    <w:rsid w:val="005A5675"/>
    <w:rsid w:val="005B030E"/>
    <w:rsid w:val="005B11EF"/>
    <w:rsid w:val="005B3397"/>
    <w:rsid w:val="005B41DB"/>
    <w:rsid w:val="005B48BE"/>
    <w:rsid w:val="005B7363"/>
    <w:rsid w:val="005B7EB3"/>
    <w:rsid w:val="005C047B"/>
    <w:rsid w:val="005C0676"/>
    <w:rsid w:val="005C2CFC"/>
    <w:rsid w:val="005C6D06"/>
    <w:rsid w:val="005D0A68"/>
    <w:rsid w:val="005D1BF1"/>
    <w:rsid w:val="005D4908"/>
    <w:rsid w:val="005D63E2"/>
    <w:rsid w:val="005D78F6"/>
    <w:rsid w:val="005E3821"/>
    <w:rsid w:val="005E6C59"/>
    <w:rsid w:val="005F0E67"/>
    <w:rsid w:val="005F0EBF"/>
    <w:rsid w:val="005F79BC"/>
    <w:rsid w:val="00600061"/>
    <w:rsid w:val="00600FFD"/>
    <w:rsid w:val="006011EF"/>
    <w:rsid w:val="00602AD6"/>
    <w:rsid w:val="00610D35"/>
    <w:rsid w:val="00611E08"/>
    <w:rsid w:val="0061290D"/>
    <w:rsid w:val="00612980"/>
    <w:rsid w:val="006170C5"/>
    <w:rsid w:val="00621636"/>
    <w:rsid w:val="006309E1"/>
    <w:rsid w:val="00630A81"/>
    <w:rsid w:val="00630DD1"/>
    <w:rsid w:val="00637962"/>
    <w:rsid w:val="00642A5A"/>
    <w:rsid w:val="00643221"/>
    <w:rsid w:val="00643344"/>
    <w:rsid w:val="006445FC"/>
    <w:rsid w:val="00646E68"/>
    <w:rsid w:val="006534AC"/>
    <w:rsid w:val="00656FB1"/>
    <w:rsid w:val="006615E9"/>
    <w:rsid w:val="00662AB6"/>
    <w:rsid w:val="00663E4D"/>
    <w:rsid w:val="0067017D"/>
    <w:rsid w:val="00672BD7"/>
    <w:rsid w:val="00673EEA"/>
    <w:rsid w:val="00675E43"/>
    <w:rsid w:val="006766EE"/>
    <w:rsid w:val="00682B0B"/>
    <w:rsid w:val="00682DB6"/>
    <w:rsid w:val="006855BF"/>
    <w:rsid w:val="006860CD"/>
    <w:rsid w:val="00693E35"/>
    <w:rsid w:val="00696827"/>
    <w:rsid w:val="00696F30"/>
    <w:rsid w:val="006A02AC"/>
    <w:rsid w:val="006A3B29"/>
    <w:rsid w:val="006A3E7C"/>
    <w:rsid w:val="006A7B5C"/>
    <w:rsid w:val="006A7D6D"/>
    <w:rsid w:val="006B3C5B"/>
    <w:rsid w:val="006B6553"/>
    <w:rsid w:val="006C1C10"/>
    <w:rsid w:val="006D1B88"/>
    <w:rsid w:val="006D4871"/>
    <w:rsid w:val="006D6C64"/>
    <w:rsid w:val="006E7DF8"/>
    <w:rsid w:val="006F0D2B"/>
    <w:rsid w:val="006F1A71"/>
    <w:rsid w:val="006F206C"/>
    <w:rsid w:val="006F4B40"/>
    <w:rsid w:val="006F5A0D"/>
    <w:rsid w:val="00702D90"/>
    <w:rsid w:val="0070373C"/>
    <w:rsid w:val="00706932"/>
    <w:rsid w:val="00712061"/>
    <w:rsid w:val="00716931"/>
    <w:rsid w:val="00722F21"/>
    <w:rsid w:val="00724229"/>
    <w:rsid w:val="00734437"/>
    <w:rsid w:val="00736BC8"/>
    <w:rsid w:val="0074596B"/>
    <w:rsid w:val="00745C64"/>
    <w:rsid w:val="0074612B"/>
    <w:rsid w:val="007468BF"/>
    <w:rsid w:val="0075002B"/>
    <w:rsid w:val="0075317C"/>
    <w:rsid w:val="00754D22"/>
    <w:rsid w:val="00755E1C"/>
    <w:rsid w:val="0075635C"/>
    <w:rsid w:val="007565C7"/>
    <w:rsid w:val="00757EDE"/>
    <w:rsid w:val="00760788"/>
    <w:rsid w:val="0076081D"/>
    <w:rsid w:val="00763573"/>
    <w:rsid w:val="007638F8"/>
    <w:rsid w:val="0077052C"/>
    <w:rsid w:val="007775F0"/>
    <w:rsid w:val="00780155"/>
    <w:rsid w:val="0078270B"/>
    <w:rsid w:val="007847D4"/>
    <w:rsid w:val="00790C62"/>
    <w:rsid w:val="00795826"/>
    <w:rsid w:val="007A3299"/>
    <w:rsid w:val="007B281D"/>
    <w:rsid w:val="007C18A9"/>
    <w:rsid w:val="007D2EBC"/>
    <w:rsid w:val="007D516C"/>
    <w:rsid w:val="007D7EFC"/>
    <w:rsid w:val="007E31CD"/>
    <w:rsid w:val="007F53E0"/>
    <w:rsid w:val="00800627"/>
    <w:rsid w:val="008034F9"/>
    <w:rsid w:val="0080487F"/>
    <w:rsid w:val="00804D59"/>
    <w:rsid w:val="008156C1"/>
    <w:rsid w:val="00820DD5"/>
    <w:rsid w:val="00822D59"/>
    <w:rsid w:val="00827231"/>
    <w:rsid w:val="0083048A"/>
    <w:rsid w:val="008358C5"/>
    <w:rsid w:val="0084353F"/>
    <w:rsid w:val="00847826"/>
    <w:rsid w:val="00847AB6"/>
    <w:rsid w:val="00851D9F"/>
    <w:rsid w:val="00853D87"/>
    <w:rsid w:val="00864102"/>
    <w:rsid w:val="00867AE1"/>
    <w:rsid w:val="0087644E"/>
    <w:rsid w:val="00877F34"/>
    <w:rsid w:val="00883AD9"/>
    <w:rsid w:val="00890F55"/>
    <w:rsid w:val="00897083"/>
    <w:rsid w:val="0089756B"/>
    <w:rsid w:val="008A607A"/>
    <w:rsid w:val="008B2853"/>
    <w:rsid w:val="008B43C8"/>
    <w:rsid w:val="008C299E"/>
    <w:rsid w:val="008C3883"/>
    <w:rsid w:val="008D3DAD"/>
    <w:rsid w:val="008D463C"/>
    <w:rsid w:val="008D6BBB"/>
    <w:rsid w:val="008E0857"/>
    <w:rsid w:val="008E4058"/>
    <w:rsid w:val="008F10D6"/>
    <w:rsid w:val="008F2261"/>
    <w:rsid w:val="00912361"/>
    <w:rsid w:val="00917A54"/>
    <w:rsid w:val="00921370"/>
    <w:rsid w:val="00921789"/>
    <w:rsid w:val="009225D0"/>
    <w:rsid w:val="0092496D"/>
    <w:rsid w:val="00926136"/>
    <w:rsid w:val="0092717D"/>
    <w:rsid w:val="00927325"/>
    <w:rsid w:val="00930B12"/>
    <w:rsid w:val="00931B00"/>
    <w:rsid w:val="00934CD8"/>
    <w:rsid w:val="0093701B"/>
    <w:rsid w:val="0094241B"/>
    <w:rsid w:val="00944077"/>
    <w:rsid w:val="00945EB8"/>
    <w:rsid w:val="00946DE2"/>
    <w:rsid w:val="009472E0"/>
    <w:rsid w:val="00950A41"/>
    <w:rsid w:val="00950B2E"/>
    <w:rsid w:val="00951442"/>
    <w:rsid w:val="00966E1B"/>
    <w:rsid w:val="00972073"/>
    <w:rsid w:val="00972322"/>
    <w:rsid w:val="0098134F"/>
    <w:rsid w:val="009814CC"/>
    <w:rsid w:val="0098274A"/>
    <w:rsid w:val="00986E86"/>
    <w:rsid w:val="00987C6E"/>
    <w:rsid w:val="0099675C"/>
    <w:rsid w:val="009A0423"/>
    <w:rsid w:val="009A5FAA"/>
    <w:rsid w:val="009A69F1"/>
    <w:rsid w:val="009B34B5"/>
    <w:rsid w:val="009B611C"/>
    <w:rsid w:val="009C1848"/>
    <w:rsid w:val="009C3062"/>
    <w:rsid w:val="009D69CC"/>
    <w:rsid w:val="009F145D"/>
    <w:rsid w:val="009F680E"/>
    <w:rsid w:val="00A04CEB"/>
    <w:rsid w:val="00A04DCD"/>
    <w:rsid w:val="00A065AD"/>
    <w:rsid w:val="00A2088D"/>
    <w:rsid w:val="00A30A06"/>
    <w:rsid w:val="00A3118A"/>
    <w:rsid w:val="00A314DC"/>
    <w:rsid w:val="00A31502"/>
    <w:rsid w:val="00A33A73"/>
    <w:rsid w:val="00A37252"/>
    <w:rsid w:val="00A40409"/>
    <w:rsid w:val="00A444B9"/>
    <w:rsid w:val="00A45403"/>
    <w:rsid w:val="00A53750"/>
    <w:rsid w:val="00A53D08"/>
    <w:rsid w:val="00A57C1B"/>
    <w:rsid w:val="00A61E3E"/>
    <w:rsid w:val="00A64BEA"/>
    <w:rsid w:val="00A66908"/>
    <w:rsid w:val="00A66AC4"/>
    <w:rsid w:val="00A67B42"/>
    <w:rsid w:val="00A709FB"/>
    <w:rsid w:val="00A71E18"/>
    <w:rsid w:val="00A729B8"/>
    <w:rsid w:val="00A736B3"/>
    <w:rsid w:val="00A83DA9"/>
    <w:rsid w:val="00A91E90"/>
    <w:rsid w:val="00AA0D78"/>
    <w:rsid w:val="00AA2506"/>
    <w:rsid w:val="00AA4E69"/>
    <w:rsid w:val="00AA7486"/>
    <w:rsid w:val="00AB4632"/>
    <w:rsid w:val="00AB6DCE"/>
    <w:rsid w:val="00AB7974"/>
    <w:rsid w:val="00AC208F"/>
    <w:rsid w:val="00AD6F7F"/>
    <w:rsid w:val="00AE2736"/>
    <w:rsid w:val="00AE4EF8"/>
    <w:rsid w:val="00B01F2E"/>
    <w:rsid w:val="00B04061"/>
    <w:rsid w:val="00B076D8"/>
    <w:rsid w:val="00B11AA3"/>
    <w:rsid w:val="00B203E9"/>
    <w:rsid w:val="00B25DB0"/>
    <w:rsid w:val="00B33CAD"/>
    <w:rsid w:val="00B35214"/>
    <w:rsid w:val="00B3720F"/>
    <w:rsid w:val="00B519A3"/>
    <w:rsid w:val="00B54242"/>
    <w:rsid w:val="00B54AE1"/>
    <w:rsid w:val="00B564CF"/>
    <w:rsid w:val="00B667EA"/>
    <w:rsid w:val="00B675C5"/>
    <w:rsid w:val="00B745BA"/>
    <w:rsid w:val="00B750FD"/>
    <w:rsid w:val="00B871F9"/>
    <w:rsid w:val="00BA0B1F"/>
    <w:rsid w:val="00BA1073"/>
    <w:rsid w:val="00BA1D18"/>
    <w:rsid w:val="00BA2F7F"/>
    <w:rsid w:val="00BA3E45"/>
    <w:rsid w:val="00BA4C1E"/>
    <w:rsid w:val="00BA6AAD"/>
    <w:rsid w:val="00BA7DAE"/>
    <w:rsid w:val="00BB4082"/>
    <w:rsid w:val="00BB5614"/>
    <w:rsid w:val="00BB6CCC"/>
    <w:rsid w:val="00BC32D0"/>
    <w:rsid w:val="00BC6EFE"/>
    <w:rsid w:val="00BD0764"/>
    <w:rsid w:val="00BD0AC7"/>
    <w:rsid w:val="00BD2B79"/>
    <w:rsid w:val="00BD7BC2"/>
    <w:rsid w:val="00BE2AB0"/>
    <w:rsid w:val="00BE5E51"/>
    <w:rsid w:val="00BF038B"/>
    <w:rsid w:val="00BF671E"/>
    <w:rsid w:val="00BF757E"/>
    <w:rsid w:val="00BF7A4B"/>
    <w:rsid w:val="00C03194"/>
    <w:rsid w:val="00C06F33"/>
    <w:rsid w:val="00C07B8E"/>
    <w:rsid w:val="00C21810"/>
    <w:rsid w:val="00C26A3C"/>
    <w:rsid w:val="00C26F66"/>
    <w:rsid w:val="00C3296D"/>
    <w:rsid w:val="00C33116"/>
    <w:rsid w:val="00C338E3"/>
    <w:rsid w:val="00C35F1B"/>
    <w:rsid w:val="00C43658"/>
    <w:rsid w:val="00C46E3C"/>
    <w:rsid w:val="00C545D5"/>
    <w:rsid w:val="00C55503"/>
    <w:rsid w:val="00C55845"/>
    <w:rsid w:val="00C559D5"/>
    <w:rsid w:val="00C56425"/>
    <w:rsid w:val="00C575E6"/>
    <w:rsid w:val="00C668FF"/>
    <w:rsid w:val="00C800BC"/>
    <w:rsid w:val="00CA2C5F"/>
    <w:rsid w:val="00CA32C7"/>
    <w:rsid w:val="00CA505E"/>
    <w:rsid w:val="00CA75C2"/>
    <w:rsid w:val="00CB4C60"/>
    <w:rsid w:val="00CB5670"/>
    <w:rsid w:val="00CC1AE7"/>
    <w:rsid w:val="00CC36E5"/>
    <w:rsid w:val="00CC3969"/>
    <w:rsid w:val="00CD27E1"/>
    <w:rsid w:val="00CD2FE0"/>
    <w:rsid w:val="00CD3ED4"/>
    <w:rsid w:val="00CD6B09"/>
    <w:rsid w:val="00CF59F4"/>
    <w:rsid w:val="00CF6169"/>
    <w:rsid w:val="00CF61D1"/>
    <w:rsid w:val="00D02CF4"/>
    <w:rsid w:val="00D03C16"/>
    <w:rsid w:val="00D13E36"/>
    <w:rsid w:val="00D141E7"/>
    <w:rsid w:val="00D170B7"/>
    <w:rsid w:val="00D22563"/>
    <w:rsid w:val="00D26796"/>
    <w:rsid w:val="00D26DFE"/>
    <w:rsid w:val="00D31B7C"/>
    <w:rsid w:val="00D350FD"/>
    <w:rsid w:val="00D36D5C"/>
    <w:rsid w:val="00D37D0D"/>
    <w:rsid w:val="00D42958"/>
    <w:rsid w:val="00D43437"/>
    <w:rsid w:val="00D44A3A"/>
    <w:rsid w:val="00D44C83"/>
    <w:rsid w:val="00D4727B"/>
    <w:rsid w:val="00D563E5"/>
    <w:rsid w:val="00D567E1"/>
    <w:rsid w:val="00D579B7"/>
    <w:rsid w:val="00D60706"/>
    <w:rsid w:val="00D63F1C"/>
    <w:rsid w:val="00D66FBB"/>
    <w:rsid w:val="00D70084"/>
    <w:rsid w:val="00D748BD"/>
    <w:rsid w:val="00D8196B"/>
    <w:rsid w:val="00D82ACC"/>
    <w:rsid w:val="00D82F24"/>
    <w:rsid w:val="00D908BB"/>
    <w:rsid w:val="00D909EA"/>
    <w:rsid w:val="00DA20E4"/>
    <w:rsid w:val="00DA3436"/>
    <w:rsid w:val="00DB3550"/>
    <w:rsid w:val="00DB6BA0"/>
    <w:rsid w:val="00DC04FE"/>
    <w:rsid w:val="00DC0500"/>
    <w:rsid w:val="00DC1FEA"/>
    <w:rsid w:val="00DC3440"/>
    <w:rsid w:val="00DD5C33"/>
    <w:rsid w:val="00DD7080"/>
    <w:rsid w:val="00DE42AA"/>
    <w:rsid w:val="00DF19A3"/>
    <w:rsid w:val="00DF2643"/>
    <w:rsid w:val="00DF567A"/>
    <w:rsid w:val="00E05F99"/>
    <w:rsid w:val="00E108BB"/>
    <w:rsid w:val="00E151FB"/>
    <w:rsid w:val="00E21541"/>
    <w:rsid w:val="00E268ED"/>
    <w:rsid w:val="00E30FFE"/>
    <w:rsid w:val="00E32206"/>
    <w:rsid w:val="00E347D6"/>
    <w:rsid w:val="00E366EC"/>
    <w:rsid w:val="00E40C80"/>
    <w:rsid w:val="00E41997"/>
    <w:rsid w:val="00E428BD"/>
    <w:rsid w:val="00E42D8F"/>
    <w:rsid w:val="00E45E70"/>
    <w:rsid w:val="00E4726E"/>
    <w:rsid w:val="00E50287"/>
    <w:rsid w:val="00E51EFA"/>
    <w:rsid w:val="00E53023"/>
    <w:rsid w:val="00E548EC"/>
    <w:rsid w:val="00E6145C"/>
    <w:rsid w:val="00E66369"/>
    <w:rsid w:val="00E70468"/>
    <w:rsid w:val="00E70926"/>
    <w:rsid w:val="00E72DF0"/>
    <w:rsid w:val="00E72E19"/>
    <w:rsid w:val="00E87F93"/>
    <w:rsid w:val="00E954F4"/>
    <w:rsid w:val="00E95C2E"/>
    <w:rsid w:val="00E96351"/>
    <w:rsid w:val="00E97E7A"/>
    <w:rsid w:val="00EA3E54"/>
    <w:rsid w:val="00EB412A"/>
    <w:rsid w:val="00EC34C3"/>
    <w:rsid w:val="00EC3539"/>
    <w:rsid w:val="00EC58BF"/>
    <w:rsid w:val="00EC7C5F"/>
    <w:rsid w:val="00EC7D89"/>
    <w:rsid w:val="00ED2A7B"/>
    <w:rsid w:val="00ED2BC6"/>
    <w:rsid w:val="00ED3CD8"/>
    <w:rsid w:val="00EE1327"/>
    <w:rsid w:val="00EE288F"/>
    <w:rsid w:val="00EE3A98"/>
    <w:rsid w:val="00EE3EA0"/>
    <w:rsid w:val="00EE476C"/>
    <w:rsid w:val="00EE5476"/>
    <w:rsid w:val="00EE6CC1"/>
    <w:rsid w:val="00EE7147"/>
    <w:rsid w:val="00EF19F5"/>
    <w:rsid w:val="00F02C95"/>
    <w:rsid w:val="00F040B9"/>
    <w:rsid w:val="00F053E9"/>
    <w:rsid w:val="00F05610"/>
    <w:rsid w:val="00F12371"/>
    <w:rsid w:val="00F16919"/>
    <w:rsid w:val="00F1790D"/>
    <w:rsid w:val="00F22687"/>
    <w:rsid w:val="00F27CCF"/>
    <w:rsid w:val="00F32F7E"/>
    <w:rsid w:val="00F33B1E"/>
    <w:rsid w:val="00F378E7"/>
    <w:rsid w:val="00F4121B"/>
    <w:rsid w:val="00F43554"/>
    <w:rsid w:val="00F43DEE"/>
    <w:rsid w:val="00F50E15"/>
    <w:rsid w:val="00F67B0B"/>
    <w:rsid w:val="00F7225F"/>
    <w:rsid w:val="00F77F34"/>
    <w:rsid w:val="00F84FD6"/>
    <w:rsid w:val="00F87EE3"/>
    <w:rsid w:val="00F90409"/>
    <w:rsid w:val="00F91512"/>
    <w:rsid w:val="00F91A8F"/>
    <w:rsid w:val="00FA14FA"/>
    <w:rsid w:val="00FA5DD5"/>
    <w:rsid w:val="00FB205A"/>
    <w:rsid w:val="00FB3803"/>
    <w:rsid w:val="00FB4984"/>
    <w:rsid w:val="00FB58DF"/>
    <w:rsid w:val="00FC0778"/>
    <w:rsid w:val="00FD294F"/>
    <w:rsid w:val="00FD37F8"/>
    <w:rsid w:val="00FD5756"/>
    <w:rsid w:val="00FE0867"/>
    <w:rsid w:val="00FE2310"/>
    <w:rsid w:val="00FE529D"/>
    <w:rsid w:val="00FE7B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9F659"/>
  <w15:docId w15:val="{890DFDF6-F3BB-405C-92ED-1FD72B3F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D4871"/>
    <w:pPr>
      <w:spacing w:line="240" w:lineRule="exact"/>
      <w:jc w:val="both"/>
    </w:pPr>
    <w:rPr>
      <w:rFonts w:ascii="Palatino Linotype" w:hAnsi="Palatino Linotype"/>
      <w:sz w:val="24"/>
      <w:szCs w:val="24"/>
      <w:lang w:eastAsia="fr-FR"/>
    </w:rPr>
  </w:style>
  <w:style w:type="paragraph" w:styleId="Titre1">
    <w:name w:val="heading 1"/>
    <w:basedOn w:val="Normal"/>
    <w:next w:val="Normal"/>
    <w:qFormat/>
    <w:rsid w:val="006D4871"/>
    <w:pPr>
      <w:keepNext/>
      <w:spacing w:before="240" w:after="60"/>
      <w:outlineLvl w:val="0"/>
    </w:pPr>
    <w:rPr>
      <w:b/>
      <w:bCs/>
      <w:smallCaps/>
      <w:kern w:val="28"/>
      <w:sz w:val="18"/>
      <w:szCs w:val="18"/>
    </w:rPr>
  </w:style>
  <w:style w:type="paragraph" w:styleId="Titre2">
    <w:name w:val="heading 2"/>
    <w:basedOn w:val="Normal"/>
    <w:next w:val="Normal"/>
    <w:qFormat/>
    <w:rsid w:val="006D4871"/>
    <w:pPr>
      <w:keepNext/>
      <w:spacing w:before="240" w:after="60"/>
      <w:ind w:left="720"/>
      <w:outlineLvl w:val="1"/>
    </w:pPr>
    <w:rPr>
      <w:b/>
      <w:bCs/>
      <w:i/>
      <w:iCs/>
    </w:rPr>
  </w:style>
  <w:style w:type="paragraph" w:styleId="Titre3">
    <w:name w:val="heading 3"/>
    <w:basedOn w:val="Normal"/>
    <w:next w:val="Normal"/>
    <w:qFormat/>
    <w:rsid w:val="006D4871"/>
    <w:pPr>
      <w:keepNext/>
      <w:spacing w:before="240" w:after="60"/>
      <w:outlineLvl w:val="2"/>
    </w:pPr>
    <w:rPr>
      <w:b/>
      <w:bCs/>
    </w:rPr>
  </w:style>
  <w:style w:type="paragraph" w:styleId="Titre4">
    <w:name w:val="heading 4"/>
    <w:basedOn w:val="Normal"/>
    <w:next w:val="Normal"/>
    <w:qFormat/>
    <w:rsid w:val="006D4871"/>
    <w:pPr>
      <w:keepNext/>
      <w:spacing w:before="240" w:after="60"/>
      <w:ind w:left="720"/>
      <w:outlineLvl w:val="3"/>
    </w:pPr>
    <w:rPr>
      <w:b/>
      <w:bCs/>
      <w:i/>
      <w:iCs/>
    </w:rPr>
  </w:style>
  <w:style w:type="paragraph" w:styleId="Titre5">
    <w:name w:val="heading 5"/>
    <w:basedOn w:val="Normal"/>
    <w:next w:val="Normal"/>
    <w:qFormat/>
    <w:rsid w:val="006D4871"/>
    <w:pPr>
      <w:spacing w:before="240" w:after="60"/>
      <w:ind w:left="720"/>
      <w:outlineLvl w:val="4"/>
    </w:pPr>
    <w:rPr>
      <w:sz w:val="22"/>
      <w:szCs w:val="22"/>
    </w:rPr>
  </w:style>
  <w:style w:type="paragraph" w:styleId="Titre6">
    <w:name w:val="heading 6"/>
    <w:basedOn w:val="Normal"/>
    <w:next w:val="Normal"/>
    <w:qFormat/>
    <w:rsid w:val="006D4871"/>
    <w:pPr>
      <w:spacing w:before="240" w:after="60"/>
      <w:ind w:left="720"/>
      <w:outlineLvl w:val="5"/>
    </w:pPr>
    <w:rPr>
      <w:i/>
      <w:iCs/>
      <w:sz w:val="22"/>
      <w:szCs w:val="22"/>
    </w:rPr>
  </w:style>
  <w:style w:type="paragraph" w:styleId="Titre7">
    <w:name w:val="heading 7"/>
    <w:basedOn w:val="Normal"/>
    <w:next w:val="Normal"/>
    <w:qFormat/>
    <w:rsid w:val="006D4871"/>
    <w:pPr>
      <w:spacing w:before="240" w:after="60"/>
      <w:ind w:left="720"/>
      <w:outlineLvl w:val="6"/>
    </w:pPr>
  </w:style>
  <w:style w:type="paragraph" w:styleId="Titre8">
    <w:name w:val="heading 8"/>
    <w:basedOn w:val="Normal"/>
    <w:next w:val="Normal"/>
    <w:qFormat/>
    <w:rsid w:val="006D4871"/>
    <w:pPr>
      <w:spacing w:before="240" w:after="60"/>
      <w:ind w:left="720"/>
      <w:outlineLvl w:val="7"/>
    </w:pPr>
    <w:rPr>
      <w:i/>
      <w:iCs/>
    </w:rPr>
  </w:style>
  <w:style w:type="paragraph" w:styleId="Titre9">
    <w:name w:val="heading 9"/>
    <w:basedOn w:val="Normal"/>
    <w:next w:val="Normal"/>
    <w:qFormat/>
    <w:rsid w:val="006D4871"/>
    <w:pPr>
      <w:spacing w:before="240" w:after="60"/>
      <w:ind w:left="720"/>
      <w:outlineLvl w:val="8"/>
    </w:pPr>
    <w:rPr>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1">
    <w:name w:val="0-[1]"/>
    <w:basedOn w:val="Normal"/>
    <w:rsid w:val="006D4871"/>
    <w:pPr>
      <w:tabs>
        <w:tab w:val="left" w:pos="454"/>
      </w:tabs>
      <w:ind w:left="454" w:hanging="454"/>
    </w:pPr>
  </w:style>
  <w:style w:type="paragraph" w:customStyle="1" w:styleId="0-2">
    <w:name w:val="0-[2]"/>
    <w:basedOn w:val="Normal"/>
    <w:rsid w:val="006D4871"/>
    <w:pPr>
      <w:ind w:left="851" w:hanging="397"/>
    </w:pPr>
  </w:style>
  <w:style w:type="paragraph" w:customStyle="1" w:styleId="0-2Entrez">
    <w:name w:val="0-[2] Entrez"/>
    <w:basedOn w:val="0-2"/>
    <w:rsid w:val="006D4871"/>
    <w:pPr>
      <w:tabs>
        <w:tab w:val="left" w:pos="851"/>
        <w:tab w:val="left" w:pos="1701"/>
      </w:tabs>
      <w:ind w:left="1701" w:hanging="1247"/>
    </w:pPr>
  </w:style>
  <w:style w:type="paragraph" w:customStyle="1" w:styleId="0-3">
    <w:name w:val="0-[3]"/>
    <w:basedOn w:val="0-2"/>
    <w:rsid w:val="00724229"/>
    <w:pPr>
      <w:tabs>
        <w:tab w:val="left" w:pos="1247"/>
      </w:tabs>
      <w:ind w:left="1247" w:hanging="396"/>
    </w:pPr>
  </w:style>
  <w:style w:type="paragraph" w:customStyle="1" w:styleId="0-3Entrez">
    <w:name w:val="0-[3] Entrez"/>
    <w:basedOn w:val="0-3"/>
    <w:rsid w:val="00724229"/>
    <w:pPr>
      <w:tabs>
        <w:tab w:val="left" w:pos="2127"/>
      </w:tabs>
      <w:ind w:left="2127" w:hanging="1276"/>
    </w:pPr>
  </w:style>
  <w:style w:type="paragraph" w:customStyle="1" w:styleId="0-0Normal">
    <w:name w:val="0-[0Normal]"/>
    <w:basedOn w:val="0-1"/>
    <w:link w:val="0-0NormalCar"/>
    <w:rsid w:val="006D4871"/>
    <w:pPr>
      <w:tabs>
        <w:tab w:val="clear" w:pos="454"/>
      </w:tabs>
      <w:ind w:left="0" w:firstLine="0"/>
    </w:pPr>
  </w:style>
  <w:style w:type="paragraph" w:customStyle="1" w:styleId="0-P0101Titredesection">
    <w:name w:val="0-P01.01 Titre de section"/>
    <w:basedOn w:val="Normal"/>
    <w:next w:val="LigneVideApresTitre"/>
    <w:rsid w:val="006D4871"/>
    <w:pPr>
      <w:tabs>
        <w:tab w:val="num" w:pos="360"/>
        <w:tab w:val="left" w:pos="567"/>
      </w:tabs>
      <w:spacing w:line="320" w:lineRule="exact"/>
      <w:ind w:left="360" w:hanging="360"/>
    </w:pPr>
    <w:rPr>
      <w:sz w:val="32"/>
      <w:szCs w:val="32"/>
    </w:rPr>
  </w:style>
  <w:style w:type="paragraph" w:customStyle="1" w:styleId="LigneVideApresTitre">
    <w:name w:val="LigneVideApresTitre"/>
    <w:basedOn w:val="Titredesection0109"/>
    <w:next w:val="1"/>
    <w:rsid w:val="006D4871"/>
    <w:pPr>
      <w:ind w:left="0" w:firstLine="0"/>
    </w:pPr>
  </w:style>
  <w:style w:type="paragraph" w:customStyle="1" w:styleId="0-P0110Titredesection">
    <w:name w:val="0-P01.10 Titre de section"/>
    <w:basedOn w:val="0-P0101Titredesection"/>
    <w:next w:val="LigneVideApresTitre"/>
    <w:rsid w:val="0059061B"/>
    <w:pPr>
      <w:tabs>
        <w:tab w:val="clear" w:pos="567"/>
        <w:tab w:val="left" w:pos="709"/>
      </w:tabs>
      <w:ind w:left="709" w:hanging="709"/>
    </w:pPr>
  </w:style>
  <w:style w:type="paragraph" w:customStyle="1" w:styleId="0-P1010Titredesection">
    <w:name w:val="0-P10.10 Titre de section"/>
    <w:basedOn w:val="0-P0110Titredesection"/>
    <w:next w:val="LigneVideApresTitre"/>
    <w:rsid w:val="0059061B"/>
    <w:pPr>
      <w:tabs>
        <w:tab w:val="clear" w:pos="709"/>
        <w:tab w:val="left" w:pos="851"/>
      </w:tabs>
      <w:ind w:left="851" w:hanging="851"/>
    </w:pPr>
  </w:style>
  <w:style w:type="paragraph" w:styleId="Notedebasdepage">
    <w:name w:val="footnote text"/>
    <w:basedOn w:val="Normal"/>
    <w:semiHidden/>
    <w:rsid w:val="006D4871"/>
    <w:pPr>
      <w:spacing w:line="180" w:lineRule="exact"/>
      <w:ind w:left="227" w:hanging="227"/>
    </w:pPr>
    <w:rPr>
      <w:sz w:val="20"/>
      <w:szCs w:val="20"/>
    </w:rPr>
  </w:style>
  <w:style w:type="paragraph" w:styleId="Lgende">
    <w:name w:val="caption"/>
    <w:basedOn w:val="Normal"/>
    <w:next w:val="Normal"/>
    <w:qFormat/>
    <w:rsid w:val="006D4871"/>
    <w:pPr>
      <w:spacing w:before="120" w:after="120" w:line="180" w:lineRule="exact"/>
      <w:jc w:val="center"/>
    </w:pPr>
    <w:rPr>
      <w:b/>
      <w:bCs/>
      <w:smallCaps/>
      <w:sz w:val="18"/>
      <w:szCs w:val="18"/>
    </w:rPr>
  </w:style>
  <w:style w:type="paragraph" w:customStyle="1" w:styleId="0-1Entrez">
    <w:name w:val="0-[1] Entrez"/>
    <w:basedOn w:val="0-1"/>
    <w:rsid w:val="00724229"/>
    <w:pPr>
      <w:tabs>
        <w:tab w:val="left" w:pos="1361"/>
      </w:tabs>
      <w:ind w:left="1361" w:hanging="1361"/>
    </w:pPr>
  </w:style>
  <w:style w:type="paragraph" w:customStyle="1" w:styleId="0-P0000Titredechapitre">
    <w:name w:val="0-P00.00 Titre de chapitre"/>
    <w:basedOn w:val="Normal"/>
    <w:next w:val="0-0Normal"/>
    <w:rsid w:val="0059061B"/>
    <w:pPr>
      <w:tabs>
        <w:tab w:val="left" w:pos="426"/>
      </w:tabs>
      <w:spacing w:line="480" w:lineRule="exact"/>
      <w:jc w:val="center"/>
    </w:pPr>
    <w:rPr>
      <w:b/>
      <w:bCs/>
      <w:smallCaps/>
      <w:sz w:val="48"/>
      <w:szCs w:val="48"/>
    </w:rPr>
  </w:style>
  <w:style w:type="paragraph" w:customStyle="1" w:styleId="LignedeprogrammeC">
    <w:name w:val="Ligne de programme C"/>
    <w:basedOn w:val="0-1"/>
    <w:rsid w:val="00724229"/>
    <w:pPr>
      <w:tabs>
        <w:tab w:val="left" w:pos="922"/>
        <w:tab w:val="left" w:pos="1347"/>
        <w:tab w:val="left" w:pos="1772"/>
      </w:tabs>
      <w:spacing w:line="200" w:lineRule="exact"/>
      <w:ind w:left="0" w:firstLine="0"/>
    </w:pPr>
    <w:rPr>
      <w:rFonts w:ascii="Courier New" w:hAnsi="Courier New"/>
      <w:sz w:val="20"/>
      <w:szCs w:val="20"/>
    </w:rPr>
  </w:style>
  <w:style w:type="character" w:styleId="Appelnotedebasdep">
    <w:name w:val="footnote reference"/>
    <w:basedOn w:val="Policepardfaut"/>
    <w:semiHidden/>
    <w:rsid w:val="006D4871"/>
    <w:rPr>
      <w:vertAlign w:val="superscript"/>
    </w:rPr>
  </w:style>
  <w:style w:type="paragraph" w:styleId="En-tte">
    <w:name w:val="header"/>
    <w:aliases w:val="E-Impaire"/>
    <w:basedOn w:val="Normal"/>
    <w:rsid w:val="006D4871"/>
    <w:pPr>
      <w:tabs>
        <w:tab w:val="center" w:pos="4320"/>
        <w:tab w:val="right" w:pos="8640"/>
      </w:tabs>
    </w:pPr>
  </w:style>
  <w:style w:type="paragraph" w:styleId="Pieddepage">
    <w:name w:val="footer"/>
    <w:aliases w:val="P-Impaire"/>
    <w:basedOn w:val="Normal"/>
    <w:rsid w:val="006D4871"/>
    <w:pPr>
      <w:tabs>
        <w:tab w:val="center" w:pos="4320"/>
        <w:tab w:val="right" w:pos="8640"/>
      </w:tabs>
    </w:pPr>
  </w:style>
  <w:style w:type="character" w:styleId="Numrodepage">
    <w:name w:val="page number"/>
    <w:basedOn w:val="Policepardfaut"/>
    <w:rsid w:val="006D4871"/>
  </w:style>
  <w:style w:type="character" w:styleId="Lienhypertexte">
    <w:name w:val="Hyperlink"/>
    <w:basedOn w:val="Policepardfaut"/>
    <w:rsid w:val="006D4871"/>
    <w:rPr>
      <w:color w:val="0000FF"/>
      <w:u w:val="single"/>
    </w:rPr>
  </w:style>
  <w:style w:type="paragraph" w:customStyle="1" w:styleId="0-Titredesection0109">
    <w:name w:val="0-Titre de section (01 à 09)"/>
    <w:basedOn w:val="Normal"/>
    <w:next w:val="0-LigneVideApresTitre"/>
    <w:rsid w:val="00724229"/>
    <w:pPr>
      <w:numPr>
        <w:numId w:val="11"/>
      </w:numPr>
      <w:tabs>
        <w:tab w:val="clear" w:pos="360"/>
        <w:tab w:val="left" w:pos="709"/>
      </w:tabs>
      <w:spacing w:line="320" w:lineRule="exact"/>
      <w:ind w:left="709" w:hanging="709"/>
    </w:pPr>
    <w:rPr>
      <w:sz w:val="32"/>
      <w:szCs w:val="32"/>
    </w:rPr>
  </w:style>
  <w:style w:type="paragraph" w:customStyle="1" w:styleId="0-LigneVideApresTitre">
    <w:name w:val="0-LigneVideApresTitre"/>
    <w:basedOn w:val="0-Titredesection0109"/>
    <w:next w:val="0-1"/>
    <w:rsid w:val="00724229"/>
    <w:pPr>
      <w:numPr>
        <w:numId w:val="0"/>
      </w:numPr>
      <w:tabs>
        <w:tab w:val="clear" w:pos="709"/>
      </w:tabs>
    </w:pPr>
  </w:style>
  <w:style w:type="paragraph" w:customStyle="1" w:styleId="0-Titredesection10100">
    <w:name w:val="0-Titre de section (10 à 100)"/>
    <w:basedOn w:val="0-Titredesection0109"/>
    <w:next w:val="0-LigneVideApresTitre"/>
    <w:rsid w:val="00724229"/>
    <w:pPr>
      <w:numPr>
        <w:numId w:val="9"/>
      </w:numPr>
      <w:tabs>
        <w:tab w:val="clear" w:pos="360"/>
        <w:tab w:val="clear" w:pos="709"/>
        <w:tab w:val="num" w:pos="851"/>
      </w:tabs>
      <w:ind w:left="851" w:hanging="851"/>
    </w:pPr>
  </w:style>
  <w:style w:type="paragraph" w:customStyle="1" w:styleId="0-Titredechapitre">
    <w:name w:val="0-Titre de chapitre"/>
    <w:basedOn w:val="Normal"/>
    <w:next w:val="0-0Normal"/>
    <w:rsid w:val="00724229"/>
    <w:pPr>
      <w:spacing w:line="480" w:lineRule="exact"/>
      <w:jc w:val="center"/>
    </w:pPr>
    <w:rPr>
      <w:b/>
      <w:bCs/>
      <w:smallCaps/>
      <w:sz w:val="48"/>
      <w:szCs w:val="48"/>
    </w:rPr>
  </w:style>
  <w:style w:type="table" w:styleId="Grilledutableau">
    <w:name w:val="Table Grid"/>
    <w:basedOn w:val="TableauNormal"/>
    <w:rsid w:val="006D4871"/>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NormalInterlignesimple">
    <w:name w:val="0-[0Normal] Interligne simple"/>
    <w:basedOn w:val="0-0Normal"/>
    <w:rsid w:val="00724229"/>
    <w:pPr>
      <w:spacing w:line="240" w:lineRule="auto"/>
    </w:pPr>
  </w:style>
  <w:style w:type="paragraph" w:customStyle="1" w:styleId="1">
    <w:name w:val="[1]"/>
    <w:basedOn w:val="Normal"/>
    <w:link w:val="1Car"/>
    <w:rsid w:val="006D4871"/>
    <w:pPr>
      <w:tabs>
        <w:tab w:val="left" w:pos="454"/>
      </w:tabs>
      <w:ind w:left="454" w:hanging="454"/>
    </w:pPr>
  </w:style>
  <w:style w:type="paragraph" w:customStyle="1" w:styleId="2">
    <w:name w:val="[2]"/>
    <w:basedOn w:val="Normal"/>
    <w:rsid w:val="006D4871"/>
    <w:pPr>
      <w:tabs>
        <w:tab w:val="left" w:pos="851"/>
      </w:tabs>
      <w:ind w:left="851" w:hanging="397"/>
    </w:pPr>
  </w:style>
  <w:style w:type="paragraph" w:customStyle="1" w:styleId="2Entrez">
    <w:name w:val="[2] Entrez"/>
    <w:basedOn w:val="2"/>
    <w:rsid w:val="006D4871"/>
    <w:pPr>
      <w:tabs>
        <w:tab w:val="left" w:pos="1701"/>
      </w:tabs>
      <w:ind w:left="1701" w:hanging="1247"/>
    </w:pPr>
  </w:style>
  <w:style w:type="paragraph" w:customStyle="1" w:styleId="3">
    <w:name w:val="[3]"/>
    <w:basedOn w:val="2"/>
    <w:rsid w:val="006D4871"/>
    <w:pPr>
      <w:tabs>
        <w:tab w:val="clear" w:pos="851"/>
        <w:tab w:val="left" w:pos="1247"/>
      </w:tabs>
      <w:ind w:left="1247" w:hanging="396"/>
    </w:pPr>
  </w:style>
  <w:style w:type="paragraph" w:customStyle="1" w:styleId="3Entrez">
    <w:name w:val="[3] Entrez"/>
    <w:basedOn w:val="3"/>
    <w:rsid w:val="006D4871"/>
    <w:pPr>
      <w:tabs>
        <w:tab w:val="left" w:pos="2127"/>
      </w:tabs>
      <w:ind w:left="2127" w:hanging="1276"/>
    </w:pPr>
  </w:style>
  <w:style w:type="paragraph" w:customStyle="1" w:styleId="0Normal">
    <w:name w:val="[0]Normal"/>
    <w:basedOn w:val="1"/>
    <w:link w:val="0NormalCar"/>
    <w:rsid w:val="006D4871"/>
    <w:pPr>
      <w:tabs>
        <w:tab w:val="clear" w:pos="454"/>
      </w:tabs>
      <w:ind w:left="0" w:firstLine="0"/>
    </w:pPr>
  </w:style>
  <w:style w:type="paragraph" w:customStyle="1" w:styleId="Titredesection0109">
    <w:name w:val="Titre de section (01 à 09)"/>
    <w:basedOn w:val="Normal"/>
    <w:next w:val="LigneVideApresTitre"/>
    <w:rsid w:val="006D4871"/>
    <w:pPr>
      <w:spacing w:line="320" w:lineRule="exact"/>
      <w:ind w:left="567" w:hanging="567"/>
    </w:pPr>
    <w:rPr>
      <w:sz w:val="32"/>
      <w:szCs w:val="32"/>
    </w:rPr>
  </w:style>
  <w:style w:type="paragraph" w:customStyle="1" w:styleId="1Entrez">
    <w:name w:val="[1] Entrez"/>
    <w:basedOn w:val="1"/>
    <w:rsid w:val="006D4871"/>
    <w:pPr>
      <w:tabs>
        <w:tab w:val="left" w:pos="1361"/>
      </w:tabs>
      <w:ind w:left="1361" w:hanging="1361"/>
    </w:pPr>
  </w:style>
  <w:style w:type="paragraph" w:customStyle="1" w:styleId="Titredechapitre">
    <w:name w:val="Titre de chapitre"/>
    <w:basedOn w:val="Normal"/>
    <w:next w:val="0Normal"/>
    <w:rsid w:val="006D4871"/>
    <w:pPr>
      <w:spacing w:line="480" w:lineRule="exact"/>
      <w:jc w:val="center"/>
    </w:pPr>
    <w:rPr>
      <w:b/>
      <w:bCs/>
      <w:smallCaps/>
      <w:sz w:val="48"/>
      <w:szCs w:val="48"/>
    </w:rPr>
  </w:style>
  <w:style w:type="paragraph" w:styleId="Textedebulles">
    <w:name w:val="Balloon Text"/>
    <w:basedOn w:val="Normal"/>
    <w:semiHidden/>
    <w:rsid w:val="006D4871"/>
    <w:rPr>
      <w:rFonts w:ascii="Tahoma" w:hAnsi="Tahoma" w:cs="Tahoma"/>
      <w:sz w:val="16"/>
      <w:szCs w:val="16"/>
    </w:rPr>
  </w:style>
  <w:style w:type="paragraph" w:customStyle="1" w:styleId="0NormalListe">
    <w:name w:val="[0]Normal (Liste)"/>
    <w:basedOn w:val="0Normal"/>
    <w:rsid w:val="006D4871"/>
    <w:pPr>
      <w:numPr>
        <w:numId w:val="16"/>
      </w:numPr>
    </w:pPr>
  </w:style>
  <w:style w:type="paragraph" w:customStyle="1" w:styleId="0NormalInterlignesimple">
    <w:name w:val="[0]Normal Interligne simple"/>
    <w:basedOn w:val="2"/>
    <w:rsid w:val="006D4871"/>
    <w:pPr>
      <w:spacing w:line="240" w:lineRule="auto"/>
    </w:pPr>
  </w:style>
  <w:style w:type="paragraph" w:customStyle="1" w:styleId="Figure">
    <w:name w:val="Figure"/>
    <w:basedOn w:val="Lgende"/>
    <w:rsid w:val="006D4871"/>
    <w:pPr>
      <w:spacing w:after="0"/>
    </w:pPr>
  </w:style>
  <w:style w:type="paragraph" w:customStyle="1" w:styleId="0NormalInterligne10pt">
    <w:name w:val="[0]Normal Interligne 10 pt"/>
    <w:basedOn w:val="0-1"/>
    <w:rsid w:val="006D4871"/>
    <w:pPr>
      <w:spacing w:line="200" w:lineRule="exact"/>
      <w:ind w:left="0" w:firstLine="0"/>
    </w:pPr>
  </w:style>
  <w:style w:type="paragraph" w:customStyle="1" w:styleId="0NormalPuces">
    <w:name w:val="[0]Normal Puces"/>
    <w:basedOn w:val="0Normal"/>
    <w:rsid w:val="006D4871"/>
    <w:pPr>
      <w:numPr>
        <w:numId w:val="17"/>
      </w:numPr>
      <w:tabs>
        <w:tab w:val="clear" w:pos="360"/>
        <w:tab w:val="num" w:pos="275"/>
      </w:tabs>
      <w:ind w:left="295" w:hanging="295"/>
    </w:pPr>
  </w:style>
  <w:style w:type="character" w:customStyle="1" w:styleId="1Car">
    <w:name w:val="[1] Car"/>
    <w:basedOn w:val="Policepardfaut"/>
    <w:link w:val="1"/>
    <w:rsid w:val="006D4871"/>
    <w:rPr>
      <w:rFonts w:ascii="Palatino Linotype" w:hAnsi="Palatino Linotype"/>
      <w:sz w:val="24"/>
      <w:szCs w:val="24"/>
      <w:lang w:eastAsia="fr-FR"/>
    </w:rPr>
  </w:style>
  <w:style w:type="paragraph" w:customStyle="1" w:styleId="1Espacement1pt">
    <w:name w:val="[1] Espacement 1pt"/>
    <w:basedOn w:val="1"/>
    <w:link w:val="1Espacement1ptCar"/>
    <w:rsid w:val="006D4871"/>
    <w:rPr>
      <w:spacing w:val="-2"/>
    </w:rPr>
  </w:style>
  <w:style w:type="character" w:customStyle="1" w:styleId="1Espacement1ptCar">
    <w:name w:val="[1] Espacement 1pt Car"/>
    <w:basedOn w:val="1Car"/>
    <w:link w:val="1Espacement1pt"/>
    <w:rsid w:val="006D4871"/>
    <w:rPr>
      <w:rFonts w:ascii="Palatino Linotype" w:hAnsi="Palatino Linotype"/>
      <w:spacing w:val="-2"/>
      <w:sz w:val="24"/>
      <w:szCs w:val="24"/>
      <w:lang w:eastAsia="fr-FR"/>
    </w:rPr>
  </w:style>
  <w:style w:type="character" w:customStyle="1" w:styleId="0-0NormalCar">
    <w:name w:val="0-[0Normal] Car"/>
    <w:basedOn w:val="Policepardfaut"/>
    <w:link w:val="0-0Normal"/>
    <w:rsid w:val="006D4871"/>
    <w:rPr>
      <w:rFonts w:ascii="Palatino Linotype" w:hAnsi="Palatino Linotype"/>
      <w:sz w:val="24"/>
      <w:szCs w:val="24"/>
      <w:lang w:eastAsia="fr-FR"/>
    </w:rPr>
  </w:style>
  <w:style w:type="paragraph" w:customStyle="1" w:styleId="0-Normal">
    <w:name w:val="0-Normal"/>
    <w:basedOn w:val="0-1"/>
    <w:rsid w:val="006D4871"/>
    <w:pPr>
      <w:ind w:left="0" w:firstLine="0"/>
    </w:pPr>
  </w:style>
  <w:style w:type="paragraph" w:customStyle="1" w:styleId="En-tteE-Paire">
    <w:name w:val="En-tête E-Paire"/>
    <w:basedOn w:val="Normal"/>
    <w:rsid w:val="006D4871"/>
    <w:pPr>
      <w:jc w:val="left"/>
    </w:pPr>
    <w:rPr>
      <w:i/>
      <w:iCs/>
    </w:rPr>
  </w:style>
  <w:style w:type="paragraph" w:customStyle="1" w:styleId="LigneVide20pt">
    <w:name w:val="LigneVide20pt"/>
    <w:basedOn w:val="0-1"/>
    <w:next w:val="Titredesection0109"/>
    <w:rsid w:val="006D4871"/>
    <w:pPr>
      <w:spacing w:line="400" w:lineRule="exact"/>
      <w:ind w:left="0" w:firstLine="0"/>
    </w:pPr>
    <w:rPr>
      <w:sz w:val="40"/>
    </w:rPr>
  </w:style>
  <w:style w:type="paragraph" w:customStyle="1" w:styleId="LigneVide6pt">
    <w:name w:val="LigneVide6pt"/>
    <w:basedOn w:val="1"/>
    <w:rsid w:val="006D4871"/>
    <w:pPr>
      <w:tabs>
        <w:tab w:val="clear" w:pos="454"/>
      </w:tabs>
      <w:spacing w:line="120" w:lineRule="exact"/>
    </w:pPr>
  </w:style>
  <w:style w:type="paragraph" w:customStyle="1" w:styleId="Titredesection1099">
    <w:name w:val="Titre de section (10 à 99)"/>
    <w:basedOn w:val="Normal"/>
    <w:rsid w:val="006D4871"/>
    <w:pPr>
      <w:spacing w:line="320" w:lineRule="exact"/>
      <w:ind w:left="680" w:hanging="680"/>
    </w:pPr>
    <w:rPr>
      <w:sz w:val="32"/>
      <w:szCs w:val="32"/>
    </w:rPr>
  </w:style>
  <w:style w:type="paragraph" w:customStyle="1" w:styleId="Titreprincipal">
    <w:name w:val="Titre principal"/>
    <w:basedOn w:val="Normal"/>
    <w:next w:val="0Normal"/>
    <w:link w:val="TitreprincipalCarCar"/>
    <w:rsid w:val="006D4871"/>
    <w:pPr>
      <w:spacing w:line="480" w:lineRule="exact"/>
      <w:jc w:val="center"/>
    </w:pPr>
    <w:rPr>
      <w:b/>
      <w:bCs/>
      <w:smallCaps/>
      <w:sz w:val="48"/>
      <w:szCs w:val="48"/>
    </w:rPr>
  </w:style>
  <w:style w:type="character" w:customStyle="1" w:styleId="TitreprincipalCarCar">
    <w:name w:val="Titre principal Car Car"/>
    <w:basedOn w:val="Policepardfaut"/>
    <w:link w:val="Titreprincipal"/>
    <w:rsid w:val="006D4871"/>
    <w:rPr>
      <w:rFonts w:ascii="Palatino Linotype" w:hAnsi="Palatino Linotype"/>
      <w:b/>
      <w:bCs/>
      <w:smallCaps/>
      <w:sz w:val="48"/>
      <w:szCs w:val="48"/>
      <w:lang w:eastAsia="fr-FR"/>
    </w:rPr>
  </w:style>
  <w:style w:type="paragraph" w:customStyle="1" w:styleId="Titresecondaire">
    <w:name w:val="Titre secondaire"/>
    <w:basedOn w:val="Titreprincipal"/>
    <w:rsid w:val="006D4871"/>
    <w:pPr>
      <w:spacing w:line="400" w:lineRule="exact"/>
    </w:pPr>
    <w:rPr>
      <w:sz w:val="40"/>
      <w:szCs w:val="40"/>
    </w:rPr>
  </w:style>
  <w:style w:type="paragraph" w:customStyle="1" w:styleId="VraiouFaux">
    <w:name w:val="Vrai ou Faux"/>
    <w:basedOn w:val="1"/>
    <w:rsid w:val="006D4871"/>
    <w:pPr>
      <w:tabs>
        <w:tab w:val="clear" w:pos="454"/>
        <w:tab w:val="right" w:pos="709"/>
        <w:tab w:val="left" w:pos="851"/>
      </w:tabs>
      <w:ind w:left="2268" w:hanging="1842"/>
    </w:pPr>
    <w:rPr>
      <w:spacing w:val="-2"/>
    </w:rPr>
  </w:style>
  <w:style w:type="character" w:customStyle="1" w:styleId="0NormalCar">
    <w:name w:val="[0]Normal Car"/>
    <w:basedOn w:val="Policepardfaut"/>
    <w:link w:val="0Normal"/>
    <w:rsid w:val="00D748BD"/>
    <w:rPr>
      <w:rFonts w:ascii="Palatino Linotype" w:hAnsi="Palatino Linotype"/>
      <w:sz w:val="24"/>
      <w:szCs w:val="24"/>
      <w:lang w:eastAsia="fr-FR"/>
    </w:rPr>
  </w:style>
  <w:style w:type="paragraph" w:styleId="z-Hautduformulaire">
    <w:name w:val="HTML Top of Form"/>
    <w:basedOn w:val="Normal"/>
    <w:next w:val="Normal"/>
    <w:link w:val="z-HautduformulaireCar"/>
    <w:hidden/>
    <w:uiPriority w:val="99"/>
    <w:unhideWhenUsed/>
    <w:rsid w:val="00E72DF0"/>
    <w:pPr>
      <w:pBdr>
        <w:bottom w:val="single" w:sz="6" w:space="1" w:color="auto"/>
      </w:pBdr>
      <w:spacing w:line="240" w:lineRule="auto"/>
      <w:jc w:val="center"/>
    </w:pPr>
    <w:rPr>
      <w:rFonts w:ascii="Arial" w:hAnsi="Arial" w:cs="Arial"/>
      <w:vanish/>
      <w:sz w:val="16"/>
      <w:szCs w:val="16"/>
      <w:lang w:eastAsia="fr-CA"/>
    </w:rPr>
  </w:style>
  <w:style w:type="character" w:customStyle="1" w:styleId="z-HautduformulaireCar">
    <w:name w:val="z-Haut du formulaire Car"/>
    <w:basedOn w:val="Policepardfaut"/>
    <w:link w:val="z-Hautduformulaire"/>
    <w:uiPriority w:val="99"/>
    <w:rsid w:val="00E72DF0"/>
    <w:rPr>
      <w:rFonts w:ascii="Arial" w:hAnsi="Arial" w:cs="Arial"/>
      <w:vanish/>
      <w:sz w:val="16"/>
      <w:szCs w:val="16"/>
    </w:rPr>
  </w:style>
  <w:style w:type="paragraph" w:styleId="NormalWeb">
    <w:name w:val="Normal (Web)"/>
    <w:basedOn w:val="Normal"/>
    <w:uiPriority w:val="99"/>
    <w:unhideWhenUsed/>
    <w:rsid w:val="00E72DF0"/>
    <w:pPr>
      <w:spacing w:before="100" w:beforeAutospacing="1" w:after="100" w:afterAutospacing="1" w:line="240" w:lineRule="auto"/>
      <w:jc w:val="left"/>
    </w:pPr>
    <w:rPr>
      <w:rFonts w:ascii="Times New Roman" w:hAnsi="Times New Roman"/>
      <w:lang w:eastAsia="fr-CA"/>
    </w:rPr>
  </w:style>
  <w:style w:type="character" w:customStyle="1" w:styleId="sgras1">
    <w:name w:val="sgras1"/>
    <w:basedOn w:val="Policepardfaut"/>
    <w:rsid w:val="00E72DF0"/>
    <w:rPr>
      <w:b/>
      <w:bCs/>
    </w:rPr>
  </w:style>
  <w:style w:type="paragraph" w:styleId="z-Basduformulaire">
    <w:name w:val="HTML Bottom of Form"/>
    <w:basedOn w:val="Normal"/>
    <w:next w:val="Normal"/>
    <w:link w:val="z-BasduformulaireCar"/>
    <w:hidden/>
    <w:uiPriority w:val="99"/>
    <w:unhideWhenUsed/>
    <w:rsid w:val="00E72DF0"/>
    <w:pPr>
      <w:pBdr>
        <w:top w:val="single" w:sz="6" w:space="1" w:color="auto"/>
      </w:pBdr>
      <w:spacing w:line="240" w:lineRule="auto"/>
      <w:jc w:val="center"/>
    </w:pPr>
    <w:rPr>
      <w:rFonts w:ascii="Arial" w:hAnsi="Arial" w:cs="Arial"/>
      <w:vanish/>
      <w:sz w:val="16"/>
      <w:szCs w:val="16"/>
      <w:lang w:eastAsia="fr-CA"/>
    </w:rPr>
  </w:style>
  <w:style w:type="character" w:customStyle="1" w:styleId="z-BasduformulaireCar">
    <w:name w:val="z-Bas du formulaire Car"/>
    <w:basedOn w:val="Policepardfaut"/>
    <w:link w:val="z-Basduformulaire"/>
    <w:uiPriority w:val="99"/>
    <w:rsid w:val="00E72DF0"/>
    <w:rPr>
      <w:rFonts w:ascii="Arial" w:hAnsi="Arial" w:cs="Arial"/>
      <w:vanish/>
      <w:sz w:val="16"/>
      <w:szCs w:val="16"/>
    </w:rPr>
  </w:style>
  <w:style w:type="paragraph" w:customStyle="1" w:styleId="TitredesectionAide">
    <w:name w:val="Titre de section (Aide)"/>
    <w:basedOn w:val="Titredesection0109"/>
    <w:qFormat/>
    <w:rsid w:val="006D4871"/>
    <w:pPr>
      <w:ind w:left="426" w:hanging="426"/>
    </w:pPr>
    <w:rPr>
      <w:color w:val="FF0000"/>
      <w:sz w:val="28"/>
      <w:szCs w:val="28"/>
    </w:rPr>
  </w:style>
  <w:style w:type="paragraph" w:styleId="Paragraphedeliste">
    <w:name w:val="List Paragraph"/>
    <w:basedOn w:val="Normal"/>
    <w:uiPriority w:val="34"/>
    <w:qFormat/>
    <w:rsid w:val="0023730B"/>
    <w:pPr>
      <w:ind w:left="720"/>
      <w:contextualSpacing/>
    </w:pPr>
  </w:style>
  <w:style w:type="character" w:customStyle="1" w:styleId="highlt">
    <w:name w:val="highlt"/>
    <w:basedOn w:val="Policepardfaut"/>
    <w:rsid w:val="006615E9"/>
  </w:style>
  <w:style w:type="character" w:customStyle="1" w:styleId="highele">
    <w:name w:val="highele"/>
    <w:basedOn w:val="Policepardfaut"/>
    <w:rsid w:val="006615E9"/>
  </w:style>
  <w:style w:type="character" w:customStyle="1" w:styleId="apple-converted-space">
    <w:name w:val="apple-converted-space"/>
    <w:basedOn w:val="Policepardfaut"/>
    <w:rsid w:val="006615E9"/>
  </w:style>
  <w:style w:type="character" w:customStyle="1" w:styleId="highatt">
    <w:name w:val="highatt"/>
    <w:basedOn w:val="Policepardfaut"/>
    <w:rsid w:val="006615E9"/>
  </w:style>
  <w:style w:type="character" w:customStyle="1" w:styleId="highval">
    <w:name w:val="highval"/>
    <w:basedOn w:val="Policepardfaut"/>
    <w:rsid w:val="006615E9"/>
  </w:style>
  <w:style w:type="character" w:customStyle="1" w:styleId="highgt">
    <w:name w:val="highgt"/>
    <w:basedOn w:val="Policepardfaut"/>
    <w:rsid w:val="00661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756827">
      <w:bodyDiv w:val="1"/>
      <w:marLeft w:val="0"/>
      <w:marRight w:val="0"/>
      <w:marTop w:val="0"/>
      <w:marBottom w:val="0"/>
      <w:divBdr>
        <w:top w:val="none" w:sz="0" w:space="0" w:color="auto"/>
        <w:left w:val="none" w:sz="0" w:space="0" w:color="auto"/>
        <w:bottom w:val="none" w:sz="0" w:space="0" w:color="auto"/>
        <w:right w:val="none" w:sz="0" w:space="0" w:color="auto"/>
      </w:divBdr>
    </w:div>
    <w:div w:id="15780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t&#233;riel%20didactique\Mod&#232;le%20Document%20Word%20XP%20et%2020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B8C39-44BE-4ABD-9982-A08E15D7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Document Word XP et 2003.dot</Template>
  <TotalTime>5187</TotalTime>
  <Pages>3</Pages>
  <Words>631</Words>
  <Characters>3476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Algorithme et programmation structurée I (420-106)</dc:subject>
  <dc:creator>(c) 2001 Louis-Marie Brousseau</dc:creator>
  <cp:keywords/>
  <dc:description/>
  <cp:lastModifiedBy>Ronald Jean-Julien</cp:lastModifiedBy>
  <cp:revision>347</cp:revision>
  <cp:lastPrinted>2011-01-18T15:21:00Z</cp:lastPrinted>
  <dcterms:created xsi:type="dcterms:W3CDTF">2011-01-17T20:06:00Z</dcterms:created>
  <dcterms:modified xsi:type="dcterms:W3CDTF">2020-02-12T22:45:00Z</dcterms:modified>
</cp:coreProperties>
</file>