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84"/>
      </w:tblGrid>
      <w:tr w:rsidR="005B030E" w:rsidRPr="00B750FD" w:rsidTr="004A70E8">
        <w:tc>
          <w:tcPr>
            <w:tcW w:w="12984" w:type="dxa"/>
            <w:tcBorders>
              <w:top w:val="nil"/>
              <w:left w:val="nil"/>
              <w:right w:val="nil"/>
            </w:tcBorders>
          </w:tcPr>
          <w:p w:rsidR="00D563E5" w:rsidRPr="004423E8" w:rsidRDefault="007E31CD" w:rsidP="000B5686">
            <w:pPr>
              <w:pStyle w:val="Titredechapitre"/>
              <w:rPr>
                <w:sz w:val="44"/>
                <w:szCs w:val="44"/>
              </w:rPr>
            </w:pPr>
            <w:r w:rsidRPr="004423E8">
              <w:rPr>
                <w:sz w:val="44"/>
                <w:szCs w:val="44"/>
              </w:rPr>
              <w:t>Laboratoire</w:t>
            </w:r>
            <w:r w:rsidR="00295BD5">
              <w:rPr>
                <w:sz w:val="44"/>
                <w:szCs w:val="44"/>
              </w:rPr>
              <w:t xml:space="preserve"> </w:t>
            </w:r>
            <w:r w:rsidR="00D46D54">
              <w:rPr>
                <w:sz w:val="44"/>
                <w:szCs w:val="44"/>
              </w:rPr>
              <w:t>4</w:t>
            </w:r>
            <w:r w:rsidR="000B5686">
              <w:rPr>
                <w:sz w:val="44"/>
                <w:szCs w:val="44"/>
              </w:rPr>
              <w:t>B</w:t>
            </w:r>
            <w:r w:rsidR="004B739D" w:rsidRPr="004423E8">
              <w:rPr>
                <w:sz w:val="44"/>
                <w:szCs w:val="44"/>
              </w:rPr>
              <w:t xml:space="preserve">: </w:t>
            </w:r>
            <w:r w:rsidR="000B5686">
              <w:rPr>
                <w:sz w:val="44"/>
                <w:szCs w:val="44"/>
              </w:rPr>
              <w:t>L</w:t>
            </w:r>
            <w:r w:rsidR="00295BD5">
              <w:rPr>
                <w:sz w:val="44"/>
                <w:szCs w:val="44"/>
              </w:rPr>
              <w:t>’interactivité</w:t>
            </w:r>
            <w:r w:rsidR="00295BD5" w:rsidRPr="002514C1">
              <w:rPr>
                <w:sz w:val="44"/>
                <w:szCs w:val="44"/>
              </w:rPr>
              <w:t xml:space="preserve">  </w:t>
            </w:r>
          </w:p>
        </w:tc>
      </w:tr>
    </w:tbl>
    <w:p w:rsidR="00DC04FE" w:rsidRPr="00CD27E1" w:rsidRDefault="00DC04FE" w:rsidP="00DC04FE">
      <w:pPr>
        <w:pStyle w:val="1"/>
        <w:tabs>
          <w:tab w:val="clear" w:pos="454"/>
        </w:tabs>
        <w:spacing w:line="240" w:lineRule="auto"/>
        <w:ind w:left="284" w:hanging="284"/>
        <w:rPr>
          <w:sz w:val="16"/>
          <w:szCs w:val="16"/>
        </w:rPr>
      </w:pPr>
    </w:p>
    <w:p w:rsidR="00DC04FE" w:rsidRPr="00DC04FE" w:rsidRDefault="006F1A71" w:rsidP="00CD27E1">
      <w:pPr>
        <w:pStyle w:val="1"/>
        <w:tabs>
          <w:tab w:val="clear" w:pos="454"/>
        </w:tabs>
        <w:spacing w:line="240" w:lineRule="auto"/>
        <w:ind w:left="0" w:firstLine="0"/>
        <w:jc w:val="center"/>
        <w:rPr>
          <w:sz w:val="48"/>
          <w:szCs w:val="48"/>
        </w:rPr>
      </w:pPr>
      <w:r>
        <w:rPr>
          <w:sz w:val="48"/>
          <w:szCs w:val="48"/>
        </w:rPr>
        <w:t>Exercices</w:t>
      </w:r>
    </w:p>
    <w:p w:rsidR="000B5686" w:rsidRDefault="000B5686" w:rsidP="00D8196B">
      <w:pPr>
        <w:pStyle w:val="0-LigneVideApresTitre"/>
        <w:spacing w:line="240" w:lineRule="auto"/>
        <w:ind w:left="340" w:hanging="340"/>
        <w:rPr>
          <w:u w:val="single"/>
        </w:rPr>
      </w:pPr>
    </w:p>
    <w:p w:rsidR="000B5686" w:rsidRDefault="000B5686" w:rsidP="000B5686">
      <w:pPr>
        <w:pStyle w:val="0-LigneVideApresTitre"/>
        <w:spacing w:line="240" w:lineRule="auto"/>
        <w:ind w:left="1560" w:hanging="1560"/>
      </w:pPr>
      <w:r w:rsidRPr="00910D39">
        <w:rPr>
          <w:u w:val="single"/>
        </w:rPr>
        <w:t>Attention</w:t>
      </w:r>
      <w:r>
        <w:t xml:space="preserve"> : Lisez la théorie (dans </w:t>
      </w:r>
      <w:r w:rsidRPr="00C325AC">
        <w:rPr>
          <w:b/>
        </w:rPr>
        <w:t>Théories documents</w:t>
      </w:r>
      <w:r>
        <w:t xml:space="preserve">) du laboratoire </w:t>
      </w:r>
      <w:r w:rsidR="00D46D54">
        <w:t>4</w:t>
      </w:r>
      <w:r>
        <w:t>B avant de commencer les exercices.</w:t>
      </w:r>
    </w:p>
    <w:p w:rsidR="000B5686" w:rsidRDefault="000B5686" w:rsidP="005F0EBF">
      <w:pPr>
        <w:pStyle w:val="0-LigneVideApresTitre"/>
        <w:spacing w:line="240" w:lineRule="auto"/>
        <w:ind w:left="340" w:hanging="340"/>
      </w:pPr>
    </w:p>
    <w:p w:rsidR="005247C5" w:rsidRPr="00B750FD" w:rsidRDefault="000B5686" w:rsidP="005247C5">
      <w:pPr>
        <w:pStyle w:val="0-LigneVideApresTitre"/>
        <w:spacing w:line="240" w:lineRule="auto"/>
        <w:ind w:left="340" w:hanging="340"/>
      </w:pPr>
      <w:r>
        <w:t>1</w:t>
      </w:r>
      <w:r w:rsidR="00207856">
        <w:t>.</w:t>
      </w:r>
      <w:r w:rsidR="00207856">
        <w:tab/>
        <w:t>À</w:t>
      </w:r>
      <w:r w:rsidR="005247C5">
        <w:t xml:space="preserve"> réaliser – </w:t>
      </w:r>
      <w:r w:rsidR="00C21B84">
        <w:t>Réaction aux touches du clavier</w:t>
      </w:r>
    </w:p>
    <w:p w:rsidR="005247C5" w:rsidRDefault="005247C5" w:rsidP="005247C5">
      <w:pPr>
        <w:pStyle w:val="1"/>
        <w:tabs>
          <w:tab w:val="clear" w:pos="454"/>
        </w:tabs>
        <w:spacing w:line="240" w:lineRule="auto"/>
      </w:pPr>
    </w:p>
    <w:p w:rsidR="005247C5" w:rsidRDefault="005247C5" w:rsidP="005247C5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t xml:space="preserve">Copiez le fichier </w:t>
      </w:r>
      <w:r>
        <w:rPr>
          <w:b/>
        </w:rPr>
        <w:t>Rotation et déplacement du Ying Yang</w:t>
      </w:r>
      <w:r w:rsidRPr="00BF7A4B">
        <w:rPr>
          <w:b/>
        </w:rPr>
        <w:t>.html</w:t>
      </w:r>
      <w:r w:rsidR="000B5686">
        <w:t xml:space="preserve"> que vous avez fait dans le laboratoire </w:t>
      </w:r>
      <w:r w:rsidR="00D46D54">
        <w:t>4</w:t>
      </w:r>
      <w:r w:rsidR="00BF7E90">
        <w:t>A</w:t>
      </w:r>
      <w:r w:rsidR="000B5686">
        <w:t>.</w:t>
      </w:r>
      <w:r>
        <w:t xml:space="preserve"> Donnez-lui le nom de </w:t>
      </w:r>
      <w:r>
        <w:rPr>
          <w:b/>
        </w:rPr>
        <w:t>Changement de vitesse du Ying Yang</w:t>
      </w:r>
      <w:r w:rsidRPr="00BF7A4B">
        <w:rPr>
          <w:b/>
        </w:rPr>
        <w:t>.html</w:t>
      </w:r>
      <w:r w:rsidR="000D7A44">
        <w:rPr>
          <w:b/>
        </w:rPr>
        <w:t>.</w:t>
      </w:r>
    </w:p>
    <w:p w:rsidR="005247C5" w:rsidRPr="00295BD5" w:rsidRDefault="005247C5" w:rsidP="005247C5">
      <w:pPr>
        <w:pStyle w:val="1"/>
        <w:tabs>
          <w:tab w:val="clear" w:pos="454"/>
        </w:tabs>
        <w:spacing w:line="240" w:lineRule="auto"/>
        <w:ind w:left="700" w:firstLine="0"/>
        <w:rPr>
          <w:sz w:val="16"/>
          <w:szCs w:val="16"/>
        </w:rPr>
      </w:pPr>
    </w:p>
    <w:p w:rsidR="005247C5" w:rsidRDefault="005247C5" w:rsidP="005247C5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t xml:space="preserve">Remplacez toutes les occurrences de </w:t>
      </w:r>
      <w:r>
        <w:rPr>
          <w:b/>
        </w:rPr>
        <w:t>Rotation et déplacement</w:t>
      </w:r>
      <w:r>
        <w:t xml:space="preserve"> par </w:t>
      </w:r>
      <w:r>
        <w:rPr>
          <w:b/>
        </w:rPr>
        <w:t xml:space="preserve">Changement de vitesse </w:t>
      </w:r>
      <w:r>
        <w:t xml:space="preserve">(dans la balise </w:t>
      </w:r>
      <w:r w:rsidRPr="00D65AF8">
        <w:rPr>
          <w:b/>
        </w:rPr>
        <w:t>&lt;title&gt;</w:t>
      </w:r>
      <w:r>
        <w:t xml:space="preserve"> et </w:t>
      </w:r>
      <w:r w:rsidRPr="00D65AF8">
        <w:rPr>
          <w:b/>
        </w:rPr>
        <w:t>&lt;span&gt;</w:t>
      </w:r>
      <w:r>
        <w:t>).</w:t>
      </w:r>
    </w:p>
    <w:p w:rsidR="005247C5" w:rsidRPr="00BF7A4B" w:rsidRDefault="005247C5" w:rsidP="005247C5">
      <w:pPr>
        <w:pStyle w:val="1"/>
        <w:tabs>
          <w:tab w:val="clear" w:pos="454"/>
        </w:tabs>
        <w:spacing w:line="240" w:lineRule="auto"/>
        <w:ind w:left="700" w:firstLine="0"/>
        <w:rPr>
          <w:sz w:val="16"/>
          <w:szCs w:val="16"/>
        </w:rPr>
      </w:pPr>
    </w:p>
    <w:p w:rsidR="000D7A44" w:rsidRDefault="005247C5" w:rsidP="001D35F7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t xml:space="preserve">Le but de cet exercice est de changer la vitesse du </w:t>
      </w:r>
      <w:r w:rsidRPr="00CA1D0C">
        <w:rPr>
          <w:b/>
        </w:rPr>
        <w:t>Yin Yang</w:t>
      </w:r>
      <w:r>
        <w:t>. Au point de départ</w:t>
      </w:r>
      <w:r w:rsidR="001F140D">
        <w:t>,</w:t>
      </w:r>
      <w:r>
        <w:t xml:space="preserve"> sa vitesse est</w:t>
      </w:r>
      <w:r w:rsidR="00E30C28">
        <w:t xml:space="preserve"> de</w:t>
      </w:r>
      <w:r>
        <w:t xml:space="preserve"> 0</w:t>
      </w:r>
      <w:r w:rsidR="00E30C28">
        <w:t xml:space="preserve"> pixel</w:t>
      </w:r>
      <w:r w:rsidR="000A4B93">
        <w:t xml:space="preserve"> (donc il ne bouge pas)</w:t>
      </w:r>
      <w:r>
        <w:t>. Lor</w:t>
      </w:r>
      <w:r w:rsidR="00ED147A">
        <w:t>sque l’utilisateur appuie sur le caractère</w:t>
      </w:r>
      <w:r>
        <w:t xml:space="preserve"> </w:t>
      </w:r>
      <w:r w:rsidRPr="005247C5">
        <w:rPr>
          <w:b/>
        </w:rPr>
        <w:t>+,</w:t>
      </w:r>
      <w:r>
        <w:t xml:space="preserve"> sa vitesse augmente de 0.0</w:t>
      </w:r>
      <w:r w:rsidR="00A31064">
        <w:t>5</w:t>
      </w:r>
      <w:r w:rsidR="009743DB">
        <w:t xml:space="preserve"> pixel</w:t>
      </w:r>
      <w:r>
        <w:t>. Lorsque l’utilisateur ap</w:t>
      </w:r>
      <w:r w:rsidR="00ED147A">
        <w:t>puie sur le caractère</w:t>
      </w:r>
      <w:r>
        <w:t xml:space="preserve"> </w:t>
      </w:r>
      <w:r>
        <w:rPr>
          <w:b/>
        </w:rPr>
        <w:t>-</w:t>
      </w:r>
      <w:r w:rsidRPr="005247C5">
        <w:rPr>
          <w:b/>
        </w:rPr>
        <w:t>,</w:t>
      </w:r>
      <w:r>
        <w:t xml:space="preserve"> sa vitesse diminue</w:t>
      </w:r>
      <w:r w:rsidR="003D0E91">
        <w:t xml:space="preserve"> de 0.05</w:t>
      </w:r>
      <w:r w:rsidR="009743DB">
        <w:t xml:space="preserve"> pixel</w:t>
      </w:r>
      <w:r>
        <w:t xml:space="preserve">. </w:t>
      </w:r>
    </w:p>
    <w:p w:rsidR="000D7A44" w:rsidRPr="000875C4" w:rsidRDefault="000D7A44" w:rsidP="000D7A44">
      <w:pPr>
        <w:pStyle w:val="Paragraphedeliste"/>
        <w:rPr>
          <w:sz w:val="16"/>
          <w:szCs w:val="16"/>
        </w:rPr>
      </w:pPr>
    </w:p>
    <w:p w:rsidR="003D0E91" w:rsidRDefault="000D7A44" w:rsidP="001D35F7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t>L</w:t>
      </w:r>
      <w:r w:rsidR="005247C5">
        <w:t xml:space="preserve">a vitesse maximale est 10 </w:t>
      </w:r>
      <w:r w:rsidR="009743DB">
        <w:t>pixels</w:t>
      </w:r>
      <w:r w:rsidR="003D0E91">
        <w:t xml:space="preserve"> </w:t>
      </w:r>
      <w:r w:rsidR="005247C5">
        <w:t>et sa vitesse minimale est</w:t>
      </w:r>
      <w:r w:rsidR="003D0E91">
        <w:t xml:space="preserve"> de</w:t>
      </w:r>
      <w:r w:rsidR="005247C5">
        <w:t xml:space="preserve"> 0</w:t>
      </w:r>
      <w:r w:rsidR="009743DB">
        <w:t xml:space="preserve"> pixel</w:t>
      </w:r>
      <w:r w:rsidR="005247C5">
        <w:t>.</w:t>
      </w:r>
      <w:r>
        <w:t xml:space="preserve"> </w:t>
      </w:r>
    </w:p>
    <w:p w:rsidR="003D0E91" w:rsidRPr="000875C4" w:rsidRDefault="003D0E91" w:rsidP="003D0E91">
      <w:pPr>
        <w:pStyle w:val="Paragraphedeliste"/>
        <w:rPr>
          <w:sz w:val="16"/>
          <w:szCs w:val="16"/>
        </w:rPr>
      </w:pPr>
    </w:p>
    <w:p w:rsidR="005247C5" w:rsidRDefault="001D35F7" w:rsidP="001D35F7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t xml:space="preserve">Voir la vidéo </w:t>
      </w:r>
      <w:r>
        <w:rPr>
          <w:b/>
        </w:rPr>
        <w:t>Démo Changement de vitesse du Yin Yang</w:t>
      </w:r>
      <w:r w:rsidRPr="00BF7A4B">
        <w:rPr>
          <w:b/>
        </w:rPr>
        <w:t>.</w:t>
      </w:r>
      <w:r>
        <w:rPr>
          <w:b/>
        </w:rPr>
        <w:t>wmv.</w:t>
      </w:r>
      <w:r w:rsidR="003D0E91">
        <w:rPr>
          <w:b/>
        </w:rPr>
        <w:t xml:space="preserve"> </w:t>
      </w:r>
      <w:r w:rsidR="003D0E91">
        <w:t xml:space="preserve">Dans la démo, au point de départ, j’appuie sur la touche </w:t>
      </w:r>
      <w:r w:rsidR="003D0E91" w:rsidRPr="003D0E91">
        <w:rPr>
          <w:b/>
        </w:rPr>
        <w:t>+</w:t>
      </w:r>
      <w:r w:rsidR="003D0E91">
        <w:t xml:space="preserve"> à répétition, puis j’appuie sur la touche </w:t>
      </w:r>
      <w:r w:rsidR="003D0E91" w:rsidRPr="003D0E91">
        <w:rPr>
          <w:b/>
        </w:rPr>
        <w:t>–</w:t>
      </w:r>
      <w:r w:rsidR="003D0E91">
        <w:t xml:space="preserve"> à répétition jusqu’à ce que la vitesse soit égale à 0</w:t>
      </w:r>
      <w:r w:rsidR="00E30C28">
        <w:t xml:space="preserve"> pixel</w:t>
      </w:r>
      <w:r w:rsidR="003D0E91">
        <w:t>.</w:t>
      </w:r>
    </w:p>
    <w:p w:rsidR="00ED147A" w:rsidRPr="005F75F3" w:rsidRDefault="00ED147A">
      <w:pPr>
        <w:spacing w:line="240" w:lineRule="auto"/>
        <w:jc w:val="left"/>
        <w:rPr>
          <w:sz w:val="16"/>
          <w:szCs w:val="16"/>
        </w:rPr>
      </w:pPr>
    </w:p>
    <w:p w:rsidR="005247C5" w:rsidRDefault="005247C5" w:rsidP="005247C5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t xml:space="preserve">Vous devez </w:t>
      </w:r>
      <w:r w:rsidR="00F44DC5">
        <w:t>m</w:t>
      </w:r>
      <w:r w:rsidR="001D35F7">
        <w:t>odifier l</w:t>
      </w:r>
      <w:r>
        <w:t xml:space="preserve">a fonction </w:t>
      </w:r>
      <w:r w:rsidRPr="00CA1D0C">
        <w:rPr>
          <w:b/>
        </w:rPr>
        <w:t>mettreAJourAnimation</w:t>
      </w:r>
      <w:r w:rsidR="00ED147A">
        <w:rPr>
          <w:b/>
        </w:rPr>
        <w:t>()</w:t>
      </w:r>
      <w:r w:rsidR="00F44DC5">
        <w:t xml:space="preserve"> et (</w:t>
      </w:r>
      <w:r w:rsidR="00CA37B8">
        <w:t>dépendant de la manière que vous l’avez programmé</w:t>
      </w:r>
      <w:r w:rsidR="00F44DC5">
        <w:t>)</w:t>
      </w:r>
      <w:r>
        <w:t xml:space="preserve"> </w:t>
      </w:r>
      <w:r w:rsidR="001D35F7">
        <w:t>la</w:t>
      </w:r>
      <w:r>
        <w:t xml:space="preserve"> fonction </w:t>
      </w:r>
      <w:r w:rsidRPr="00CA1D0C">
        <w:rPr>
          <w:b/>
        </w:rPr>
        <w:t>dessiner</w:t>
      </w:r>
      <w:r w:rsidR="00ED147A">
        <w:rPr>
          <w:b/>
        </w:rPr>
        <w:t>()</w:t>
      </w:r>
      <w:r>
        <w:t>.</w:t>
      </w:r>
    </w:p>
    <w:p w:rsidR="003D0E91" w:rsidRDefault="003D0E91" w:rsidP="003D0E91">
      <w:pPr>
        <w:pStyle w:val="Paragraphedeliste"/>
      </w:pPr>
    </w:p>
    <w:p w:rsidR="003D0E91" w:rsidRDefault="003D0E91" w:rsidP="003D0E91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lastRenderedPageBreak/>
        <w:t xml:space="preserve">Vous devez également ajouter une fonction qui réagit à l’événement </w:t>
      </w:r>
      <w:r w:rsidRPr="005247C5">
        <w:rPr>
          <w:b/>
        </w:rPr>
        <w:t>onkeypress</w:t>
      </w:r>
      <w:r>
        <w:t>. C’est à l’aide de cette fonction que vous devez contrôler la vitesse.</w:t>
      </w:r>
    </w:p>
    <w:p w:rsidR="00ED147A" w:rsidRDefault="00ED147A" w:rsidP="00ED147A">
      <w:pPr>
        <w:pStyle w:val="Paragraphedeliste"/>
      </w:pPr>
    </w:p>
    <w:p w:rsidR="00ED147A" w:rsidRDefault="00ED147A" w:rsidP="00ED147A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 w:rsidRPr="00ED147A">
        <w:rPr>
          <w:b/>
          <w:u w:val="single"/>
        </w:rPr>
        <w:t>Contrainte</w:t>
      </w:r>
      <w:r>
        <w:t xml:space="preserve"> : Votre programme ne doit réagir qu’aux caractères </w:t>
      </w:r>
      <w:r w:rsidRPr="00ED147A">
        <w:rPr>
          <w:b/>
        </w:rPr>
        <w:t>+</w:t>
      </w:r>
      <w:r>
        <w:t xml:space="preserve"> et </w:t>
      </w:r>
      <w:r w:rsidRPr="00ED147A">
        <w:rPr>
          <w:b/>
        </w:rPr>
        <w:t>–.</w:t>
      </w:r>
      <w:r>
        <w:t xml:space="preserve"> </w:t>
      </w:r>
      <w:r w:rsidRPr="00ED147A">
        <w:rPr>
          <w:u w:val="single"/>
        </w:rPr>
        <w:t>Il ne doit réagir à aucun autre caractère</w:t>
      </w:r>
      <w:r>
        <w:t>.</w:t>
      </w:r>
    </w:p>
    <w:p w:rsidR="005247C5" w:rsidRDefault="005247C5" w:rsidP="005247C5">
      <w:pPr>
        <w:pStyle w:val="Paragraphedeliste"/>
      </w:pPr>
    </w:p>
    <w:p w:rsidR="005F75F3" w:rsidRDefault="005247C5" w:rsidP="00E80883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 w:rsidRPr="00CA1D0C">
        <w:rPr>
          <w:b/>
          <w:u w:val="single"/>
        </w:rPr>
        <w:t>Astuce</w:t>
      </w:r>
      <w:r>
        <w:t xml:space="preserve"> : </w:t>
      </w:r>
      <w:r w:rsidR="00F44DC5">
        <w:t xml:space="preserve">Pour changer de vitesse, augmentez </w:t>
      </w:r>
      <w:r w:rsidR="00E80883">
        <w:t>le déplacement</w:t>
      </w:r>
      <w:r w:rsidR="00F44DC5">
        <w:t xml:space="preserve"> et la rotation du nombre d’unités. Par exemple, si la vitesse est de 1.5</w:t>
      </w:r>
      <w:r w:rsidR="009743DB">
        <w:t xml:space="preserve"> pixels</w:t>
      </w:r>
      <w:r w:rsidR="00F44DC5">
        <w:t>, alors</w:t>
      </w:r>
      <w:r w:rsidR="00380F62">
        <w:t xml:space="preserve"> le </w:t>
      </w:r>
      <w:r w:rsidR="00380F62" w:rsidRPr="00EE0891">
        <w:rPr>
          <w:b/>
        </w:rPr>
        <w:t>Yin Yang</w:t>
      </w:r>
      <w:r w:rsidR="00380F62">
        <w:t xml:space="preserve"> doit avancer de 1.5 pixels et doit tourner de 1.5 degrés.</w:t>
      </w:r>
      <w:r w:rsidR="00E80883">
        <w:t xml:space="preserve"> Par exemple, si la vitesse est de 9</w:t>
      </w:r>
      <w:r w:rsidR="009743DB">
        <w:t xml:space="preserve"> pixels</w:t>
      </w:r>
      <w:r w:rsidR="00E80883">
        <w:t xml:space="preserve">, alors le </w:t>
      </w:r>
      <w:r w:rsidR="00E80883" w:rsidRPr="00EE0891">
        <w:rPr>
          <w:b/>
        </w:rPr>
        <w:t>Yin Yang</w:t>
      </w:r>
      <w:r w:rsidR="00E80883">
        <w:t xml:space="preserve"> doit avancer de 9 pixels et doit tourner de 9 degrés.</w:t>
      </w:r>
    </w:p>
    <w:p w:rsidR="005247C5" w:rsidRDefault="005247C5" w:rsidP="005F75F3">
      <w:pPr>
        <w:pStyle w:val="1"/>
        <w:tabs>
          <w:tab w:val="clear" w:pos="454"/>
        </w:tabs>
        <w:spacing w:line="240" w:lineRule="auto"/>
      </w:pPr>
    </w:p>
    <w:p w:rsidR="00927C9D" w:rsidRPr="00E80883" w:rsidRDefault="00927C9D" w:rsidP="005F75F3">
      <w:pPr>
        <w:pStyle w:val="1"/>
        <w:tabs>
          <w:tab w:val="clear" w:pos="454"/>
        </w:tabs>
        <w:spacing w:line="240" w:lineRule="auto"/>
      </w:pPr>
    </w:p>
    <w:p w:rsidR="00D65AF8" w:rsidRPr="00B750FD" w:rsidRDefault="00067427" w:rsidP="00D65AF8">
      <w:pPr>
        <w:pStyle w:val="0-LigneVideApresTitre"/>
        <w:spacing w:line="240" w:lineRule="auto"/>
        <w:ind w:left="340" w:hanging="340"/>
      </w:pPr>
      <w:r>
        <w:t>2</w:t>
      </w:r>
      <w:r w:rsidR="00D66CB8">
        <w:t>.</w:t>
      </w:r>
      <w:r w:rsidR="00D66CB8">
        <w:tab/>
        <w:t>À</w:t>
      </w:r>
      <w:r w:rsidR="00D65AF8">
        <w:t xml:space="preserve"> réaliser – </w:t>
      </w:r>
      <w:r w:rsidR="00C21B84">
        <w:t>La souris : l</w:t>
      </w:r>
      <w:r w:rsidR="00D65AF8">
        <w:t>e glisser-déposer</w:t>
      </w:r>
    </w:p>
    <w:p w:rsidR="00D65AF8" w:rsidRDefault="00D65AF8" w:rsidP="00D65AF8">
      <w:pPr>
        <w:pStyle w:val="1"/>
        <w:tabs>
          <w:tab w:val="clear" w:pos="454"/>
        </w:tabs>
        <w:spacing w:line="240" w:lineRule="auto"/>
      </w:pPr>
    </w:p>
    <w:p w:rsidR="00D65AF8" w:rsidRDefault="00067427" w:rsidP="00D65AF8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t xml:space="preserve">Copiez-collez, dans le dossier </w:t>
      </w:r>
      <w:r w:rsidRPr="00067427">
        <w:rPr>
          <w:b/>
        </w:rPr>
        <w:t xml:space="preserve">Exercices </w:t>
      </w:r>
      <w:r w:rsidR="00D46D54">
        <w:rPr>
          <w:b/>
        </w:rPr>
        <w:t>4</w:t>
      </w:r>
      <w:r>
        <w:t xml:space="preserve">, le fichier </w:t>
      </w:r>
      <w:r w:rsidRPr="00067427">
        <w:rPr>
          <w:b/>
        </w:rPr>
        <w:t>Angleterre</w:t>
      </w:r>
      <w:r w:rsidR="00D65AF8" w:rsidRPr="00067427">
        <w:rPr>
          <w:b/>
        </w:rPr>
        <w:t>.htm</w:t>
      </w:r>
      <w:r>
        <w:t xml:space="preserve"> que vous avez fait dans le laboratoire </w:t>
      </w:r>
      <w:r w:rsidR="00D46D54">
        <w:t>1</w:t>
      </w:r>
      <w:r>
        <w:t>.</w:t>
      </w:r>
    </w:p>
    <w:p w:rsidR="00D65AF8" w:rsidRPr="00295BD5" w:rsidRDefault="00D65AF8" w:rsidP="00D65AF8">
      <w:pPr>
        <w:pStyle w:val="1"/>
        <w:tabs>
          <w:tab w:val="clear" w:pos="454"/>
        </w:tabs>
        <w:spacing w:line="240" w:lineRule="auto"/>
        <w:ind w:left="700" w:firstLine="0"/>
        <w:rPr>
          <w:sz w:val="16"/>
          <w:szCs w:val="16"/>
        </w:rPr>
      </w:pPr>
    </w:p>
    <w:p w:rsidR="00D65AF8" w:rsidRDefault="001E6A3B" w:rsidP="00D65AF8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t>Dans ce fichier, r</w:t>
      </w:r>
      <w:r w:rsidR="00D65AF8">
        <w:t xml:space="preserve">emplacez </w:t>
      </w:r>
      <w:r w:rsidRPr="001E6A3B">
        <w:rPr>
          <w:b/>
        </w:rPr>
        <w:t>StyleLabo</w:t>
      </w:r>
      <w:r w:rsidR="00D46D54">
        <w:rPr>
          <w:b/>
        </w:rPr>
        <w:t>1</w:t>
      </w:r>
      <w:r w:rsidRPr="001E6A3B">
        <w:rPr>
          <w:b/>
        </w:rPr>
        <w:t>.css</w:t>
      </w:r>
      <w:r>
        <w:t xml:space="preserve"> par </w:t>
      </w:r>
      <w:r w:rsidRPr="001E6A3B">
        <w:rPr>
          <w:b/>
        </w:rPr>
        <w:t>StyleLabo</w:t>
      </w:r>
      <w:r w:rsidR="00D46D54">
        <w:rPr>
          <w:b/>
        </w:rPr>
        <w:t>4</w:t>
      </w:r>
      <w:r w:rsidRPr="001E6A3B">
        <w:rPr>
          <w:b/>
        </w:rPr>
        <w:t>.css</w:t>
      </w:r>
      <w:r>
        <w:t>.</w:t>
      </w:r>
    </w:p>
    <w:p w:rsidR="00D65AF8" w:rsidRPr="00BF7A4B" w:rsidRDefault="00D65AF8" w:rsidP="00D65AF8">
      <w:pPr>
        <w:pStyle w:val="1"/>
        <w:tabs>
          <w:tab w:val="clear" w:pos="454"/>
        </w:tabs>
        <w:spacing w:line="240" w:lineRule="auto"/>
        <w:ind w:left="700" w:firstLine="0"/>
        <w:rPr>
          <w:sz w:val="16"/>
          <w:szCs w:val="16"/>
        </w:rPr>
      </w:pPr>
    </w:p>
    <w:p w:rsidR="001E6A3B" w:rsidRDefault="00083BCC" w:rsidP="00D65AF8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t>Dans ce fichier, déclarez les variables globales suivantes :</w:t>
      </w:r>
    </w:p>
    <w:p w:rsidR="00083BCC" w:rsidRDefault="00083BCC" w:rsidP="00083BCC">
      <w:pPr>
        <w:pStyle w:val="Paragraphedeliste"/>
      </w:pPr>
    </w:p>
    <w:p w:rsidR="00083BCC" w:rsidRDefault="00083BCC" w:rsidP="00083BCC">
      <w:pPr>
        <w:pStyle w:val="1"/>
        <w:tabs>
          <w:tab w:val="clear" w:pos="454"/>
        </w:tabs>
        <w:spacing w:line="240" w:lineRule="auto"/>
        <w:ind w:left="700" w:firstLine="0"/>
      </w:pPr>
      <w:r>
        <w:rPr>
          <w:noProof/>
          <w:lang w:eastAsia="fr-CA"/>
        </w:rPr>
        <w:drawing>
          <wp:inline distT="0" distB="0" distL="0" distR="0">
            <wp:extent cx="3108960" cy="62801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A3B" w:rsidRDefault="001E6A3B" w:rsidP="001E6A3B">
      <w:pPr>
        <w:pStyle w:val="Paragraphedeliste"/>
      </w:pPr>
    </w:p>
    <w:p w:rsidR="00083BCC" w:rsidRDefault="00083BCC" w:rsidP="00083BCC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t>Dans ce fichier, créez la fonction suivante :</w:t>
      </w:r>
    </w:p>
    <w:p w:rsidR="00083BCC" w:rsidRPr="00083BCC" w:rsidRDefault="00083BCC" w:rsidP="00083BCC">
      <w:pPr>
        <w:pStyle w:val="1"/>
        <w:tabs>
          <w:tab w:val="clear" w:pos="454"/>
        </w:tabs>
        <w:spacing w:line="240" w:lineRule="auto"/>
        <w:ind w:left="700" w:firstLine="0"/>
        <w:rPr>
          <w:sz w:val="16"/>
          <w:szCs w:val="16"/>
        </w:rPr>
      </w:pPr>
    </w:p>
    <w:p w:rsidR="00083BCC" w:rsidRDefault="00083BCC" w:rsidP="00083BCC">
      <w:pPr>
        <w:pStyle w:val="1"/>
        <w:tabs>
          <w:tab w:val="clear" w:pos="454"/>
        </w:tabs>
        <w:spacing w:line="240" w:lineRule="auto"/>
        <w:ind w:left="700" w:firstLine="0"/>
      </w:pPr>
      <w:r>
        <w:rPr>
          <w:noProof/>
          <w:lang w:eastAsia="fr-CA"/>
        </w:rPr>
        <w:drawing>
          <wp:inline distT="0" distB="0" distL="0" distR="0">
            <wp:extent cx="5240020" cy="120840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CB8" w:rsidRDefault="00D66CB8">
      <w:pPr>
        <w:spacing w:line="240" w:lineRule="auto"/>
        <w:jc w:val="left"/>
      </w:pPr>
      <w:r>
        <w:br w:type="page"/>
      </w:r>
    </w:p>
    <w:p w:rsidR="00083BCC" w:rsidRDefault="00083BCC" w:rsidP="00083BCC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lastRenderedPageBreak/>
        <w:t xml:space="preserve">Dans ce fichier, </w:t>
      </w:r>
      <w:r w:rsidR="0037386A">
        <w:t>dans la balise</w:t>
      </w:r>
      <w:r>
        <w:t xml:space="preserve"> </w:t>
      </w:r>
      <w:r w:rsidR="0037386A">
        <w:rPr>
          <w:b/>
        </w:rPr>
        <w:t>body,</w:t>
      </w:r>
      <w:r w:rsidRPr="0037386A">
        <w:rPr>
          <w:b/>
        </w:rPr>
        <w:t xml:space="preserve"> </w:t>
      </w:r>
      <w:r>
        <w:t> </w:t>
      </w:r>
      <w:r w:rsidR="0037386A">
        <w:t xml:space="preserve">remplacez </w:t>
      </w:r>
      <w:r w:rsidR="0037386A" w:rsidRPr="0037386A">
        <w:rPr>
          <w:b/>
        </w:rPr>
        <w:t>dessiner()</w:t>
      </w:r>
      <w:r w:rsidR="0037386A">
        <w:t xml:space="preserve"> par </w:t>
      </w:r>
      <w:r w:rsidR="0037386A" w:rsidRPr="0037386A">
        <w:rPr>
          <w:b/>
        </w:rPr>
        <w:t>initDessiner()</w:t>
      </w:r>
      <w:r w:rsidR="0037386A">
        <w:t>.</w:t>
      </w:r>
    </w:p>
    <w:p w:rsidR="00083BCC" w:rsidRDefault="00083BCC" w:rsidP="00083BCC">
      <w:pPr>
        <w:pStyle w:val="1"/>
        <w:tabs>
          <w:tab w:val="clear" w:pos="454"/>
        </w:tabs>
        <w:spacing w:line="240" w:lineRule="auto"/>
        <w:ind w:left="700" w:firstLine="0"/>
        <w:rPr>
          <w:sz w:val="16"/>
          <w:szCs w:val="16"/>
        </w:rPr>
      </w:pPr>
    </w:p>
    <w:p w:rsidR="0037386A" w:rsidRPr="00083BCC" w:rsidRDefault="0037386A" w:rsidP="00083BCC">
      <w:pPr>
        <w:pStyle w:val="1"/>
        <w:tabs>
          <w:tab w:val="clear" w:pos="454"/>
        </w:tabs>
        <w:spacing w:line="240" w:lineRule="auto"/>
        <w:ind w:left="700" w:firstLine="0"/>
        <w:rPr>
          <w:sz w:val="16"/>
          <w:szCs w:val="16"/>
        </w:rPr>
      </w:pPr>
      <w:r>
        <w:rPr>
          <w:noProof/>
          <w:sz w:val="16"/>
          <w:szCs w:val="16"/>
          <w:lang w:eastAsia="fr-CA"/>
        </w:rPr>
        <w:drawing>
          <wp:inline distT="0" distB="0" distL="0" distR="0">
            <wp:extent cx="3021330" cy="349885"/>
            <wp:effectExtent l="1905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86A" w:rsidRDefault="0037386A" w:rsidP="0037386A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t xml:space="preserve">Dans ce fichier, dans la fonction </w:t>
      </w:r>
      <w:r w:rsidRPr="0037386A">
        <w:rPr>
          <w:b/>
        </w:rPr>
        <w:t>dessiner()</w:t>
      </w:r>
      <w:r>
        <w:t xml:space="preserve">, supprimez les </w:t>
      </w:r>
      <w:r w:rsidR="00D66CB8">
        <w:t>instructions suivantes :</w:t>
      </w:r>
    </w:p>
    <w:p w:rsidR="0037386A" w:rsidRDefault="0037386A" w:rsidP="0037386A">
      <w:pPr>
        <w:pStyle w:val="1"/>
        <w:tabs>
          <w:tab w:val="clear" w:pos="454"/>
        </w:tabs>
        <w:spacing w:line="240" w:lineRule="auto"/>
        <w:ind w:left="700" w:firstLine="0"/>
        <w:rPr>
          <w:sz w:val="16"/>
          <w:szCs w:val="16"/>
        </w:rPr>
      </w:pPr>
    </w:p>
    <w:p w:rsidR="0037386A" w:rsidRPr="00083BCC" w:rsidRDefault="00D66CB8" w:rsidP="0037386A">
      <w:pPr>
        <w:pStyle w:val="1"/>
        <w:tabs>
          <w:tab w:val="clear" w:pos="454"/>
        </w:tabs>
        <w:spacing w:line="240" w:lineRule="auto"/>
        <w:ind w:left="700" w:firstLine="0"/>
        <w:rPr>
          <w:sz w:val="16"/>
          <w:szCs w:val="16"/>
        </w:rPr>
      </w:pPr>
      <w:r>
        <w:rPr>
          <w:noProof/>
          <w:sz w:val="16"/>
          <w:szCs w:val="16"/>
          <w:lang w:eastAsia="fr-CA"/>
        </w:rPr>
        <w:drawing>
          <wp:inline distT="0" distB="0" distL="0" distR="0">
            <wp:extent cx="5192395" cy="476885"/>
            <wp:effectExtent l="19050" t="0" r="825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CB8" w:rsidRPr="00D66CB8" w:rsidRDefault="00D66CB8" w:rsidP="00D66CB8">
      <w:pPr>
        <w:pStyle w:val="1"/>
        <w:tabs>
          <w:tab w:val="clear" w:pos="454"/>
        </w:tabs>
        <w:spacing w:line="240" w:lineRule="auto"/>
        <w:ind w:left="700" w:firstLine="0"/>
        <w:rPr>
          <w:sz w:val="16"/>
          <w:szCs w:val="16"/>
        </w:rPr>
      </w:pPr>
    </w:p>
    <w:p w:rsidR="00D66CB8" w:rsidRDefault="00D66CB8" w:rsidP="00D66CB8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t xml:space="preserve">Dans ce fichier, au début de la fonction </w:t>
      </w:r>
      <w:r w:rsidRPr="0037386A">
        <w:rPr>
          <w:b/>
        </w:rPr>
        <w:t>dessiner()</w:t>
      </w:r>
      <w:r>
        <w:t>, ajoutez l’instruction suivante :</w:t>
      </w:r>
    </w:p>
    <w:p w:rsidR="00D66CB8" w:rsidRPr="00D66CB8" w:rsidRDefault="00D66CB8" w:rsidP="00D66CB8">
      <w:pPr>
        <w:pStyle w:val="1"/>
        <w:tabs>
          <w:tab w:val="clear" w:pos="454"/>
        </w:tabs>
        <w:spacing w:line="240" w:lineRule="auto"/>
        <w:ind w:left="700" w:firstLine="0"/>
        <w:rPr>
          <w:sz w:val="16"/>
          <w:szCs w:val="16"/>
        </w:rPr>
      </w:pPr>
    </w:p>
    <w:p w:rsidR="00D66CB8" w:rsidRDefault="00D66CB8" w:rsidP="00D66CB8">
      <w:pPr>
        <w:pStyle w:val="1"/>
        <w:tabs>
          <w:tab w:val="clear" w:pos="454"/>
        </w:tabs>
        <w:spacing w:line="240" w:lineRule="auto"/>
        <w:ind w:left="700" w:firstLine="0"/>
      </w:pPr>
      <w:r>
        <w:rPr>
          <w:noProof/>
          <w:lang w:eastAsia="fr-CA"/>
        </w:rPr>
        <w:drawing>
          <wp:inline distT="0" distB="0" distL="0" distR="0">
            <wp:extent cx="2250440" cy="469265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CB8" w:rsidRPr="00D66CB8" w:rsidRDefault="00D66CB8" w:rsidP="00D66CB8">
      <w:pPr>
        <w:pStyle w:val="1"/>
        <w:tabs>
          <w:tab w:val="clear" w:pos="454"/>
        </w:tabs>
        <w:spacing w:line="240" w:lineRule="auto"/>
        <w:ind w:left="700" w:firstLine="0"/>
        <w:rPr>
          <w:sz w:val="16"/>
          <w:szCs w:val="16"/>
        </w:rPr>
      </w:pPr>
    </w:p>
    <w:p w:rsidR="00D66CB8" w:rsidRDefault="00D66CB8" w:rsidP="00D66CB8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t xml:space="preserve">Dans ce fichier, à la fin de la fonction </w:t>
      </w:r>
      <w:r w:rsidRPr="0037386A">
        <w:rPr>
          <w:b/>
        </w:rPr>
        <w:t>dessiner()</w:t>
      </w:r>
      <w:r>
        <w:t>, ajoutez l’instruction suivante :</w:t>
      </w:r>
    </w:p>
    <w:p w:rsidR="00D66CB8" w:rsidRPr="00D66CB8" w:rsidRDefault="00D66CB8" w:rsidP="00D66CB8">
      <w:pPr>
        <w:pStyle w:val="1"/>
        <w:tabs>
          <w:tab w:val="clear" w:pos="454"/>
        </w:tabs>
        <w:spacing w:line="240" w:lineRule="auto"/>
        <w:ind w:left="700" w:firstLine="0"/>
        <w:rPr>
          <w:sz w:val="16"/>
          <w:szCs w:val="16"/>
        </w:rPr>
      </w:pPr>
    </w:p>
    <w:p w:rsidR="00D66CB8" w:rsidRDefault="00D66CB8" w:rsidP="00D66CB8">
      <w:pPr>
        <w:pStyle w:val="1"/>
        <w:tabs>
          <w:tab w:val="clear" w:pos="454"/>
        </w:tabs>
        <w:spacing w:line="240" w:lineRule="auto"/>
        <w:ind w:left="700" w:firstLine="0"/>
      </w:pPr>
      <w:r>
        <w:rPr>
          <w:noProof/>
          <w:lang w:eastAsia="fr-CA"/>
        </w:rPr>
        <w:drawing>
          <wp:inline distT="0" distB="0" distL="0" distR="0">
            <wp:extent cx="1812925" cy="389890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CB8" w:rsidRPr="00D66CB8" w:rsidRDefault="00D66CB8" w:rsidP="00D66CB8">
      <w:pPr>
        <w:pStyle w:val="1"/>
        <w:tabs>
          <w:tab w:val="clear" w:pos="454"/>
        </w:tabs>
        <w:spacing w:line="240" w:lineRule="auto"/>
        <w:ind w:left="700" w:firstLine="0"/>
        <w:rPr>
          <w:sz w:val="16"/>
          <w:szCs w:val="16"/>
        </w:rPr>
      </w:pPr>
    </w:p>
    <w:p w:rsidR="00D66CB8" w:rsidRDefault="00D66CB8" w:rsidP="00D66CB8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t>Dans ce fichier, créez la fonction suivante :</w:t>
      </w:r>
    </w:p>
    <w:p w:rsidR="00D66CB8" w:rsidRPr="00D66CB8" w:rsidRDefault="00D66CB8" w:rsidP="00D66CB8">
      <w:pPr>
        <w:pStyle w:val="1"/>
        <w:tabs>
          <w:tab w:val="clear" w:pos="454"/>
        </w:tabs>
        <w:spacing w:line="240" w:lineRule="auto"/>
        <w:ind w:left="700" w:firstLine="0"/>
        <w:rPr>
          <w:sz w:val="16"/>
          <w:szCs w:val="16"/>
        </w:rPr>
      </w:pPr>
    </w:p>
    <w:p w:rsidR="00D66CB8" w:rsidRDefault="00D66CB8" w:rsidP="00D66CB8">
      <w:pPr>
        <w:pStyle w:val="1"/>
        <w:tabs>
          <w:tab w:val="clear" w:pos="454"/>
        </w:tabs>
        <w:spacing w:line="240" w:lineRule="auto"/>
        <w:ind w:left="700" w:firstLine="0"/>
      </w:pPr>
      <w:r>
        <w:rPr>
          <w:noProof/>
          <w:lang w:eastAsia="fr-CA"/>
        </w:rPr>
        <w:drawing>
          <wp:inline distT="0" distB="0" distL="0" distR="0">
            <wp:extent cx="6019165" cy="715645"/>
            <wp:effectExtent l="19050" t="0" r="63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CB8" w:rsidRPr="00D66CB8" w:rsidRDefault="00D66CB8" w:rsidP="00D66CB8">
      <w:pPr>
        <w:pStyle w:val="1"/>
        <w:tabs>
          <w:tab w:val="clear" w:pos="454"/>
        </w:tabs>
        <w:spacing w:line="240" w:lineRule="auto"/>
        <w:ind w:left="700" w:firstLine="0"/>
        <w:rPr>
          <w:sz w:val="16"/>
          <w:szCs w:val="16"/>
        </w:rPr>
      </w:pPr>
    </w:p>
    <w:p w:rsidR="00D65AF8" w:rsidRPr="00CE44A0" w:rsidRDefault="00D65AF8" w:rsidP="00D65AF8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t>Le but de cet exercice est d</w:t>
      </w:r>
      <w:r w:rsidR="00CD0E16">
        <w:t xml:space="preserve">e glisser-déposer le texte </w:t>
      </w:r>
      <w:r w:rsidR="009D710C">
        <w:rPr>
          <w:b/>
        </w:rPr>
        <w:t>UNION JACK</w:t>
      </w:r>
      <w:r w:rsidR="00580F3C">
        <w:rPr>
          <w:b/>
        </w:rPr>
        <w:t xml:space="preserve"> </w:t>
      </w:r>
      <w:r w:rsidR="000D3120">
        <w:t>(dessiné s</w:t>
      </w:r>
      <w:r w:rsidR="00580F3C">
        <w:t>ur deux lignes</w:t>
      </w:r>
      <w:r w:rsidR="000D3120">
        <w:t>)</w:t>
      </w:r>
      <w:r>
        <w:t xml:space="preserve">. Tout au long du glisser, le </w:t>
      </w:r>
      <w:r w:rsidR="00CD0E16">
        <w:t>texte</w:t>
      </w:r>
      <w:r>
        <w:t xml:space="preserve"> doit glisser mais pas le drapeau. Voir la vidéo </w:t>
      </w:r>
      <w:r>
        <w:rPr>
          <w:b/>
        </w:rPr>
        <w:t>Démo</w:t>
      </w:r>
      <w:r w:rsidR="005D3C8E">
        <w:rPr>
          <w:b/>
        </w:rPr>
        <w:t xml:space="preserve"> </w:t>
      </w:r>
      <w:r w:rsidR="007F62A5">
        <w:rPr>
          <w:b/>
        </w:rPr>
        <w:t>Glisser-Déposer Union Jack</w:t>
      </w:r>
      <w:r w:rsidRPr="00BF7A4B">
        <w:rPr>
          <w:b/>
        </w:rPr>
        <w:t>.</w:t>
      </w:r>
      <w:r>
        <w:rPr>
          <w:b/>
        </w:rPr>
        <w:t>wmv.</w:t>
      </w:r>
    </w:p>
    <w:p w:rsidR="001C423F" w:rsidRDefault="001C423F" w:rsidP="001C423F">
      <w:pPr>
        <w:pStyle w:val="1"/>
        <w:tabs>
          <w:tab w:val="clear" w:pos="454"/>
        </w:tabs>
        <w:spacing w:line="240" w:lineRule="auto"/>
        <w:ind w:left="700" w:firstLine="0"/>
      </w:pPr>
    </w:p>
    <w:p w:rsidR="001C423F" w:rsidRDefault="001C423F">
      <w:pPr>
        <w:spacing w:line="240" w:lineRule="auto"/>
        <w:jc w:val="left"/>
      </w:pPr>
      <w:r>
        <w:br w:type="page"/>
      </w:r>
    </w:p>
    <w:p w:rsidR="00D66CB8" w:rsidRDefault="00580F3C" w:rsidP="001C423F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4185285</wp:posOffset>
            </wp:positionH>
            <wp:positionV relativeFrom="paragraph">
              <wp:posOffset>-5715</wp:posOffset>
            </wp:positionV>
            <wp:extent cx="3964305" cy="2098675"/>
            <wp:effectExtent l="19050" t="0" r="0" b="0"/>
            <wp:wrapSquare wrapText="bothSides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305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423F">
        <w:t xml:space="preserve">Vous devez donc modifier la fonction </w:t>
      </w:r>
      <w:r w:rsidR="001C423F" w:rsidRPr="001C423F">
        <w:rPr>
          <w:b/>
        </w:rPr>
        <w:t>dessiner()</w:t>
      </w:r>
      <w:r w:rsidR="001C423F">
        <w:t xml:space="preserve"> de manière à y ajouter</w:t>
      </w:r>
      <w:r w:rsidR="00CD0E16">
        <w:t xml:space="preserve"> le texte</w:t>
      </w:r>
      <w:r w:rsidR="001C423F">
        <w:t xml:space="preserve"> </w:t>
      </w:r>
      <w:r>
        <w:rPr>
          <w:b/>
        </w:rPr>
        <w:t>UNION JACK</w:t>
      </w:r>
      <w:r w:rsidR="00CD0E16">
        <w:t xml:space="preserve">. </w:t>
      </w:r>
      <w:r>
        <w:t>Au point de départ, l</w:t>
      </w:r>
      <w:r w:rsidR="00CD0E16">
        <w:t xml:space="preserve">e texte </w:t>
      </w:r>
      <w:r>
        <w:rPr>
          <w:b/>
        </w:rPr>
        <w:t>UNION JACK</w:t>
      </w:r>
      <w:r w:rsidR="0065556E">
        <w:t xml:space="preserve"> doit être centré</w:t>
      </w:r>
      <w:r w:rsidR="00BF7E90">
        <w:t xml:space="preserve"> horizontalement</w:t>
      </w:r>
      <w:r>
        <w:t xml:space="preserve"> sur le canevas</w:t>
      </w:r>
      <w:r w:rsidR="00BF7E90">
        <w:t xml:space="preserve">. </w:t>
      </w:r>
      <w:r w:rsidR="001C423F">
        <w:t xml:space="preserve">Le drapeau de l’Angleterre doit </w:t>
      </w:r>
      <w:r w:rsidR="002A6736">
        <w:t>être rempli par</w:t>
      </w:r>
      <w:r w:rsidR="00CD0E16">
        <w:t xml:space="preserve"> le texte</w:t>
      </w:r>
      <w:r w:rsidR="00927C9D">
        <w:t xml:space="preserve"> </w:t>
      </w:r>
      <w:r>
        <w:rPr>
          <w:b/>
        </w:rPr>
        <w:t>UNION JACK</w:t>
      </w:r>
      <w:r w:rsidR="00927C9D">
        <w:t xml:space="preserve"> mais ne doit pas déborder à l’</w:t>
      </w:r>
      <w:r w:rsidR="00CD0E16">
        <w:t xml:space="preserve">extérieur du texte </w:t>
      </w:r>
      <w:r>
        <w:rPr>
          <w:b/>
        </w:rPr>
        <w:t>UNION JACK</w:t>
      </w:r>
      <w:r w:rsidR="00927C9D">
        <w:t>. La manière la plus simple pour programmer cela est d’utiliser un composite.</w:t>
      </w:r>
    </w:p>
    <w:p w:rsidR="0065556E" w:rsidRPr="0065556E" w:rsidRDefault="0065556E" w:rsidP="0065556E">
      <w:pPr>
        <w:pStyle w:val="1"/>
        <w:tabs>
          <w:tab w:val="clear" w:pos="454"/>
        </w:tabs>
        <w:spacing w:line="240" w:lineRule="auto"/>
        <w:rPr>
          <w:sz w:val="16"/>
          <w:szCs w:val="16"/>
        </w:rPr>
      </w:pPr>
    </w:p>
    <w:p w:rsidR="0065556E" w:rsidRDefault="0065556E" w:rsidP="00D65AF8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t>Modifiez la déclaration du canevas de la manière suivante :</w:t>
      </w:r>
    </w:p>
    <w:p w:rsidR="00D65AF8" w:rsidRPr="00BF7A4B" w:rsidRDefault="00D65AF8" w:rsidP="00D65AF8">
      <w:pPr>
        <w:pStyle w:val="1"/>
        <w:tabs>
          <w:tab w:val="clear" w:pos="454"/>
        </w:tabs>
        <w:spacing w:line="240" w:lineRule="auto"/>
        <w:ind w:left="700" w:firstLine="0"/>
        <w:rPr>
          <w:sz w:val="16"/>
          <w:szCs w:val="16"/>
        </w:rPr>
      </w:pPr>
    </w:p>
    <w:p w:rsidR="00D65AF8" w:rsidRDefault="00E160F2" w:rsidP="009D710C">
      <w:pPr>
        <w:pStyle w:val="1"/>
        <w:tabs>
          <w:tab w:val="clear" w:pos="454"/>
        </w:tabs>
        <w:spacing w:line="240" w:lineRule="auto"/>
        <w:ind w:left="700" w:firstLine="0"/>
      </w:pPr>
      <w:r>
        <w:rPr>
          <w:noProof/>
          <w:lang w:eastAsia="fr-CA"/>
        </w:rPr>
        <w:drawing>
          <wp:inline distT="0" distB="0" distL="0" distR="0">
            <wp:extent cx="7959256" cy="453346"/>
            <wp:effectExtent l="19050" t="0" r="3644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301" cy="453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56E" w:rsidRPr="004B3DD4" w:rsidRDefault="0065556E" w:rsidP="0065556E">
      <w:pPr>
        <w:pStyle w:val="1"/>
        <w:tabs>
          <w:tab w:val="clear" w:pos="454"/>
        </w:tabs>
        <w:spacing w:line="240" w:lineRule="auto"/>
        <w:ind w:left="700" w:firstLine="0"/>
        <w:rPr>
          <w:sz w:val="16"/>
          <w:szCs w:val="16"/>
        </w:rPr>
      </w:pPr>
    </w:p>
    <w:p w:rsidR="0065556E" w:rsidRDefault="0065556E" w:rsidP="0065556E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t>Voici les fonctions que vous devez programmer :</w:t>
      </w:r>
    </w:p>
    <w:p w:rsidR="00D65AF8" w:rsidRPr="005A740A" w:rsidRDefault="00D65AF8" w:rsidP="00D65AF8">
      <w:pPr>
        <w:pStyle w:val="1"/>
        <w:tabs>
          <w:tab w:val="clear" w:pos="454"/>
        </w:tabs>
        <w:spacing w:line="240" w:lineRule="auto"/>
        <w:ind w:left="340" w:firstLine="0"/>
        <w:rPr>
          <w:sz w:val="16"/>
          <w:szCs w:val="16"/>
        </w:rPr>
      </w:pPr>
    </w:p>
    <w:p w:rsidR="00107C2C" w:rsidRDefault="00D65AF8" w:rsidP="00D65AF8">
      <w:pPr>
        <w:pStyle w:val="1"/>
        <w:numPr>
          <w:ilvl w:val="1"/>
          <w:numId w:val="29"/>
        </w:numPr>
        <w:tabs>
          <w:tab w:val="clear" w:pos="454"/>
        </w:tabs>
        <w:spacing w:line="240" w:lineRule="auto"/>
      </w:pPr>
      <w:r>
        <w:t xml:space="preserve">La fonction </w:t>
      </w:r>
      <w:r w:rsidR="00E160F2">
        <w:rPr>
          <w:b/>
        </w:rPr>
        <w:t>prendreTexte</w:t>
      </w:r>
      <w:r w:rsidR="00D66CB8">
        <w:rPr>
          <w:b/>
        </w:rPr>
        <w:t>()</w:t>
      </w:r>
      <w:r>
        <w:t>. Cette fonction est appelée au début du glisser</w:t>
      </w:r>
      <w:r w:rsidR="00227E3B">
        <w:t>-déposer</w:t>
      </w:r>
      <w:r w:rsidR="000D7A44">
        <w:t>.</w:t>
      </w:r>
    </w:p>
    <w:p w:rsidR="00107C2C" w:rsidRPr="00926BB5" w:rsidRDefault="00107C2C" w:rsidP="00107C2C">
      <w:pPr>
        <w:pStyle w:val="1"/>
        <w:tabs>
          <w:tab w:val="clear" w:pos="454"/>
        </w:tabs>
        <w:spacing w:line="240" w:lineRule="auto"/>
        <w:ind w:left="1420" w:firstLine="0"/>
        <w:rPr>
          <w:sz w:val="16"/>
          <w:szCs w:val="16"/>
        </w:rPr>
      </w:pPr>
    </w:p>
    <w:p w:rsidR="00D65AF8" w:rsidRDefault="00D65AF8" w:rsidP="00D65AF8">
      <w:pPr>
        <w:pStyle w:val="1"/>
        <w:numPr>
          <w:ilvl w:val="1"/>
          <w:numId w:val="29"/>
        </w:numPr>
        <w:tabs>
          <w:tab w:val="clear" w:pos="454"/>
        </w:tabs>
        <w:spacing w:line="240" w:lineRule="auto"/>
      </w:pPr>
      <w:r>
        <w:t xml:space="preserve">La fonction </w:t>
      </w:r>
      <w:r w:rsidRPr="00107C2C">
        <w:rPr>
          <w:b/>
        </w:rPr>
        <w:t>glisser</w:t>
      </w:r>
      <w:r w:rsidR="00E160F2">
        <w:rPr>
          <w:b/>
        </w:rPr>
        <w:t>Texte</w:t>
      </w:r>
      <w:r w:rsidR="00D66CB8">
        <w:rPr>
          <w:b/>
        </w:rPr>
        <w:t>()</w:t>
      </w:r>
      <w:r>
        <w:t>. Ce</w:t>
      </w:r>
      <w:r w:rsidR="00227E3B">
        <w:t xml:space="preserve">tte fonction est appelée tout au long du </w:t>
      </w:r>
      <w:r>
        <w:t>glisser.</w:t>
      </w:r>
    </w:p>
    <w:p w:rsidR="00107C2C" w:rsidRPr="00926BB5" w:rsidRDefault="00107C2C" w:rsidP="00107C2C">
      <w:pPr>
        <w:pStyle w:val="1"/>
        <w:tabs>
          <w:tab w:val="clear" w:pos="454"/>
        </w:tabs>
        <w:spacing w:line="240" w:lineRule="auto"/>
        <w:ind w:left="1420" w:firstLine="0"/>
        <w:rPr>
          <w:sz w:val="16"/>
          <w:szCs w:val="16"/>
        </w:rPr>
      </w:pPr>
    </w:p>
    <w:p w:rsidR="00D65AF8" w:rsidRDefault="00D65AF8" w:rsidP="00D65AF8">
      <w:pPr>
        <w:pStyle w:val="1"/>
        <w:numPr>
          <w:ilvl w:val="1"/>
          <w:numId w:val="29"/>
        </w:numPr>
        <w:tabs>
          <w:tab w:val="clear" w:pos="454"/>
        </w:tabs>
        <w:spacing w:line="240" w:lineRule="auto"/>
      </w:pPr>
      <w:r>
        <w:t xml:space="preserve">La fonction </w:t>
      </w:r>
      <w:r w:rsidRPr="005A740A">
        <w:rPr>
          <w:b/>
        </w:rPr>
        <w:t>deposer</w:t>
      </w:r>
      <w:r w:rsidR="00E160F2">
        <w:rPr>
          <w:b/>
        </w:rPr>
        <w:t>Texte</w:t>
      </w:r>
      <w:r w:rsidR="00D66CB8">
        <w:rPr>
          <w:b/>
        </w:rPr>
        <w:t>()</w:t>
      </w:r>
      <w:r>
        <w:t>. Cette fonction est appelée au déposer.</w:t>
      </w:r>
    </w:p>
    <w:p w:rsidR="00107C2C" w:rsidRPr="00926BB5" w:rsidRDefault="00107C2C" w:rsidP="00107C2C">
      <w:pPr>
        <w:pStyle w:val="1"/>
        <w:tabs>
          <w:tab w:val="clear" w:pos="454"/>
        </w:tabs>
        <w:spacing w:line="240" w:lineRule="auto"/>
        <w:ind w:left="1420" w:firstLine="0"/>
        <w:rPr>
          <w:sz w:val="16"/>
          <w:szCs w:val="16"/>
        </w:rPr>
      </w:pPr>
    </w:p>
    <w:p w:rsidR="00D65AF8" w:rsidRDefault="004B3DD4" w:rsidP="00D65AF8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rPr>
          <w:b/>
          <w:u w:val="single"/>
        </w:rPr>
        <w:t>Contrainte</w:t>
      </w:r>
      <w:r w:rsidR="00D65AF8">
        <w:t>: Le fantôme doit être tran</w:t>
      </w:r>
      <w:r w:rsidR="00D66CB8">
        <w:t>sparent tout au long du glisser (</w:t>
      </w:r>
      <w:r w:rsidR="00D66CB8" w:rsidRPr="00D66CB8">
        <w:rPr>
          <w:b/>
        </w:rPr>
        <w:t>Transparent.gif</w:t>
      </w:r>
      <w:r w:rsidR="00D66CB8">
        <w:t>).</w:t>
      </w:r>
    </w:p>
    <w:p w:rsidR="004B3DD4" w:rsidRPr="004B3DD4" w:rsidRDefault="004B3DD4" w:rsidP="004B3DD4">
      <w:pPr>
        <w:pStyle w:val="1"/>
        <w:tabs>
          <w:tab w:val="clear" w:pos="454"/>
        </w:tabs>
        <w:spacing w:line="240" w:lineRule="auto"/>
        <w:ind w:left="700" w:firstLine="0"/>
        <w:rPr>
          <w:sz w:val="16"/>
          <w:szCs w:val="16"/>
        </w:rPr>
      </w:pPr>
    </w:p>
    <w:p w:rsidR="004B3DD4" w:rsidRDefault="004B3DD4" w:rsidP="00D65AF8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t>Pour programmer cela, je vous suggère très fortement de lire la théorie sur le glisser-d</w:t>
      </w:r>
      <w:r w:rsidR="00152B31">
        <w:t>époser (spécialement les pages 12 à 14).</w:t>
      </w:r>
    </w:p>
    <w:p w:rsidR="004B3DD4" w:rsidRDefault="004B3DD4" w:rsidP="004B3DD4">
      <w:pPr>
        <w:pStyle w:val="Paragraphedeliste"/>
      </w:pPr>
    </w:p>
    <w:p w:rsidR="004B3DD4" w:rsidRDefault="004B3DD4" w:rsidP="004B3DD4">
      <w:pPr>
        <w:pStyle w:val="1"/>
        <w:tabs>
          <w:tab w:val="clear" w:pos="454"/>
        </w:tabs>
        <w:spacing w:line="240" w:lineRule="auto"/>
        <w:ind w:left="700" w:firstLine="0"/>
      </w:pPr>
    </w:p>
    <w:p w:rsidR="000078CA" w:rsidRDefault="000078CA" w:rsidP="000078CA">
      <w:pPr>
        <w:pStyle w:val="Paragraphedeliste"/>
      </w:pPr>
    </w:p>
    <w:p w:rsidR="00565E0E" w:rsidRDefault="00565E0E">
      <w:pPr>
        <w:spacing w:line="240" w:lineRule="auto"/>
        <w:jc w:val="left"/>
      </w:pPr>
    </w:p>
    <w:p w:rsidR="00F720FF" w:rsidRPr="00F720FF" w:rsidRDefault="00D66CB8">
      <w:pPr>
        <w:spacing w:line="240" w:lineRule="auto"/>
        <w:jc w:val="left"/>
      </w:pPr>
      <w:r w:rsidRPr="00565E0E">
        <w:br w:type="page"/>
      </w:r>
    </w:p>
    <w:p w:rsidR="00C41782" w:rsidRDefault="00C21B84" w:rsidP="00C41782">
      <w:pPr>
        <w:pStyle w:val="0-LigneVideApresTitre"/>
        <w:spacing w:line="240" w:lineRule="auto"/>
        <w:ind w:left="340" w:hanging="340"/>
      </w:pPr>
      <w:r>
        <w:lastRenderedPageBreak/>
        <w:t>3</w:t>
      </w:r>
      <w:r w:rsidR="00221C99">
        <w:t>.</w:t>
      </w:r>
      <w:r w:rsidR="00221C99">
        <w:tab/>
        <w:t>À</w:t>
      </w:r>
      <w:r w:rsidR="00C41782">
        <w:t xml:space="preserve"> remettre </w:t>
      </w:r>
    </w:p>
    <w:p w:rsidR="00C41782" w:rsidRDefault="00C41782" w:rsidP="00C41782">
      <w:pPr>
        <w:pStyle w:val="0-1"/>
      </w:pPr>
    </w:p>
    <w:p w:rsidR="00C41782" w:rsidRDefault="00C41782" w:rsidP="00C41782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tab/>
        <w:t xml:space="preserve">Le dossier </w:t>
      </w:r>
      <w:r w:rsidRPr="005C047B">
        <w:rPr>
          <w:b/>
        </w:rPr>
        <w:t>Exercice</w:t>
      </w:r>
      <w:r>
        <w:rPr>
          <w:b/>
        </w:rPr>
        <w:t>s</w:t>
      </w:r>
      <w:r w:rsidRPr="005C047B">
        <w:rPr>
          <w:b/>
        </w:rPr>
        <w:t xml:space="preserve"> </w:t>
      </w:r>
      <w:r w:rsidR="00D46D54">
        <w:rPr>
          <w:b/>
        </w:rPr>
        <w:t>4</w:t>
      </w:r>
      <w:r>
        <w:t xml:space="preserve"> compressé.</w:t>
      </w:r>
    </w:p>
    <w:p w:rsidR="00C41782" w:rsidRDefault="002658EB" w:rsidP="00C41782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t>Au plus tard, le 1</w:t>
      </w:r>
      <w:r w:rsidR="00E90213">
        <w:t>0</w:t>
      </w:r>
      <w:r>
        <w:t xml:space="preserve"> février 20</w:t>
      </w:r>
      <w:r w:rsidR="00801B4F">
        <w:t>20</w:t>
      </w:r>
      <w:r>
        <w:t xml:space="preserve"> à </w:t>
      </w:r>
      <w:r w:rsidR="004932DA">
        <w:t>08</w:t>
      </w:r>
      <w:bookmarkStart w:id="0" w:name="_GoBack"/>
      <w:bookmarkEnd w:id="0"/>
      <w:r>
        <w:t>:00</w:t>
      </w:r>
    </w:p>
    <w:p w:rsidR="0011205D" w:rsidRPr="002239C7" w:rsidRDefault="00C41782" w:rsidP="00C41782">
      <w:pPr>
        <w:pStyle w:val="1"/>
        <w:numPr>
          <w:ilvl w:val="0"/>
          <w:numId w:val="29"/>
        </w:numPr>
        <w:tabs>
          <w:tab w:val="clear" w:pos="454"/>
        </w:tabs>
        <w:spacing w:line="240" w:lineRule="auto"/>
      </w:pPr>
      <w:r>
        <w:t>Sur LÉA</w:t>
      </w:r>
    </w:p>
    <w:sectPr w:rsidR="0011205D" w:rsidRPr="002239C7" w:rsidSect="0070373C">
      <w:headerReference w:type="default" r:id="rId17"/>
      <w:footerReference w:type="default" r:id="rId18"/>
      <w:pgSz w:w="15840" w:h="12240" w:orient="landscape" w:code="1"/>
      <w:pgMar w:top="1135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C51" w:rsidRDefault="007C3C51">
      <w:r>
        <w:separator/>
      </w:r>
    </w:p>
  </w:endnote>
  <w:endnote w:type="continuationSeparator" w:id="0">
    <w:p w:rsidR="007C3C51" w:rsidRDefault="007C3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3" w:type="dxa"/>
      <w:tblBorders>
        <w:top w:val="single" w:sz="4" w:space="0" w:color="auto"/>
        <w:left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2984"/>
    </w:tblGrid>
    <w:tr w:rsidR="000C1BC3" w:rsidRPr="004A70E8" w:rsidTr="004A70E8">
      <w:trPr>
        <w:trHeight w:hRule="exact" w:val="397"/>
      </w:trPr>
      <w:tc>
        <w:tcPr>
          <w:tcW w:w="12984" w:type="dxa"/>
          <w:tcBorders>
            <w:top w:val="single" w:sz="4" w:space="0" w:color="auto"/>
            <w:left w:val="nil"/>
            <w:right w:val="nil"/>
          </w:tcBorders>
          <w:vAlign w:val="bottom"/>
        </w:tcPr>
        <w:p w:rsidR="000C1BC3" w:rsidRPr="004A70E8" w:rsidRDefault="000C1BC3" w:rsidP="00A40409">
          <w:pPr>
            <w:pStyle w:val="Pieddepage"/>
            <w:tabs>
              <w:tab w:val="clear" w:pos="4320"/>
              <w:tab w:val="clear" w:pos="8640"/>
              <w:tab w:val="right" w:pos="12768"/>
            </w:tabs>
            <w:spacing w:line="240" w:lineRule="auto"/>
            <w:rPr>
              <w:i/>
              <w:iCs/>
              <w:smallCaps/>
            </w:rPr>
          </w:pPr>
          <w:r w:rsidRPr="004A70E8">
            <w:rPr>
              <w:i/>
              <w:iCs/>
              <w:smallCaps/>
            </w:rPr>
            <w:t>Hiver 20</w:t>
          </w:r>
          <w:r w:rsidR="00D46D54">
            <w:rPr>
              <w:i/>
              <w:iCs/>
              <w:smallCaps/>
            </w:rPr>
            <w:t>20</w:t>
          </w:r>
          <w:r w:rsidRPr="004A70E8">
            <w:rPr>
              <w:i/>
              <w:iCs/>
              <w:smallCaps/>
            </w:rPr>
            <w:tab/>
          </w:r>
          <w:r w:rsidR="00563B9A" w:rsidRPr="004A70E8">
            <w:rPr>
              <w:rStyle w:val="Numrodepage"/>
              <w:i/>
              <w:iCs/>
              <w:smallCaps/>
            </w:rPr>
            <w:fldChar w:fldCharType="begin"/>
          </w:r>
          <w:r w:rsidRPr="004A70E8">
            <w:rPr>
              <w:rStyle w:val="Numrodepage"/>
              <w:i/>
              <w:iCs/>
              <w:smallCaps/>
            </w:rPr>
            <w:instrText xml:space="preserve"> PAGE </w:instrText>
          </w:r>
          <w:r w:rsidR="00563B9A" w:rsidRPr="004A70E8">
            <w:rPr>
              <w:rStyle w:val="Numrodepage"/>
              <w:i/>
              <w:iCs/>
              <w:smallCaps/>
            </w:rPr>
            <w:fldChar w:fldCharType="separate"/>
          </w:r>
          <w:r w:rsidR="002658EB">
            <w:rPr>
              <w:rStyle w:val="Numrodepage"/>
              <w:i/>
              <w:iCs/>
              <w:smallCaps/>
              <w:noProof/>
            </w:rPr>
            <w:t>5</w:t>
          </w:r>
          <w:r w:rsidR="00563B9A" w:rsidRPr="004A70E8">
            <w:rPr>
              <w:rStyle w:val="Numrodepage"/>
              <w:i/>
              <w:iCs/>
              <w:smallCaps/>
            </w:rPr>
            <w:fldChar w:fldCharType="end"/>
          </w:r>
          <w:r w:rsidRPr="004A70E8">
            <w:rPr>
              <w:rStyle w:val="Numrodepage"/>
              <w:i/>
              <w:iCs/>
              <w:smallCaps/>
            </w:rPr>
            <w:t xml:space="preserve"> de </w:t>
          </w:r>
          <w:r w:rsidR="00563B9A" w:rsidRPr="004A70E8">
            <w:rPr>
              <w:rStyle w:val="Numrodepage"/>
              <w:i/>
            </w:rPr>
            <w:fldChar w:fldCharType="begin"/>
          </w:r>
          <w:r w:rsidRPr="004A70E8">
            <w:rPr>
              <w:rStyle w:val="Numrodepage"/>
              <w:i/>
            </w:rPr>
            <w:instrText xml:space="preserve"> NUMPAGES </w:instrText>
          </w:r>
          <w:r w:rsidR="00563B9A" w:rsidRPr="004A70E8">
            <w:rPr>
              <w:rStyle w:val="Numrodepage"/>
              <w:i/>
            </w:rPr>
            <w:fldChar w:fldCharType="separate"/>
          </w:r>
          <w:r w:rsidR="002658EB">
            <w:rPr>
              <w:rStyle w:val="Numrodepage"/>
              <w:i/>
              <w:noProof/>
            </w:rPr>
            <w:t>5</w:t>
          </w:r>
          <w:r w:rsidR="00563B9A" w:rsidRPr="004A70E8">
            <w:rPr>
              <w:rStyle w:val="Numrodepage"/>
              <w:i/>
            </w:rPr>
            <w:fldChar w:fldCharType="end"/>
          </w:r>
        </w:p>
      </w:tc>
    </w:tr>
  </w:tbl>
  <w:p w:rsidR="000C1BC3" w:rsidRDefault="000C1BC3" w:rsidP="00375822">
    <w:pPr>
      <w:pStyle w:val="Pieddepage"/>
      <w:tabs>
        <w:tab w:val="clear" w:pos="4320"/>
        <w:tab w:val="clear" w:pos="8640"/>
        <w:tab w:val="right" w:pos="12900"/>
      </w:tabs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C51" w:rsidRDefault="007C3C51">
      <w:r>
        <w:separator/>
      </w:r>
    </w:p>
  </w:footnote>
  <w:footnote w:type="continuationSeparator" w:id="0">
    <w:p w:rsidR="007C3C51" w:rsidRDefault="007C3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BC3" w:rsidRPr="001934F0" w:rsidRDefault="000C1BC3" w:rsidP="001934F0">
    <w:pPr>
      <w:pStyle w:val="En-tte"/>
      <w:jc w:val="center"/>
      <w:rPr>
        <w:i/>
        <w:smallCaps/>
      </w:rPr>
    </w:pPr>
    <w:r>
      <w:rPr>
        <w:i/>
        <w:smallCaps/>
      </w:rPr>
      <w:t>Programmation Web – Client (420-P</w:t>
    </w:r>
    <w:r w:rsidR="00D46D54">
      <w:rPr>
        <w:i/>
        <w:smallCaps/>
      </w:rPr>
      <w:t>4</w:t>
    </w:r>
    <w:r>
      <w:rPr>
        <w:i/>
        <w:smallCaps/>
      </w:rPr>
      <w:t>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0D6C"/>
    <w:multiLevelType w:val="hybridMultilevel"/>
    <w:tmpl w:val="D3B2CCDC"/>
    <w:lvl w:ilvl="0" w:tplc="0C0C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0B8C30D2"/>
    <w:multiLevelType w:val="singleLevel"/>
    <w:tmpl w:val="F266B9EE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72"/>
      </w:pPr>
    </w:lvl>
  </w:abstractNum>
  <w:abstractNum w:abstractNumId="2" w15:restartNumberingAfterBreak="0">
    <w:nsid w:val="19BB5462"/>
    <w:multiLevelType w:val="hybridMultilevel"/>
    <w:tmpl w:val="15C0E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320AF"/>
    <w:multiLevelType w:val="hybridMultilevel"/>
    <w:tmpl w:val="3DA8E630"/>
    <w:lvl w:ilvl="0" w:tplc="4B8233E8">
      <w:start w:val="1"/>
      <w:numFmt w:val="decimal"/>
      <w:pStyle w:val="0-Titredesection10100"/>
      <w:lvlText w:val="10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FE07F48"/>
    <w:multiLevelType w:val="hybridMultilevel"/>
    <w:tmpl w:val="97B6A09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B14AF0"/>
    <w:multiLevelType w:val="hybridMultilevel"/>
    <w:tmpl w:val="2EBAE08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A43730"/>
    <w:multiLevelType w:val="hybridMultilevel"/>
    <w:tmpl w:val="EFCC1E2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735683A"/>
    <w:multiLevelType w:val="hybridMultilevel"/>
    <w:tmpl w:val="9E6C2876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8947BAF"/>
    <w:multiLevelType w:val="hybridMultilevel"/>
    <w:tmpl w:val="744E4AA6"/>
    <w:lvl w:ilvl="0" w:tplc="0C0C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9" w15:restartNumberingAfterBreak="0">
    <w:nsid w:val="2CC40EEE"/>
    <w:multiLevelType w:val="multilevel"/>
    <w:tmpl w:val="E8CEC01E"/>
    <w:lvl w:ilvl="0">
      <w:start w:val="1"/>
      <w:numFmt w:val="decimal"/>
      <w:lvlText w:val="10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D5257D5"/>
    <w:multiLevelType w:val="hybridMultilevel"/>
    <w:tmpl w:val="AD5C0FAA"/>
    <w:lvl w:ilvl="0" w:tplc="65A83B24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CCD0DE">
      <w:start w:val="15"/>
      <w:numFmt w:val="bullet"/>
      <w:lvlText w:val=""/>
      <w:lvlJc w:val="left"/>
      <w:pPr>
        <w:tabs>
          <w:tab w:val="num" w:pos="1485"/>
        </w:tabs>
        <w:ind w:left="1485" w:hanging="405"/>
      </w:pPr>
      <w:rPr>
        <w:rFonts w:ascii="Wingdings" w:eastAsia="Times New Roman" w:hAnsi="Wingdings" w:cs="Times New Roman" w:hint="default"/>
        <w:sz w:val="28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A71FD"/>
    <w:multiLevelType w:val="singleLevel"/>
    <w:tmpl w:val="B6E602BC"/>
    <w:lvl w:ilvl="0">
      <w:start w:val="1"/>
      <w:numFmt w:val="decimal"/>
      <w:lvlText w:val="1.%1"/>
      <w:lvlJc w:val="right"/>
      <w:pPr>
        <w:tabs>
          <w:tab w:val="num" w:pos="737"/>
        </w:tabs>
        <w:ind w:left="737" w:hanging="283"/>
      </w:pPr>
    </w:lvl>
  </w:abstractNum>
  <w:abstractNum w:abstractNumId="12" w15:restartNumberingAfterBreak="0">
    <w:nsid w:val="33922A9A"/>
    <w:multiLevelType w:val="multilevel"/>
    <w:tmpl w:val="05A63042"/>
    <w:lvl w:ilvl="0">
      <w:start w:val="1"/>
      <w:numFmt w:val="decimal"/>
      <w:lvlText w:val="x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7352EA2"/>
    <w:multiLevelType w:val="hybridMultilevel"/>
    <w:tmpl w:val="67AEF08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975E66"/>
    <w:multiLevelType w:val="multilevel"/>
    <w:tmpl w:val="35380608"/>
    <w:lvl w:ilvl="0">
      <w:start w:val="10"/>
      <w:numFmt w:val="decimal"/>
      <w:lvlText w:val="10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24D541F"/>
    <w:multiLevelType w:val="hybridMultilevel"/>
    <w:tmpl w:val="5160308C"/>
    <w:lvl w:ilvl="0" w:tplc="0C0C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6" w15:restartNumberingAfterBreak="0">
    <w:nsid w:val="43C50E02"/>
    <w:multiLevelType w:val="hybridMultilevel"/>
    <w:tmpl w:val="5B205B80"/>
    <w:lvl w:ilvl="0" w:tplc="B97EC2F8">
      <w:start w:val="1"/>
      <w:numFmt w:val="bullet"/>
      <w:pStyle w:val="0NormalListe"/>
      <w:lvlText w:val=""/>
      <w:lvlJc w:val="left"/>
      <w:pPr>
        <w:tabs>
          <w:tab w:val="num" w:pos="275"/>
        </w:tabs>
        <w:ind w:left="295" w:hanging="295"/>
      </w:pPr>
      <w:rPr>
        <w:rFonts w:ascii="Wingdings" w:hAnsi="Wingdings" w:hint="default"/>
        <w:sz w:val="16"/>
      </w:rPr>
    </w:lvl>
    <w:lvl w:ilvl="1" w:tplc="0C0C0003" w:tentative="1">
      <w:start w:val="1"/>
      <w:numFmt w:val="bullet"/>
      <w:lvlText w:val="o"/>
      <w:lvlJc w:val="left"/>
      <w:pPr>
        <w:tabs>
          <w:tab w:val="num" w:pos="1015"/>
        </w:tabs>
        <w:ind w:left="101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735"/>
        </w:tabs>
        <w:ind w:left="173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455"/>
        </w:tabs>
        <w:ind w:left="245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175"/>
        </w:tabs>
        <w:ind w:left="317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895"/>
        </w:tabs>
        <w:ind w:left="389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15"/>
        </w:tabs>
        <w:ind w:left="461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335"/>
        </w:tabs>
        <w:ind w:left="533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055"/>
        </w:tabs>
        <w:ind w:left="6055" w:hanging="360"/>
      </w:pPr>
      <w:rPr>
        <w:rFonts w:ascii="Wingdings" w:hAnsi="Wingdings" w:hint="default"/>
      </w:rPr>
    </w:lvl>
  </w:abstractNum>
  <w:abstractNum w:abstractNumId="17" w15:restartNumberingAfterBreak="0">
    <w:nsid w:val="4B51279B"/>
    <w:multiLevelType w:val="hybridMultilevel"/>
    <w:tmpl w:val="3B12B348"/>
    <w:lvl w:ilvl="0" w:tplc="40F8EECA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3" w:hanging="360"/>
      </w:pPr>
    </w:lvl>
    <w:lvl w:ilvl="2" w:tplc="0C0C001B" w:tentative="1">
      <w:start w:val="1"/>
      <w:numFmt w:val="lowerRoman"/>
      <w:lvlText w:val="%3."/>
      <w:lvlJc w:val="right"/>
      <w:pPr>
        <w:ind w:left="2083" w:hanging="180"/>
      </w:pPr>
    </w:lvl>
    <w:lvl w:ilvl="3" w:tplc="0C0C000F" w:tentative="1">
      <w:start w:val="1"/>
      <w:numFmt w:val="decimal"/>
      <w:lvlText w:val="%4."/>
      <w:lvlJc w:val="left"/>
      <w:pPr>
        <w:ind w:left="2803" w:hanging="360"/>
      </w:pPr>
    </w:lvl>
    <w:lvl w:ilvl="4" w:tplc="0C0C0019" w:tentative="1">
      <w:start w:val="1"/>
      <w:numFmt w:val="lowerLetter"/>
      <w:lvlText w:val="%5."/>
      <w:lvlJc w:val="left"/>
      <w:pPr>
        <w:ind w:left="3523" w:hanging="360"/>
      </w:pPr>
    </w:lvl>
    <w:lvl w:ilvl="5" w:tplc="0C0C001B" w:tentative="1">
      <w:start w:val="1"/>
      <w:numFmt w:val="lowerRoman"/>
      <w:lvlText w:val="%6."/>
      <w:lvlJc w:val="right"/>
      <w:pPr>
        <w:ind w:left="4243" w:hanging="180"/>
      </w:pPr>
    </w:lvl>
    <w:lvl w:ilvl="6" w:tplc="0C0C000F" w:tentative="1">
      <w:start w:val="1"/>
      <w:numFmt w:val="decimal"/>
      <w:lvlText w:val="%7."/>
      <w:lvlJc w:val="left"/>
      <w:pPr>
        <w:ind w:left="4963" w:hanging="360"/>
      </w:pPr>
    </w:lvl>
    <w:lvl w:ilvl="7" w:tplc="0C0C0019" w:tentative="1">
      <w:start w:val="1"/>
      <w:numFmt w:val="lowerLetter"/>
      <w:lvlText w:val="%8."/>
      <w:lvlJc w:val="left"/>
      <w:pPr>
        <w:ind w:left="5683" w:hanging="360"/>
      </w:pPr>
    </w:lvl>
    <w:lvl w:ilvl="8" w:tplc="0C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53202AAF"/>
    <w:multiLevelType w:val="hybridMultilevel"/>
    <w:tmpl w:val="8A4ADAA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4C1024"/>
    <w:multiLevelType w:val="hybridMultilevel"/>
    <w:tmpl w:val="4500802E"/>
    <w:lvl w:ilvl="0" w:tplc="C92AF576">
      <w:start w:val="1"/>
      <w:numFmt w:val="bullet"/>
      <w:pStyle w:val="0NormalPuces"/>
      <w:lvlText w:val="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B1BCD"/>
    <w:multiLevelType w:val="singleLevel"/>
    <w:tmpl w:val="7B9A2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1AA0CEA"/>
    <w:multiLevelType w:val="hybridMultilevel"/>
    <w:tmpl w:val="285CBBB6"/>
    <w:lvl w:ilvl="0" w:tplc="C6D2EB48">
      <w:start w:val="1"/>
      <w:numFmt w:val="decimal"/>
      <w:pStyle w:val="0-Titredesection0109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5FF4155"/>
    <w:multiLevelType w:val="multilevel"/>
    <w:tmpl w:val="0C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ED65D93"/>
    <w:multiLevelType w:val="hybridMultilevel"/>
    <w:tmpl w:val="3B12B348"/>
    <w:lvl w:ilvl="0" w:tplc="40F8EECA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3" w:hanging="360"/>
      </w:pPr>
    </w:lvl>
    <w:lvl w:ilvl="2" w:tplc="0C0C001B" w:tentative="1">
      <w:start w:val="1"/>
      <w:numFmt w:val="lowerRoman"/>
      <w:lvlText w:val="%3."/>
      <w:lvlJc w:val="right"/>
      <w:pPr>
        <w:ind w:left="2083" w:hanging="180"/>
      </w:pPr>
    </w:lvl>
    <w:lvl w:ilvl="3" w:tplc="0C0C000F" w:tentative="1">
      <w:start w:val="1"/>
      <w:numFmt w:val="decimal"/>
      <w:lvlText w:val="%4."/>
      <w:lvlJc w:val="left"/>
      <w:pPr>
        <w:ind w:left="2803" w:hanging="360"/>
      </w:pPr>
    </w:lvl>
    <w:lvl w:ilvl="4" w:tplc="0C0C0019" w:tentative="1">
      <w:start w:val="1"/>
      <w:numFmt w:val="lowerLetter"/>
      <w:lvlText w:val="%5."/>
      <w:lvlJc w:val="left"/>
      <w:pPr>
        <w:ind w:left="3523" w:hanging="360"/>
      </w:pPr>
    </w:lvl>
    <w:lvl w:ilvl="5" w:tplc="0C0C001B" w:tentative="1">
      <w:start w:val="1"/>
      <w:numFmt w:val="lowerRoman"/>
      <w:lvlText w:val="%6."/>
      <w:lvlJc w:val="right"/>
      <w:pPr>
        <w:ind w:left="4243" w:hanging="180"/>
      </w:pPr>
    </w:lvl>
    <w:lvl w:ilvl="6" w:tplc="0C0C000F" w:tentative="1">
      <w:start w:val="1"/>
      <w:numFmt w:val="decimal"/>
      <w:lvlText w:val="%7."/>
      <w:lvlJc w:val="left"/>
      <w:pPr>
        <w:ind w:left="4963" w:hanging="360"/>
      </w:pPr>
    </w:lvl>
    <w:lvl w:ilvl="7" w:tplc="0C0C0019" w:tentative="1">
      <w:start w:val="1"/>
      <w:numFmt w:val="lowerLetter"/>
      <w:lvlText w:val="%8."/>
      <w:lvlJc w:val="left"/>
      <w:pPr>
        <w:ind w:left="5683" w:hanging="360"/>
      </w:pPr>
    </w:lvl>
    <w:lvl w:ilvl="8" w:tplc="0C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71175C57"/>
    <w:multiLevelType w:val="hybridMultilevel"/>
    <w:tmpl w:val="3B12B348"/>
    <w:lvl w:ilvl="0" w:tplc="40F8EECA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3" w:hanging="360"/>
      </w:pPr>
    </w:lvl>
    <w:lvl w:ilvl="2" w:tplc="0C0C001B" w:tentative="1">
      <w:start w:val="1"/>
      <w:numFmt w:val="lowerRoman"/>
      <w:lvlText w:val="%3."/>
      <w:lvlJc w:val="right"/>
      <w:pPr>
        <w:ind w:left="2083" w:hanging="180"/>
      </w:pPr>
    </w:lvl>
    <w:lvl w:ilvl="3" w:tplc="0C0C000F" w:tentative="1">
      <w:start w:val="1"/>
      <w:numFmt w:val="decimal"/>
      <w:lvlText w:val="%4."/>
      <w:lvlJc w:val="left"/>
      <w:pPr>
        <w:ind w:left="2803" w:hanging="360"/>
      </w:pPr>
    </w:lvl>
    <w:lvl w:ilvl="4" w:tplc="0C0C0019" w:tentative="1">
      <w:start w:val="1"/>
      <w:numFmt w:val="lowerLetter"/>
      <w:lvlText w:val="%5."/>
      <w:lvlJc w:val="left"/>
      <w:pPr>
        <w:ind w:left="3523" w:hanging="360"/>
      </w:pPr>
    </w:lvl>
    <w:lvl w:ilvl="5" w:tplc="0C0C001B" w:tentative="1">
      <w:start w:val="1"/>
      <w:numFmt w:val="lowerRoman"/>
      <w:lvlText w:val="%6."/>
      <w:lvlJc w:val="right"/>
      <w:pPr>
        <w:ind w:left="4243" w:hanging="180"/>
      </w:pPr>
    </w:lvl>
    <w:lvl w:ilvl="6" w:tplc="0C0C000F" w:tentative="1">
      <w:start w:val="1"/>
      <w:numFmt w:val="decimal"/>
      <w:lvlText w:val="%7."/>
      <w:lvlJc w:val="left"/>
      <w:pPr>
        <w:ind w:left="4963" w:hanging="360"/>
      </w:pPr>
    </w:lvl>
    <w:lvl w:ilvl="7" w:tplc="0C0C0019" w:tentative="1">
      <w:start w:val="1"/>
      <w:numFmt w:val="lowerLetter"/>
      <w:lvlText w:val="%8."/>
      <w:lvlJc w:val="left"/>
      <w:pPr>
        <w:ind w:left="5683" w:hanging="360"/>
      </w:pPr>
    </w:lvl>
    <w:lvl w:ilvl="8" w:tplc="0C0C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1"/>
  </w:num>
  <w:num w:numId="2">
    <w:abstractNumId w:val="11"/>
  </w:num>
  <w:num w:numId="3">
    <w:abstractNumId w:val="1"/>
  </w:num>
  <w:num w:numId="4">
    <w:abstractNumId w:val="1"/>
  </w:num>
  <w:num w:numId="5">
    <w:abstractNumId w:val="1"/>
  </w:num>
  <w:num w:numId="6">
    <w:abstractNumId w:val="20"/>
  </w:num>
  <w:num w:numId="7">
    <w:abstractNumId w:val="1"/>
  </w:num>
  <w:num w:numId="8">
    <w:abstractNumId w:val="5"/>
  </w:num>
  <w:num w:numId="9">
    <w:abstractNumId w:val="3"/>
  </w:num>
  <w:num w:numId="10">
    <w:abstractNumId w:val="12"/>
  </w:num>
  <w:num w:numId="11">
    <w:abstractNumId w:val="21"/>
  </w:num>
  <w:num w:numId="12">
    <w:abstractNumId w:val="9"/>
  </w:num>
  <w:num w:numId="13">
    <w:abstractNumId w:val="14"/>
  </w:num>
  <w:num w:numId="14">
    <w:abstractNumId w:val="10"/>
  </w:num>
  <w:num w:numId="15">
    <w:abstractNumId w:val="22"/>
  </w:num>
  <w:num w:numId="16">
    <w:abstractNumId w:val="16"/>
  </w:num>
  <w:num w:numId="17">
    <w:abstractNumId w:val="19"/>
  </w:num>
  <w:num w:numId="18">
    <w:abstractNumId w:val="23"/>
  </w:num>
  <w:num w:numId="19">
    <w:abstractNumId w:val="17"/>
  </w:num>
  <w:num w:numId="20">
    <w:abstractNumId w:val="24"/>
  </w:num>
  <w:num w:numId="21">
    <w:abstractNumId w:val="4"/>
  </w:num>
  <w:num w:numId="22">
    <w:abstractNumId w:val="13"/>
  </w:num>
  <w:num w:numId="23">
    <w:abstractNumId w:val="6"/>
  </w:num>
  <w:num w:numId="24">
    <w:abstractNumId w:val="18"/>
  </w:num>
  <w:num w:numId="25">
    <w:abstractNumId w:val="7"/>
  </w:num>
  <w:num w:numId="26">
    <w:abstractNumId w:val="0"/>
  </w:num>
  <w:num w:numId="27">
    <w:abstractNumId w:val="2"/>
  </w:num>
  <w:num w:numId="28">
    <w:abstractNumId w:val="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fr-CA" w:vendorID="9" w:dllVersion="512" w:checkStyle="1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229"/>
    <w:rsid w:val="00004B3E"/>
    <w:rsid w:val="000078CA"/>
    <w:rsid w:val="00010B74"/>
    <w:rsid w:val="0001658E"/>
    <w:rsid w:val="00020059"/>
    <w:rsid w:val="00022B7E"/>
    <w:rsid w:val="00023127"/>
    <w:rsid w:val="000329EC"/>
    <w:rsid w:val="00032BCB"/>
    <w:rsid w:val="000377DA"/>
    <w:rsid w:val="0004361F"/>
    <w:rsid w:val="00051171"/>
    <w:rsid w:val="00060B98"/>
    <w:rsid w:val="00062DC5"/>
    <w:rsid w:val="0006462A"/>
    <w:rsid w:val="00067427"/>
    <w:rsid w:val="00067ED0"/>
    <w:rsid w:val="00071941"/>
    <w:rsid w:val="000738F1"/>
    <w:rsid w:val="00075CB1"/>
    <w:rsid w:val="0008087F"/>
    <w:rsid w:val="00080A18"/>
    <w:rsid w:val="00083BCC"/>
    <w:rsid w:val="00085028"/>
    <w:rsid w:val="000859C5"/>
    <w:rsid w:val="0008660C"/>
    <w:rsid w:val="000875C4"/>
    <w:rsid w:val="00090EB1"/>
    <w:rsid w:val="00091CDD"/>
    <w:rsid w:val="000A2E76"/>
    <w:rsid w:val="000A4361"/>
    <w:rsid w:val="000A4B93"/>
    <w:rsid w:val="000B5099"/>
    <w:rsid w:val="000B5686"/>
    <w:rsid w:val="000B5CC3"/>
    <w:rsid w:val="000B7B08"/>
    <w:rsid w:val="000C09D1"/>
    <w:rsid w:val="000C1BC3"/>
    <w:rsid w:val="000C5D84"/>
    <w:rsid w:val="000D2556"/>
    <w:rsid w:val="000D3120"/>
    <w:rsid w:val="000D7A44"/>
    <w:rsid w:val="000E44E9"/>
    <w:rsid w:val="000E4C03"/>
    <w:rsid w:val="000F40CD"/>
    <w:rsid w:val="000F6C8F"/>
    <w:rsid w:val="001028C9"/>
    <w:rsid w:val="00107C2C"/>
    <w:rsid w:val="0011205D"/>
    <w:rsid w:val="0011734E"/>
    <w:rsid w:val="001259E8"/>
    <w:rsid w:val="00125EA8"/>
    <w:rsid w:val="00127AC4"/>
    <w:rsid w:val="001308A7"/>
    <w:rsid w:val="001362D6"/>
    <w:rsid w:val="00140D5E"/>
    <w:rsid w:val="0014238B"/>
    <w:rsid w:val="00150E9B"/>
    <w:rsid w:val="00150EC1"/>
    <w:rsid w:val="00152B31"/>
    <w:rsid w:val="001546B9"/>
    <w:rsid w:val="00156AC3"/>
    <w:rsid w:val="0015707F"/>
    <w:rsid w:val="00172B28"/>
    <w:rsid w:val="00177DA7"/>
    <w:rsid w:val="0018109F"/>
    <w:rsid w:val="001905AE"/>
    <w:rsid w:val="001934F0"/>
    <w:rsid w:val="00196706"/>
    <w:rsid w:val="0019785D"/>
    <w:rsid w:val="001A29D5"/>
    <w:rsid w:val="001C3C53"/>
    <w:rsid w:val="001C423F"/>
    <w:rsid w:val="001D1CA4"/>
    <w:rsid w:val="001D2C8E"/>
    <w:rsid w:val="001D35F7"/>
    <w:rsid w:val="001D4AE9"/>
    <w:rsid w:val="001D6A9A"/>
    <w:rsid w:val="001E6A3B"/>
    <w:rsid w:val="001F05DA"/>
    <w:rsid w:val="001F140D"/>
    <w:rsid w:val="00207856"/>
    <w:rsid w:val="002100FF"/>
    <w:rsid w:val="00210784"/>
    <w:rsid w:val="00213316"/>
    <w:rsid w:val="00214B55"/>
    <w:rsid w:val="00215B24"/>
    <w:rsid w:val="00215CD8"/>
    <w:rsid w:val="00215D30"/>
    <w:rsid w:val="00215DCD"/>
    <w:rsid w:val="002170B8"/>
    <w:rsid w:val="00221C99"/>
    <w:rsid w:val="0022384B"/>
    <w:rsid w:val="002239C7"/>
    <w:rsid w:val="00224692"/>
    <w:rsid w:val="00224C38"/>
    <w:rsid w:val="00227E3B"/>
    <w:rsid w:val="00236AA2"/>
    <w:rsid w:val="0023730B"/>
    <w:rsid w:val="002430F4"/>
    <w:rsid w:val="0024401D"/>
    <w:rsid w:val="0024426C"/>
    <w:rsid w:val="00247A82"/>
    <w:rsid w:val="002658EB"/>
    <w:rsid w:val="0027760D"/>
    <w:rsid w:val="00277BBC"/>
    <w:rsid w:val="00281211"/>
    <w:rsid w:val="00283635"/>
    <w:rsid w:val="00285C67"/>
    <w:rsid w:val="00294561"/>
    <w:rsid w:val="00295BD5"/>
    <w:rsid w:val="002A0A55"/>
    <w:rsid w:val="002A6736"/>
    <w:rsid w:val="002A6E3D"/>
    <w:rsid w:val="002B4422"/>
    <w:rsid w:val="002B4728"/>
    <w:rsid w:val="002B4AE9"/>
    <w:rsid w:val="002B7388"/>
    <w:rsid w:val="002C4374"/>
    <w:rsid w:val="002E5CBA"/>
    <w:rsid w:val="002F2122"/>
    <w:rsid w:val="00303E40"/>
    <w:rsid w:val="00310555"/>
    <w:rsid w:val="0031297F"/>
    <w:rsid w:val="00312D83"/>
    <w:rsid w:val="00317D35"/>
    <w:rsid w:val="00326163"/>
    <w:rsid w:val="00331980"/>
    <w:rsid w:val="00331A1C"/>
    <w:rsid w:val="0035484C"/>
    <w:rsid w:val="003643DC"/>
    <w:rsid w:val="0037386A"/>
    <w:rsid w:val="0037529E"/>
    <w:rsid w:val="00375822"/>
    <w:rsid w:val="00376519"/>
    <w:rsid w:val="00380F62"/>
    <w:rsid w:val="00381AAD"/>
    <w:rsid w:val="003831EB"/>
    <w:rsid w:val="003934C8"/>
    <w:rsid w:val="00394578"/>
    <w:rsid w:val="003A1918"/>
    <w:rsid w:val="003A49FC"/>
    <w:rsid w:val="003B3EB9"/>
    <w:rsid w:val="003B5B46"/>
    <w:rsid w:val="003C1E79"/>
    <w:rsid w:val="003D0A41"/>
    <w:rsid w:val="003D0E91"/>
    <w:rsid w:val="003D2C9C"/>
    <w:rsid w:val="003D3A72"/>
    <w:rsid w:val="003D4B92"/>
    <w:rsid w:val="003E0B81"/>
    <w:rsid w:val="003E2C26"/>
    <w:rsid w:val="003E4F1F"/>
    <w:rsid w:val="00401FFF"/>
    <w:rsid w:val="00404828"/>
    <w:rsid w:val="00414619"/>
    <w:rsid w:val="0041750D"/>
    <w:rsid w:val="00423CD7"/>
    <w:rsid w:val="004254F6"/>
    <w:rsid w:val="004301CE"/>
    <w:rsid w:val="00441814"/>
    <w:rsid w:val="004423E8"/>
    <w:rsid w:val="00450417"/>
    <w:rsid w:val="00450B63"/>
    <w:rsid w:val="00450F09"/>
    <w:rsid w:val="00452A47"/>
    <w:rsid w:val="00455CCE"/>
    <w:rsid w:val="00455CD3"/>
    <w:rsid w:val="004561FA"/>
    <w:rsid w:val="0045716A"/>
    <w:rsid w:val="0045775E"/>
    <w:rsid w:val="00463063"/>
    <w:rsid w:val="004645DF"/>
    <w:rsid w:val="00465862"/>
    <w:rsid w:val="00467AB3"/>
    <w:rsid w:val="00471C49"/>
    <w:rsid w:val="00474DB8"/>
    <w:rsid w:val="004755A2"/>
    <w:rsid w:val="00480950"/>
    <w:rsid w:val="00483E94"/>
    <w:rsid w:val="00484C0A"/>
    <w:rsid w:val="00485DF8"/>
    <w:rsid w:val="0048685A"/>
    <w:rsid w:val="00486DD0"/>
    <w:rsid w:val="004932DA"/>
    <w:rsid w:val="004A499E"/>
    <w:rsid w:val="004A70E8"/>
    <w:rsid w:val="004B2B9E"/>
    <w:rsid w:val="004B3DD4"/>
    <w:rsid w:val="004B53AD"/>
    <w:rsid w:val="004B5461"/>
    <w:rsid w:val="004B739D"/>
    <w:rsid w:val="004C49EF"/>
    <w:rsid w:val="004D5E61"/>
    <w:rsid w:val="004D77D8"/>
    <w:rsid w:val="00502D98"/>
    <w:rsid w:val="00505949"/>
    <w:rsid w:val="0050663F"/>
    <w:rsid w:val="00506D8F"/>
    <w:rsid w:val="005077F4"/>
    <w:rsid w:val="005135E0"/>
    <w:rsid w:val="00515FDB"/>
    <w:rsid w:val="00516788"/>
    <w:rsid w:val="005247C5"/>
    <w:rsid w:val="00532015"/>
    <w:rsid w:val="0053228E"/>
    <w:rsid w:val="00543FD5"/>
    <w:rsid w:val="00547D52"/>
    <w:rsid w:val="00560196"/>
    <w:rsid w:val="00562615"/>
    <w:rsid w:val="00563B9A"/>
    <w:rsid w:val="00563F41"/>
    <w:rsid w:val="005644A9"/>
    <w:rsid w:val="00565E0E"/>
    <w:rsid w:val="005703CB"/>
    <w:rsid w:val="00571ED5"/>
    <w:rsid w:val="00572184"/>
    <w:rsid w:val="005748A9"/>
    <w:rsid w:val="00575D67"/>
    <w:rsid w:val="005772B9"/>
    <w:rsid w:val="00580F3C"/>
    <w:rsid w:val="005856F2"/>
    <w:rsid w:val="0059061B"/>
    <w:rsid w:val="00590EFB"/>
    <w:rsid w:val="00591919"/>
    <w:rsid w:val="00595E8F"/>
    <w:rsid w:val="0059680D"/>
    <w:rsid w:val="005A0C5F"/>
    <w:rsid w:val="005A0CFD"/>
    <w:rsid w:val="005A613C"/>
    <w:rsid w:val="005A740A"/>
    <w:rsid w:val="005B030E"/>
    <w:rsid w:val="005B11EF"/>
    <w:rsid w:val="005B3397"/>
    <w:rsid w:val="005B48BE"/>
    <w:rsid w:val="005B7363"/>
    <w:rsid w:val="005B7EB3"/>
    <w:rsid w:val="005C047B"/>
    <w:rsid w:val="005C0676"/>
    <w:rsid w:val="005C2CFC"/>
    <w:rsid w:val="005C6D06"/>
    <w:rsid w:val="005D1BF1"/>
    <w:rsid w:val="005D3C8E"/>
    <w:rsid w:val="005D434A"/>
    <w:rsid w:val="005D4908"/>
    <w:rsid w:val="005D78F6"/>
    <w:rsid w:val="005E3821"/>
    <w:rsid w:val="005E6C59"/>
    <w:rsid w:val="005F0E67"/>
    <w:rsid w:val="005F0EBF"/>
    <w:rsid w:val="005F53B4"/>
    <w:rsid w:val="005F75F3"/>
    <w:rsid w:val="005F79BC"/>
    <w:rsid w:val="00600061"/>
    <w:rsid w:val="00602AD6"/>
    <w:rsid w:val="00611E08"/>
    <w:rsid w:val="0061290D"/>
    <w:rsid w:val="00612980"/>
    <w:rsid w:val="006170C5"/>
    <w:rsid w:val="00621636"/>
    <w:rsid w:val="006309E1"/>
    <w:rsid w:val="00630A81"/>
    <w:rsid w:val="00637962"/>
    <w:rsid w:val="00642A5A"/>
    <w:rsid w:val="00643221"/>
    <w:rsid w:val="00643344"/>
    <w:rsid w:val="006445FC"/>
    <w:rsid w:val="00646E68"/>
    <w:rsid w:val="006534AC"/>
    <w:rsid w:val="0065556E"/>
    <w:rsid w:val="006615E9"/>
    <w:rsid w:val="00662AB6"/>
    <w:rsid w:val="00663E4D"/>
    <w:rsid w:val="0067017D"/>
    <w:rsid w:val="00672BD7"/>
    <w:rsid w:val="00682B0B"/>
    <w:rsid w:val="00682DB6"/>
    <w:rsid w:val="006855BF"/>
    <w:rsid w:val="006860CD"/>
    <w:rsid w:val="00693E35"/>
    <w:rsid w:val="00696827"/>
    <w:rsid w:val="00696F30"/>
    <w:rsid w:val="006A02AC"/>
    <w:rsid w:val="006A3B29"/>
    <w:rsid w:val="006A3E7C"/>
    <w:rsid w:val="006A7B5C"/>
    <w:rsid w:val="006B3C5B"/>
    <w:rsid w:val="006B6553"/>
    <w:rsid w:val="006C1C10"/>
    <w:rsid w:val="006D1B88"/>
    <w:rsid w:val="006D4871"/>
    <w:rsid w:val="006E7DF8"/>
    <w:rsid w:val="006F0D2B"/>
    <w:rsid w:val="006F1A71"/>
    <w:rsid w:val="006F206C"/>
    <w:rsid w:val="006F4B40"/>
    <w:rsid w:val="006F5A0D"/>
    <w:rsid w:val="00702D90"/>
    <w:rsid w:val="0070373C"/>
    <w:rsid w:val="00705227"/>
    <w:rsid w:val="00706932"/>
    <w:rsid w:val="00716931"/>
    <w:rsid w:val="00722F21"/>
    <w:rsid w:val="00724229"/>
    <w:rsid w:val="00734437"/>
    <w:rsid w:val="0074596B"/>
    <w:rsid w:val="00745C64"/>
    <w:rsid w:val="0074612B"/>
    <w:rsid w:val="007468BF"/>
    <w:rsid w:val="0075002B"/>
    <w:rsid w:val="0075317C"/>
    <w:rsid w:val="00754D22"/>
    <w:rsid w:val="00755E1C"/>
    <w:rsid w:val="0075635C"/>
    <w:rsid w:val="007565C7"/>
    <w:rsid w:val="00757028"/>
    <w:rsid w:val="00757EDE"/>
    <w:rsid w:val="0076081D"/>
    <w:rsid w:val="00763573"/>
    <w:rsid w:val="00763E44"/>
    <w:rsid w:val="0077052C"/>
    <w:rsid w:val="007775F0"/>
    <w:rsid w:val="00781099"/>
    <w:rsid w:val="00781A3C"/>
    <w:rsid w:val="0078270B"/>
    <w:rsid w:val="007847D4"/>
    <w:rsid w:val="007852FA"/>
    <w:rsid w:val="00795826"/>
    <w:rsid w:val="007A3299"/>
    <w:rsid w:val="007B281D"/>
    <w:rsid w:val="007C18A9"/>
    <w:rsid w:val="007C3C51"/>
    <w:rsid w:val="007D2EBC"/>
    <w:rsid w:val="007D516C"/>
    <w:rsid w:val="007D7EFC"/>
    <w:rsid w:val="007E31CD"/>
    <w:rsid w:val="007F53E0"/>
    <w:rsid w:val="007F59C9"/>
    <w:rsid w:val="007F62A5"/>
    <w:rsid w:val="00800627"/>
    <w:rsid w:val="00801B4F"/>
    <w:rsid w:val="0080202A"/>
    <w:rsid w:val="008034F9"/>
    <w:rsid w:val="00804D59"/>
    <w:rsid w:val="008156C1"/>
    <w:rsid w:val="00820DD5"/>
    <w:rsid w:val="00827231"/>
    <w:rsid w:val="0083048A"/>
    <w:rsid w:val="008358C5"/>
    <w:rsid w:val="0084353F"/>
    <w:rsid w:val="00847826"/>
    <w:rsid w:val="00847AB6"/>
    <w:rsid w:val="00851D9F"/>
    <w:rsid w:val="00853D87"/>
    <w:rsid w:val="00864102"/>
    <w:rsid w:val="00864B92"/>
    <w:rsid w:val="00867AE1"/>
    <w:rsid w:val="0087644E"/>
    <w:rsid w:val="00877F34"/>
    <w:rsid w:val="00883AD9"/>
    <w:rsid w:val="00897083"/>
    <w:rsid w:val="0089756B"/>
    <w:rsid w:val="008A1299"/>
    <w:rsid w:val="008A607A"/>
    <w:rsid w:val="008B2853"/>
    <w:rsid w:val="008B43C8"/>
    <w:rsid w:val="008B466E"/>
    <w:rsid w:val="008B7EF3"/>
    <w:rsid w:val="008C299E"/>
    <w:rsid w:val="008C3883"/>
    <w:rsid w:val="008D3DAD"/>
    <w:rsid w:val="008D463C"/>
    <w:rsid w:val="008D6BBB"/>
    <w:rsid w:val="008E4058"/>
    <w:rsid w:val="008F05F0"/>
    <w:rsid w:val="008F10D6"/>
    <w:rsid w:val="008F2261"/>
    <w:rsid w:val="00902F30"/>
    <w:rsid w:val="00912361"/>
    <w:rsid w:val="00917A54"/>
    <w:rsid w:val="00921370"/>
    <w:rsid w:val="00921789"/>
    <w:rsid w:val="009225D0"/>
    <w:rsid w:val="0092496D"/>
    <w:rsid w:val="00926136"/>
    <w:rsid w:val="00926BB5"/>
    <w:rsid w:val="0092717D"/>
    <w:rsid w:val="00927325"/>
    <w:rsid w:val="00927C9D"/>
    <w:rsid w:val="00927F7F"/>
    <w:rsid w:val="00930B12"/>
    <w:rsid w:val="00931B00"/>
    <w:rsid w:val="00934CD8"/>
    <w:rsid w:val="0093701B"/>
    <w:rsid w:val="0094241B"/>
    <w:rsid w:val="00944077"/>
    <w:rsid w:val="00946DE2"/>
    <w:rsid w:val="009472E0"/>
    <w:rsid w:val="00950A41"/>
    <w:rsid w:val="00950B2E"/>
    <w:rsid w:val="00951442"/>
    <w:rsid w:val="00965FEE"/>
    <w:rsid w:val="00966E1B"/>
    <w:rsid w:val="00972073"/>
    <w:rsid w:val="00972322"/>
    <w:rsid w:val="009743DB"/>
    <w:rsid w:val="0098134F"/>
    <w:rsid w:val="009814CC"/>
    <w:rsid w:val="0098274A"/>
    <w:rsid w:val="00986E86"/>
    <w:rsid w:val="00987C6E"/>
    <w:rsid w:val="0099675C"/>
    <w:rsid w:val="009A26D5"/>
    <w:rsid w:val="009A5FAA"/>
    <w:rsid w:val="009A69F1"/>
    <w:rsid w:val="009B34B5"/>
    <w:rsid w:val="009C1848"/>
    <w:rsid w:val="009D69CC"/>
    <w:rsid w:val="009D710C"/>
    <w:rsid w:val="009F680E"/>
    <w:rsid w:val="00A04CEB"/>
    <w:rsid w:val="00A04DCD"/>
    <w:rsid w:val="00A065AD"/>
    <w:rsid w:val="00A10A06"/>
    <w:rsid w:val="00A13692"/>
    <w:rsid w:val="00A30A06"/>
    <w:rsid w:val="00A31064"/>
    <w:rsid w:val="00A3118A"/>
    <w:rsid w:val="00A314DC"/>
    <w:rsid w:val="00A31502"/>
    <w:rsid w:val="00A33A73"/>
    <w:rsid w:val="00A37252"/>
    <w:rsid w:val="00A40409"/>
    <w:rsid w:val="00A444B9"/>
    <w:rsid w:val="00A45403"/>
    <w:rsid w:val="00A53750"/>
    <w:rsid w:val="00A53D08"/>
    <w:rsid w:val="00A57C1B"/>
    <w:rsid w:val="00A64F3F"/>
    <w:rsid w:val="00A66908"/>
    <w:rsid w:val="00A66AC4"/>
    <w:rsid w:val="00A67B42"/>
    <w:rsid w:val="00A709FB"/>
    <w:rsid w:val="00A71E18"/>
    <w:rsid w:val="00A729B8"/>
    <w:rsid w:val="00A83DA9"/>
    <w:rsid w:val="00A85F02"/>
    <w:rsid w:val="00A91E90"/>
    <w:rsid w:val="00A93508"/>
    <w:rsid w:val="00A94FC0"/>
    <w:rsid w:val="00AA0D78"/>
    <w:rsid w:val="00AA2506"/>
    <w:rsid w:val="00AA4E69"/>
    <w:rsid w:val="00AA7486"/>
    <w:rsid w:val="00AB1105"/>
    <w:rsid w:val="00AB4632"/>
    <w:rsid w:val="00AB6DCE"/>
    <w:rsid w:val="00AB7974"/>
    <w:rsid w:val="00AD6F7F"/>
    <w:rsid w:val="00AE2736"/>
    <w:rsid w:val="00B04061"/>
    <w:rsid w:val="00B076D8"/>
    <w:rsid w:val="00B203E9"/>
    <w:rsid w:val="00B33CAD"/>
    <w:rsid w:val="00B35214"/>
    <w:rsid w:val="00B3720F"/>
    <w:rsid w:val="00B54AE1"/>
    <w:rsid w:val="00B667EA"/>
    <w:rsid w:val="00B745BA"/>
    <w:rsid w:val="00B750FD"/>
    <w:rsid w:val="00B86A7B"/>
    <w:rsid w:val="00B86CAF"/>
    <w:rsid w:val="00B871F9"/>
    <w:rsid w:val="00BA0B1F"/>
    <w:rsid w:val="00BA1073"/>
    <w:rsid w:val="00BA1D18"/>
    <w:rsid w:val="00BA2F7F"/>
    <w:rsid w:val="00BA3E45"/>
    <w:rsid w:val="00BA4C1E"/>
    <w:rsid w:val="00BA6AAD"/>
    <w:rsid w:val="00BA7DAE"/>
    <w:rsid w:val="00BB4082"/>
    <w:rsid w:val="00BB4A86"/>
    <w:rsid w:val="00BB5614"/>
    <w:rsid w:val="00BC32D0"/>
    <w:rsid w:val="00BC6EFE"/>
    <w:rsid w:val="00BD0AC7"/>
    <w:rsid w:val="00BE2AB0"/>
    <w:rsid w:val="00BE5860"/>
    <w:rsid w:val="00BF038B"/>
    <w:rsid w:val="00BF3668"/>
    <w:rsid w:val="00BF671E"/>
    <w:rsid w:val="00BF78E3"/>
    <w:rsid w:val="00BF7A4B"/>
    <w:rsid w:val="00BF7E90"/>
    <w:rsid w:val="00C03194"/>
    <w:rsid w:val="00C1784B"/>
    <w:rsid w:val="00C21B84"/>
    <w:rsid w:val="00C24F3B"/>
    <w:rsid w:val="00C26F66"/>
    <w:rsid w:val="00C33116"/>
    <w:rsid w:val="00C338E3"/>
    <w:rsid w:val="00C35F1B"/>
    <w:rsid w:val="00C41782"/>
    <w:rsid w:val="00C43658"/>
    <w:rsid w:val="00C46E3C"/>
    <w:rsid w:val="00C545D5"/>
    <w:rsid w:val="00C55503"/>
    <w:rsid w:val="00C55845"/>
    <w:rsid w:val="00C559D5"/>
    <w:rsid w:val="00C575E6"/>
    <w:rsid w:val="00C668FF"/>
    <w:rsid w:val="00CA1D0C"/>
    <w:rsid w:val="00CA32C7"/>
    <w:rsid w:val="00CA37B8"/>
    <w:rsid w:val="00CA75C2"/>
    <w:rsid w:val="00CB4C60"/>
    <w:rsid w:val="00CB5670"/>
    <w:rsid w:val="00CC1AE7"/>
    <w:rsid w:val="00CC36E5"/>
    <w:rsid w:val="00CC3969"/>
    <w:rsid w:val="00CD0E16"/>
    <w:rsid w:val="00CD27E1"/>
    <w:rsid w:val="00CD3ED4"/>
    <w:rsid w:val="00CD6B09"/>
    <w:rsid w:val="00CE44A0"/>
    <w:rsid w:val="00CE4CBF"/>
    <w:rsid w:val="00CF5142"/>
    <w:rsid w:val="00CF59F4"/>
    <w:rsid w:val="00CF6169"/>
    <w:rsid w:val="00CF61D1"/>
    <w:rsid w:val="00D02CF4"/>
    <w:rsid w:val="00D03C16"/>
    <w:rsid w:val="00D141E7"/>
    <w:rsid w:val="00D170B7"/>
    <w:rsid w:val="00D22563"/>
    <w:rsid w:val="00D26796"/>
    <w:rsid w:val="00D26DFE"/>
    <w:rsid w:val="00D31B7C"/>
    <w:rsid w:val="00D350FD"/>
    <w:rsid w:val="00D36D5C"/>
    <w:rsid w:val="00D37D0D"/>
    <w:rsid w:val="00D428A5"/>
    <w:rsid w:val="00D42958"/>
    <w:rsid w:val="00D43437"/>
    <w:rsid w:val="00D44A3A"/>
    <w:rsid w:val="00D44C83"/>
    <w:rsid w:val="00D46D54"/>
    <w:rsid w:val="00D4727B"/>
    <w:rsid w:val="00D563E5"/>
    <w:rsid w:val="00D579B7"/>
    <w:rsid w:val="00D63F1C"/>
    <w:rsid w:val="00D65AF8"/>
    <w:rsid w:val="00D66CB8"/>
    <w:rsid w:val="00D66FBB"/>
    <w:rsid w:val="00D70084"/>
    <w:rsid w:val="00D748BD"/>
    <w:rsid w:val="00D8196B"/>
    <w:rsid w:val="00D82ACC"/>
    <w:rsid w:val="00D82F24"/>
    <w:rsid w:val="00D908BB"/>
    <w:rsid w:val="00D909EA"/>
    <w:rsid w:val="00DA20E4"/>
    <w:rsid w:val="00DB0243"/>
    <w:rsid w:val="00DB2907"/>
    <w:rsid w:val="00DB3550"/>
    <w:rsid w:val="00DC04FE"/>
    <w:rsid w:val="00DC0500"/>
    <w:rsid w:val="00DC1FEA"/>
    <w:rsid w:val="00DC3440"/>
    <w:rsid w:val="00DC64D6"/>
    <w:rsid w:val="00DD5C33"/>
    <w:rsid w:val="00DD7080"/>
    <w:rsid w:val="00DE4EB9"/>
    <w:rsid w:val="00DF19A3"/>
    <w:rsid w:val="00DF567A"/>
    <w:rsid w:val="00E05F99"/>
    <w:rsid w:val="00E108BB"/>
    <w:rsid w:val="00E151FB"/>
    <w:rsid w:val="00E160F2"/>
    <w:rsid w:val="00E21541"/>
    <w:rsid w:val="00E258E7"/>
    <w:rsid w:val="00E268ED"/>
    <w:rsid w:val="00E30C28"/>
    <w:rsid w:val="00E347D6"/>
    <w:rsid w:val="00E366EC"/>
    <w:rsid w:val="00E36BFF"/>
    <w:rsid w:val="00E40C80"/>
    <w:rsid w:val="00E41997"/>
    <w:rsid w:val="00E428BD"/>
    <w:rsid w:val="00E42D8F"/>
    <w:rsid w:val="00E45E70"/>
    <w:rsid w:val="00E4726E"/>
    <w:rsid w:val="00E50287"/>
    <w:rsid w:val="00E51EFA"/>
    <w:rsid w:val="00E53023"/>
    <w:rsid w:val="00E548EC"/>
    <w:rsid w:val="00E6145C"/>
    <w:rsid w:val="00E70468"/>
    <w:rsid w:val="00E72C77"/>
    <w:rsid w:val="00E72DF0"/>
    <w:rsid w:val="00E72E19"/>
    <w:rsid w:val="00E80883"/>
    <w:rsid w:val="00E87F93"/>
    <w:rsid w:val="00E90213"/>
    <w:rsid w:val="00E954F4"/>
    <w:rsid w:val="00E95C2E"/>
    <w:rsid w:val="00E96FEC"/>
    <w:rsid w:val="00EA3E54"/>
    <w:rsid w:val="00EB412A"/>
    <w:rsid w:val="00EC34C3"/>
    <w:rsid w:val="00EC3539"/>
    <w:rsid w:val="00ED147A"/>
    <w:rsid w:val="00ED2BC6"/>
    <w:rsid w:val="00ED32D2"/>
    <w:rsid w:val="00ED3CD8"/>
    <w:rsid w:val="00EE0891"/>
    <w:rsid w:val="00EE1327"/>
    <w:rsid w:val="00EE288F"/>
    <w:rsid w:val="00EE3A98"/>
    <w:rsid w:val="00EE3EA0"/>
    <w:rsid w:val="00EE476C"/>
    <w:rsid w:val="00EE5476"/>
    <w:rsid w:val="00EE6CC1"/>
    <w:rsid w:val="00EE7147"/>
    <w:rsid w:val="00EF19F5"/>
    <w:rsid w:val="00F040B9"/>
    <w:rsid w:val="00F053E9"/>
    <w:rsid w:val="00F05610"/>
    <w:rsid w:val="00F12371"/>
    <w:rsid w:val="00F22687"/>
    <w:rsid w:val="00F27CCF"/>
    <w:rsid w:val="00F378E7"/>
    <w:rsid w:val="00F4121B"/>
    <w:rsid w:val="00F43DEE"/>
    <w:rsid w:val="00F44DC5"/>
    <w:rsid w:val="00F50E15"/>
    <w:rsid w:val="00F50EB9"/>
    <w:rsid w:val="00F67B0B"/>
    <w:rsid w:val="00F720FF"/>
    <w:rsid w:val="00F7225F"/>
    <w:rsid w:val="00F77F34"/>
    <w:rsid w:val="00F84FD6"/>
    <w:rsid w:val="00F87EE3"/>
    <w:rsid w:val="00F90409"/>
    <w:rsid w:val="00F91512"/>
    <w:rsid w:val="00F91A8F"/>
    <w:rsid w:val="00F93AFC"/>
    <w:rsid w:val="00F97D04"/>
    <w:rsid w:val="00FA14FA"/>
    <w:rsid w:val="00FA5DD5"/>
    <w:rsid w:val="00FB205A"/>
    <w:rsid w:val="00FB3803"/>
    <w:rsid w:val="00FB4984"/>
    <w:rsid w:val="00FB58DF"/>
    <w:rsid w:val="00FC0778"/>
    <w:rsid w:val="00FD1507"/>
    <w:rsid w:val="00FD294F"/>
    <w:rsid w:val="00FD37F8"/>
    <w:rsid w:val="00FD5756"/>
    <w:rsid w:val="00FE2310"/>
    <w:rsid w:val="00FE529D"/>
    <w:rsid w:val="00FE734E"/>
    <w:rsid w:val="00FE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6BDFFF"/>
  <w15:docId w15:val="{17B72A1E-8417-491C-B973-0E416D37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D4871"/>
    <w:pPr>
      <w:spacing w:line="240" w:lineRule="exact"/>
      <w:jc w:val="both"/>
    </w:pPr>
    <w:rPr>
      <w:rFonts w:ascii="Palatino Linotype" w:hAnsi="Palatino Linotype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6D4871"/>
    <w:pPr>
      <w:keepNext/>
      <w:spacing w:before="240" w:after="60"/>
      <w:outlineLvl w:val="0"/>
    </w:pPr>
    <w:rPr>
      <w:b/>
      <w:bCs/>
      <w:smallCaps/>
      <w:kern w:val="28"/>
      <w:sz w:val="18"/>
      <w:szCs w:val="18"/>
    </w:rPr>
  </w:style>
  <w:style w:type="paragraph" w:styleId="Titre2">
    <w:name w:val="heading 2"/>
    <w:basedOn w:val="Normal"/>
    <w:next w:val="Normal"/>
    <w:qFormat/>
    <w:rsid w:val="006D4871"/>
    <w:pPr>
      <w:keepNext/>
      <w:spacing w:before="240" w:after="60"/>
      <w:ind w:left="720"/>
      <w:outlineLvl w:val="1"/>
    </w:pPr>
    <w:rPr>
      <w:b/>
      <w:bCs/>
      <w:i/>
      <w:iCs/>
    </w:rPr>
  </w:style>
  <w:style w:type="paragraph" w:styleId="Titre3">
    <w:name w:val="heading 3"/>
    <w:basedOn w:val="Normal"/>
    <w:next w:val="Normal"/>
    <w:qFormat/>
    <w:rsid w:val="006D4871"/>
    <w:pPr>
      <w:keepNext/>
      <w:spacing w:before="240" w:after="60"/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rsid w:val="006D4871"/>
    <w:pPr>
      <w:keepNext/>
      <w:spacing w:before="240" w:after="60"/>
      <w:ind w:left="720"/>
      <w:outlineLvl w:val="3"/>
    </w:pPr>
    <w:rPr>
      <w:b/>
      <w:bCs/>
      <w:i/>
      <w:iCs/>
    </w:rPr>
  </w:style>
  <w:style w:type="paragraph" w:styleId="Titre5">
    <w:name w:val="heading 5"/>
    <w:basedOn w:val="Normal"/>
    <w:next w:val="Normal"/>
    <w:qFormat/>
    <w:rsid w:val="006D4871"/>
    <w:pPr>
      <w:spacing w:before="240" w:after="60"/>
      <w:ind w:left="720"/>
      <w:outlineLvl w:val="4"/>
    </w:pPr>
    <w:rPr>
      <w:sz w:val="22"/>
      <w:szCs w:val="22"/>
    </w:rPr>
  </w:style>
  <w:style w:type="paragraph" w:styleId="Titre6">
    <w:name w:val="heading 6"/>
    <w:basedOn w:val="Normal"/>
    <w:next w:val="Normal"/>
    <w:qFormat/>
    <w:rsid w:val="006D4871"/>
    <w:pPr>
      <w:spacing w:before="240" w:after="60"/>
      <w:ind w:left="720"/>
      <w:outlineLvl w:val="5"/>
    </w:pPr>
    <w:rPr>
      <w:i/>
      <w:iCs/>
      <w:sz w:val="22"/>
      <w:szCs w:val="22"/>
    </w:rPr>
  </w:style>
  <w:style w:type="paragraph" w:styleId="Titre7">
    <w:name w:val="heading 7"/>
    <w:basedOn w:val="Normal"/>
    <w:next w:val="Normal"/>
    <w:qFormat/>
    <w:rsid w:val="006D4871"/>
    <w:pPr>
      <w:spacing w:before="240" w:after="60"/>
      <w:ind w:left="720"/>
      <w:outlineLvl w:val="6"/>
    </w:pPr>
  </w:style>
  <w:style w:type="paragraph" w:styleId="Titre8">
    <w:name w:val="heading 8"/>
    <w:basedOn w:val="Normal"/>
    <w:next w:val="Normal"/>
    <w:qFormat/>
    <w:rsid w:val="006D4871"/>
    <w:pPr>
      <w:spacing w:before="240" w:after="60"/>
      <w:ind w:left="72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6D4871"/>
    <w:pPr>
      <w:spacing w:before="240" w:after="60"/>
      <w:ind w:left="720"/>
      <w:outlineLvl w:val="8"/>
    </w:pPr>
    <w:rPr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-1">
    <w:name w:val="0-[1]"/>
    <w:basedOn w:val="Normal"/>
    <w:rsid w:val="006D4871"/>
    <w:pPr>
      <w:tabs>
        <w:tab w:val="left" w:pos="454"/>
      </w:tabs>
      <w:ind w:left="454" w:hanging="454"/>
    </w:pPr>
  </w:style>
  <w:style w:type="paragraph" w:customStyle="1" w:styleId="0-2">
    <w:name w:val="0-[2]"/>
    <w:basedOn w:val="Normal"/>
    <w:rsid w:val="006D4871"/>
    <w:pPr>
      <w:ind w:left="851" w:hanging="397"/>
    </w:pPr>
  </w:style>
  <w:style w:type="paragraph" w:customStyle="1" w:styleId="0-2Entrez">
    <w:name w:val="0-[2] Entrez"/>
    <w:basedOn w:val="0-2"/>
    <w:rsid w:val="006D4871"/>
    <w:pPr>
      <w:tabs>
        <w:tab w:val="left" w:pos="851"/>
        <w:tab w:val="left" w:pos="1701"/>
      </w:tabs>
      <w:ind w:left="1701" w:hanging="1247"/>
    </w:pPr>
  </w:style>
  <w:style w:type="paragraph" w:customStyle="1" w:styleId="0-3">
    <w:name w:val="0-[3]"/>
    <w:basedOn w:val="0-2"/>
    <w:rsid w:val="00724229"/>
    <w:pPr>
      <w:tabs>
        <w:tab w:val="left" w:pos="1247"/>
      </w:tabs>
      <w:ind w:left="1247" w:hanging="396"/>
    </w:pPr>
  </w:style>
  <w:style w:type="paragraph" w:customStyle="1" w:styleId="0-3Entrez">
    <w:name w:val="0-[3] Entrez"/>
    <w:basedOn w:val="0-3"/>
    <w:rsid w:val="00724229"/>
    <w:pPr>
      <w:tabs>
        <w:tab w:val="left" w:pos="2127"/>
      </w:tabs>
      <w:ind w:left="2127" w:hanging="1276"/>
    </w:pPr>
  </w:style>
  <w:style w:type="paragraph" w:customStyle="1" w:styleId="0-0Normal">
    <w:name w:val="0-[0Normal]"/>
    <w:basedOn w:val="0-1"/>
    <w:link w:val="0-0NormalCar"/>
    <w:rsid w:val="006D4871"/>
    <w:pPr>
      <w:tabs>
        <w:tab w:val="clear" w:pos="454"/>
      </w:tabs>
      <w:ind w:left="0" w:firstLine="0"/>
    </w:pPr>
  </w:style>
  <w:style w:type="paragraph" w:customStyle="1" w:styleId="0-P0101Titredesection">
    <w:name w:val="0-P01.01 Titre de section"/>
    <w:basedOn w:val="Normal"/>
    <w:next w:val="LigneVideApresTitre"/>
    <w:rsid w:val="006D4871"/>
    <w:pPr>
      <w:tabs>
        <w:tab w:val="num" w:pos="360"/>
        <w:tab w:val="left" w:pos="567"/>
      </w:tabs>
      <w:spacing w:line="320" w:lineRule="exact"/>
      <w:ind w:left="360" w:hanging="360"/>
    </w:pPr>
    <w:rPr>
      <w:sz w:val="32"/>
      <w:szCs w:val="32"/>
    </w:rPr>
  </w:style>
  <w:style w:type="paragraph" w:customStyle="1" w:styleId="LigneVideApresTitre">
    <w:name w:val="LigneVideApresTitre"/>
    <w:basedOn w:val="Titredesection0109"/>
    <w:next w:val="1"/>
    <w:rsid w:val="006D4871"/>
    <w:pPr>
      <w:ind w:left="0" w:firstLine="0"/>
    </w:pPr>
  </w:style>
  <w:style w:type="paragraph" w:customStyle="1" w:styleId="0-P0110Titredesection">
    <w:name w:val="0-P01.10 Titre de section"/>
    <w:basedOn w:val="0-P0101Titredesection"/>
    <w:next w:val="LigneVideApresTitre"/>
    <w:rsid w:val="0059061B"/>
    <w:pPr>
      <w:tabs>
        <w:tab w:val="clear" w:pos="567"/>
        <w:tab w:val="left" w:pos="709"/>
      </w:tabs>
      <w:ind w:left="709" w:hanging="709"/>
    </w:pPr>
  </w:style>
  <w:style w:type="paragraph" w:customStyle="1" w:styleId="0-P1010Titredesection">
    <w:name w:val="0-P10.10 Titre de section"/>
    <w:basedOn w:val="0-P0110Titredesection"/>
    <w:next w:val="LigneVideApresTitre"/>
    <w:rsid w:val="0059061B"/>
    <w:pPr>
      <w:tabs>
        <w:tab w:val="clear" w:pos="709"/>
        <w:tab w:val="left" w:pos="851"/>
      </w:tabs>
      <w:ind w:left="851" w:hanging="851"/>
    </w:pPr>
  </w:style>
  <w:style w:type="paragraph" w:styleId="Notedebasdepage">
    <w:name w:val="footnote text"/>
    <w:basedOn w:val="Normal"/>
    <w:semiHidden/>
    <w:rsid w:val="006D4871"/>
    <w:pPr>
      <w:spacing w:line="180" w:lineRule="exact"/>
      <w:ind w:left="227" w:hanging="227"/>
    </w:pPr>
    <w:rPr>
      <w:sz w:val="20"/>
      <w:szCs w:val="20"/>
    </w:rPr>
  </w:style>
  <w:style w:type="paragraph" w:styleId="Lgende">
    <w:name w:val="caption"/>
    <w:basedOn w:val="Normal"/>
    <w:next w:val="Normal"/>
    <w:qFormat/>
    <w:rsid w:val="006D4871"/>
    <w:pPr>
      <w:spacing w:before="120" w:after="120" w:line="180" w:lineRule="exact"/>
      <w:jc w:val="center"/>
    </w:pPr>
    <w:rPr>
      <w:b/>
      <w:bCs/>
      <w:smallCaps/>
      <w:sz w:val="18"/>
      <w:szCs w:val="18"/>
    </w:rPr>
  </w:style>
  <w:style w:type="paragraph" w:customStyle="1" w:styleId="0-1Entrez">
    <w:name w:val="0-[1] Entrez"/>
    <w:basedOn w:val="0-1"/>
    <w:rsid w:val="00724229"/>
    <w:pPr>
      <w:tabs>
        <w:tab w:val="left" w:pos="1361"/>
      </w:tabs>
      <w:ind w:left="1361" w:hanging="1361"/>
    </w:pPr>
  </w:style>
  <w:style w:type="paragraph" w:customStyle="1" w:styleId="0-P0000Titredechapitre">
    <w:name w:val="0-P00.00 Titre de chapitre"/>
    <w:basedOn w:val="Normal"/>
    <w:next w:val="0-0Normal"/>
    <w:rsid w:val="0059061B"/>
    <w:pPr>
      <w:tabs>
        <w:tab w:val="left" w:pos="426"/>
      </w:tabs>
      <w:spacing w:line="480" w:lineRule="exact"/>
      <w:jc w:val="center"/>
    </w:pPr>
    <w:rPr>
      <w:b/>
      <w:bCs/>
      <w:smallCaps/>
      <w:sz w:val="48"/>
      <w:szCs w:val="48"/>
    </w:rPr>
  </w:style>
  <w:style w:type="paragraph" w:customStyle="1" w:styleId="LignedeprogrammeC">
    <w:name w:val="Ligne de programme C"/>
    <w:basedOn w:val="0-1"/>
    <w:rsid w:val="00724229"/>
    <w:pPr>
      <w:tabs>
        <w:tab w:val="left" w:pos="922"/>
        <w:tab w:val="left" w:pos="1347"/>
        <w:tab w:val="left" w:pos="1772"/>
      </w:tabs>
      <w:spacing w:line="200" w:lineRule="exact"/>
      <w:ind w:left="0" w:firstLine="0"/>
    </w:pPr>
    <w:rPr>
      <w:rFonts w:ascii="Courier New" w:hAnsi="Courier New"/>
      <w:sz w:val="20"/>
      <w:szCs w:val="20"/>
    </w:rPr>
  </w:style>
  <w:style w:type="character" w:styleId="Appelnotedebasdep">
    <w:name w:val="footnote reference"/>
    <w:basedOn w:val="Policepardfaut"/>
    <w:semiHidden/>
    <w:rsid w:val="006D4871"/>
    <w:rPr>
      <w:vertAlign w:val="superscript"/>
    </w:rPr>
  </w:style>
  <w:style w:type="paragraph" w:styleId="En-tte">
    <w:name w:val="header"/>
    <w:aliases w:val="E-Impaire"/>
    <w:basedOn w:val="Normal"/>
    <w:rsid w:val="006D4871"/>
    <w:pPr>
      <w:tabs>
        <w:tab w:val="center" w:pos="4320"/>
        <w:tab w:val="right" w:pos="8640"/>
      </w:tabs>
    </w:pPr>
  </w:style>
  <w:style w:type="paragraph" w:styleId="Pieddepage">
    <w:name w:val="footer"/>
    <w:aliases w:val="P-Impaire"/>
    <w:basedOn w:val="Normal"/>
    <w:rsid w:val="006D4871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6D4871"/>
  </w:style>
  <w:style w:type="character" w:styleId="Lienhypertexte">
    <w:name w:val="Hyperlink"/>
    <w:basedOn w:val="Policepardfaut"/>
    <w:rsid w:val="006D4871"/>
    <w:rPr>
      <w:color w:val="0000FF"/>
      <w:u w:val="single"/>
    </w:rPr>
  </w:style>
  <w:style w:type="paragraph" w:customStyle="1" w:styleId="0-Titredesection0109">
    <w:name w:val="0-Titre de section (01 à 09)"/>
    <w:basedOn w:val="Normal"/>
    <w:next w:val="0-LigneVideApresTitre"/>
    <w:rsid w:val="00724229"/>
    <w:pPr>
      <w:numPr>
        <w:numId w:val="11"/>
      </w:numPr>
      <w:tabs>
        <w:tab w:val="clear" w:pos="360"/>
        <w:tab w:val="left" w:pos="709"/>
      </w:tabs>
      <w:spacing w:line="320" w:lineRule="exact"/>
      <w:ind w:left="709" w:hanging="709"/>
    </w:pPr>
    <w:rPr>
      <w:sz w:val="32"/>
      <w:szCs w:val="32"/>
    </w:rPr>
  </w:style>
  <w:style w:type="paragraph" w:customStyle="1" w:styleId="0-LigneVideApresTitre">
    <w:name w:val="0-LigneVideApresTitre"/>
    <w:basedOn w:val="0-Titredesection0109"/>
    <w:next w:val="0-1"/>
    <w:rsid w:val="00724229"/>
    <w:pPr>
      <w:numPr>
        <w:numId w:val="0"/>
      </w:numPr>
      <w:tabs>
        <w:tab w:val="clear" w:pos="709"/>
      </w:tabs>
    </w:pPr>
  </w:style>
  <w:style w:type="paragraph" w:customStyle="1" w:styleId="0-Titredesection10100">
    <w:name w:val="0-Titre de section (10 à 100)"/>
    <w:basedOn w:val="0-Titredesection0109"/>
    <w:next w:val="0-LigneVideApresTitre"/>
    <w:rsid w:val="00724229"/>
    <w:pPr>
      <w:numPr>
        <w:numId w:val="9"/>
      </w:numPr>
      <w:tabs>
        <w:tab w:val="clear" w:pos="360"/>
        <w:tab w:val="clear" w:pos="709"/>
        <w:tab w:val="num" w:pos="851"/>
      </w:tabs>
      <w:ind w:left="851" w:hanging="851"/>
    </w:pPr>
  </w:style>
  <w:style w:type="paragraph" w:customStyle="1" w:styleId="0-Titredechapitre">
    <w:name w:val="0-Titre de chapitre"/>
    <w:basedOn w:val="Normal"/>
    <w:next w:val="0-0Normal"/>
    <w:rsid w:val="00724229"/>
    <w:pPr>
      <w:spacing w:line="480" w:lineRule="exact"/>
      <w:jc w:val="center"/>
    </w:pPr>
    <w:rPr>
      <w:b/>
      <w:bCs/>
      <w:smallCaps/>
      <w:sz w:val="48"/>
      <w:szCs w:val="48"/>
    </w:rPr>
  </w:style>
  <w:style w:type="table" w:styleId="Grilledutableau">
    <w:name w:val="Table Grid"/>
    <w:basedOn w:val="TableauNormal"/>
    <w:rsid w:val="006D4871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-0NormalInterlignesimple">
    <w:name w:val="0-[0Normal] Interligne simple"/>
    <w:basedOn w:val="0-0Normal"/>
    <w:rsid w:val="00724229"/>
    <w:pPr>
      <w:spacing w:line="240" w:lineRule="auto"/>
    </w:pPr>
  </w:style>
  <w:style w:type="paragraph" w:customStyle="1" w:styleId="1">
    <w:name w:val="[1]"/>
    <w:basedOn w:val="Normal"/>
    <w:link w:val="1Car"/>
    <w:rsid w:val="006D4871"/>
    <w:pPr>
      <w:tabs>
        <w:tab w:val="left" w:pos="454"/>
      </w:tabs>
      <w:ind w:left="454" w:hanging="454"/>
    </w:pPr>
  </w:style>
  <w:style w:type="paragraph" w:customStyle="1" w:styleId="2">
    <w:name w:val="[2]"/>
    <w:basedOn w:val="Normal"/>
    <w:rsid w:val="006D4871"/>
    <w:pPr>
      <w:tabs>
        <w:tab w:val="left" w:pos="851"/>
      </w:tabs>
      <w:ind w:left="851" w:hanging="397"/>
    </w:pPr>
  </w:style>
  <w:style w:type="paragraph" w:customStyle="1" w:styleId="2Entrez">
    <w:name w:val="[2] Entrez"/>
    <w:basedOn w:val="2"/>
    <w:rsid w:val="006D4871"/>
    <w:pPr>
      <w:tabs>
        <w:tab w:val="left" w:pos="1701"/>
      </w:tabs>
      <w:ind w:left="1701" w:hanging="1247"/>
    </w:pPr>
  </w:style>
  <w:style w:type="paragraph" w:customStyle="1" w:styleId="3">
    <w:name w:val="[3]"/>
    <w:basedOn w:val="2"/>
    <w:rsid w:val="006D4871"/>
    <w:pPr>
      <w:tabs>
        <w:tab w:val="clear" w:pos="851"/>
        <w:tab w:val="left" w:pos="1247"/>
      </w:tabs>
      <w:ind w:left="1247" w:hanging="396"/>
    </w:pPr>
  </w:style>
  <w:style w:type="paragraph" w:customStyle="1" w:styleId="3Entrez">
    <w:name w:val="[3] Entrez"/>
    <w:basedOn w:val="3"/>
    <w:rsid w:val="006D4871"/>
    <w:pPr>
      <w:tabs>
        <w:tab w:val="left" w:pos="2127"/>
      </w:tabs>
      <w:ind w:left="2127" w:hanging="1276"/>
    </w:pPr>
  </w:style>
  <w:style w:type="paragraph" w:customStyle="1" w:styleId="0Normal">
    <w:name w:val="[0]Normal"/>
    <w:basedOn w:val="1"/>
    <w:link w:val="0NormalCar"/>
    <w:rsid w:val="006D4871"/>
    <w:pPr>
      <w:tabs>
        <w:tab w:val="clear" w:pos="454"/>
      </w:tabs>
      <w:ind w:left="0" w:firstLine="0"/>
    </w:pPr>
  </w:style>
  <w:style w:type="paragraph" w:customStyle="1" w:styleId="Titredesection0109">
    <w:name w:val="Titre de section (01 à 09)"/>
    <w:basedOn w:val="Normal"/>
    <w:next w:val="LigneVideApresTitre"/>
    <w:rsid w:val="006D4871"/>
    <w:pPr>
      <w:spacing w:line="320" w:lineRule="exact"/>
      <w:ind w:left="567" w:hanging="567"/>
    </w:pPr>
    <w:rPr>
      <w:sz w:val="32"/>
      <w:szCs w:val="32"/>
    </w:rPr>
  </w:style>
  <w:style w:type="paragraph" w:customStyle="1" w:styleId="1Entrez">
    <w:name w:val="[1] Entrez"/>
    <w:basedOn w:val="1"/>
    <w:rsid w:val="006D4871"/>
    <w:pPr>
      <w:tabs>
        <w:tab w:val="left" w:pos="1361"/>
      </w:tabs>
      <w:ind w:left="1361" w:hanging="1361"/>
    </w:pPr>
  </w:style>
  <w:style w:type="paragraph" w:customStyle="1" w:styleId="Titredechapitre">
    <w:name w:val="Titre de chapitre"/>
    <w:basedOn w:val="Normal"/>
    <w:next w:val="0Normal"/>
    <w:rsid w:val="006D4871"/>
    <w:pPr>
      <w:spacing w:line="480" w:lineRule="exact"/>
      <w:jc w:val="center"/>
    </w:pPr>
    <w:rPr>
      <w:b/>
      <w:bCs/>
      <w:smallCaps/>
      <w:sz w:val="48"/>
      <w:szCs w:val="48"/>
    </w:rPr>
  </w:style>
  <w:style w:type="paragraph" w:styleId="Textedebulles">
    <w:name w:val="Balloon Text"/>
    <w:basedOn w:val="Normal"/>
    <w:semiHidden/>
    <w:rsid w:val="006D4871"/>
    <w:rPr>
      <w:rFonts w:ascii="Tahoma" w:hAnsi="Tahoma" w:cs="Tahoma"/>
      <w:sz w:val="16"/>
      <w:szCs w:val="16"/>
    </w:rPr>
  </w:style>
  <w:style w:type="paragraph" w:customStyle="1" w:styleId="0NormalListe">
    <w:name w:val="[0]Normal (Liste)"/>
    <w:basedOn w:val="0Normal"/>
    <w:rsid w:val="006D4871"/>
    <w:pPr>
      <w:numPr>
        <w:numId w:val="16"/>
      </w:numPr>
    </w:pPr>
  </w:style>
  <w:style w:type="paragraph" w:customStyle="1" w:styleId="0NormalInterlignesimple">
    <w:name w:val="[0]Normal Interligne simple"/>
    <w:basedOn w:val="2"/>
    <w:rsid w:val="006D4871"/>
    <w:pPr>
      <w:spacing w:line="240" w:lineRule="auto"/>
    </w:pPr>
  </w:style>
  <w:style w:type="paragraph" w:customStyle="1" w:styleId="Figure">
    <w:name w:val="Figure"/>
    <w:basedOn w:val="Lgende"/>
    <w:rsid w:val="006D4871"/>
    <w:pPr>
      <w:spacing w:after="0"/>
    </w:pPr>
  </w:style>
  <w:style w:type="paragraph" w:customStyle="1" w:styleId="0NormalInterligne10pt">
    <w:name w:val="[0]Normal Interligne 10 pt"/>
    <w:basedOn w:val="0-1"/>
    <w:rsid w:val="006D4871"/>
    <w:pPr>
      <w:spacing w:line="200" w:lineRule="exact"/>
      <w:ind w:left="0" w:firstLine="0"/>
    </w:pPr>
  </w:style>
  <w:style w:type="paragraph" w:customStyle="1" w:styleId="0NormalPuces">
    <w:name w:val="[0]Normal Puces"/>
    <w:basedOn w:val="0Normal"/>
    <w:rsid w:val="006D4871"/>
    <w:pPr>
      <w:numPr>
        <w:numId w:val="17"/>
      </w:numPr>
      <w:tabs>
        <w:tab w:val="clear" w:pos="360"/>
        <w:tab w:val="num" w:pos="275"/>
      </w:tabs>
      <w:ind w:left="295" w:hanging="295"/>
    </w:pPr>
  </w:style>
  <w:style w:type="character" w:customStyle="1" w:styleId="1Car">
    <w:name w:val="[1] Car"/>
    <w:basedOn w:val="Policepardfaut"/>
    <w:link w:val="1"/>
    <w:rsid w:val="006D4871"/>
    <w:rPr>
      <w:rFonts w:ascii="Palatino Linotype" w:hAnsi="Palatino Linotype"/>
      <w:sz w:val="24"/>
      <w:szCs w:val="24"/>
      <w:lang w:eastAsia="fr-FR"/>
    </w:rPr>
  </w:style>
  <w:style w:type="paragraph" w:customStyle="1" w:styleId="1Espacement1pt">
    <w:name w:val="[1] Espacement 1pt"/>
    <w:basedOn w:val="1"/>
    <w:link w:val="1Espacement1ptCar"/>
    <w:rsid w:val="006D4871"/>
    <w:rPr>
      <w:spacing w:val="-2"/>
    </w:rPr>
  </w:style>
  <w:style w:type="character" w:customStyle="1" w:styleId="1Espacement1ptCar">
    <w:name w:val="[1] Espacement 1pt Car"/>
    <w:basedOn w:val="1Car"/>
    <w:link w:val="1Espacement1pt"/>
    <w:rsid w:val="006D4871"/>
    <w:rPr>
      <w:rFonts w:ascii="Palatino Linotype" w:hAnsi="Palatino Linotype"/>
      <w:spacing w:val="-2"/>
      <w:sz w:val="24"/>
      <w:szCs w:val="24"/>
      <w:lang w:eastAsia="fr-FR"/>
    </w:rPr>
  </w:style>
  <w:style w:type="character" w:customStyle="1" w:styleId="0-0NormalCar">
    <w:name w:val="0-[0Normal] Car"/>
    <w:basedOn w:val="Policepardfaut"/>
    <w:link w:val="0-0Normal"/>
    <w:rsid w:val="006D4871"/>
    <w:rPr>
      <w:rFonts w:ascii="Palatino Linotype" w:hAnsi="Palatino Linotype"/>
      <w:sz w:val="24"/>
      <w:szCs w:val="24"/>
      <w:lang w:eastAsia="fr-FR"/>
    </w:rPr>
  </w:style>
  <w:style w:type="paragraph" w:customStyle="1" w:styleId="0-Normal">
    <w:name w:val="0-Normal"/>
    <w:basedOn w:val="0-1"/>
    <w:rsid w:val="006D4871"/>
    <w:pPr>
      <w:ind w:left="0" w:firstLine="0"/>
    </w:pPr>
  </w:style>
  <w:style w:type="paragraph" w:customStyle="1" w:styleId="En-tteE-Paire">
    <w:name w:val="En-tête E-Paire"/>
    <w:basedOn w:val="Normal"/>
    <w:rsid w:val="006D4871"/>
    <w:pPr>
      <w:jc w:val="left"/>
    </w:pPr>
    <w:rPr>
      <w:i/>
      <w:iCs/>
    </w:rPr>
  </w:style>
  <w:style w:type="paragraph" w:customStyle="1" w:styleId="LigneVide20pt">
    <w:name w:val="LigneVide20pt"/>
    <w:basedOn w:val="0-1"/>
    <w:next w:val="Titredesection0109"/>
    <w:rsid w:val="006D4871"/>
    <w:pPr>
      <w:spacing w:line="400" w:lineRule="exact"/>
      <w:ind w:left="0" w:firstLine="0"/>
    </w:pPr>
    <w:rPr>
      <w:sz w:val="40"/>
    </w:rPr>
  </w:style>
  <w:style w:type="paragraph" w:customStyle="1" w:styleId="LigneVide6pt">
    <w:name w:val="LigneVide6pt"/>
    <w:basedOn w:val="1"/>
    <w:rsid w:val="006D4871"/>
    <w:pPr>
      <w:tabs>
        <w:tab w:val="clear" w:pos="454"/>
      </w:tabs>
      <w:spacing w:line="120" w:lineRule="exact"/>
    </w:pPr>
  </w:style>
  <w:style w:type="paragraph" w:customStyle="1" w:styleId="Titredesection1099">
    <w:name w:val="Titre de section (10 à 99)"/>
    <w:basedOn w:val="Normal"/>
    <w:rsid w:val="006D4871"/>
    <w:pPr>
      <w:spacing w:line="320" w:lineRule="exact"/>
      <w:ind w:left="680" w:hanging="680"/>
    </w:pPr>
    <w:rPr>
      <w:sz w:val="32"/>
      <w:szCs w:val="32"/>
    </w:rPr>
  </w:style>
  <w:style w:type="paragraph" w:customStyle="1" w:styleId="Titreprincipal">
    <w:name w:val="Titre principal"/>
    <w:basedOn w:val="Normal"/>
    <w:next w:val="0Normal"/>
    <w:link w:val="TitreprincipalCarCar"/>
    <w:rsid w:val="006D4871"/>
    <w:pPr>
      <w:spacing w:line="480" w:lineRule="exact"/>
      <w:jc w:val="center"/>
    </w:pPr>
    <w:rPr>
      <w:b/>
      <w:bCs/>
      <w:smallCaps/>
      <w:sz w:val="48"/>
      <w:szCs w:val="48"/>
    </w:rPr>
  </w:style>
  <w:style w:type="character" w:customStyle="1" w:styleId="TitreprincipalCarCar">
    <w:name w:val="Titre principal Car Car"/>
    <w:basedOn w:val="Policepardfaut"/>
    <w:link w:val="Titreprincipal"/>
    <w:rsid w:val="006D4871"/>
    <w:rPr>
      <w:rFonts w:ascii="Palatino Linotype" w:hAnsi="Palatino Linotype"/>
      <w:b/>
      <w:bCs/>
      <w:smallCaps/>
      <w:sz w:val="48"/>
      <w:szCs w:val="48"/>
      <w:lang w:eastAsia="fr-FR"/>
    </w:rPr>
  </w:style>
  <w:style w:type="paragraph" w:customStyle="1" w:styleId="Titresecondaire">
    <w:name w:val="Titre secondaire"/>
    <w:basedOn w:val="Titreprincipal"/>
    <w:rsid w:val="006D4871"/>
    <w:pPr>
      <w:spacing w:line="400" w:lineRule="exact"/>
    </w:pPr>
    <w:rPr>
      <w:sz w:val="40"/>
      <w:szCs w:val="40"/>
    </w:rPr>
  </w:style>
  <w:style w:type="paragraph" w:customStyle="1" w:styleId="VraiouFaux">
    <w:name w:val="Vrai ou Faux"/>
    <w:basedOn w:val="1"/>
    <w:rsid w:val="006D4871"/>
    <w:pPr>
      <w:tabs>
        <w:tab w:val="clear" w:pos="454"/>
        <w:tab w:val="right" w:pos="709"/>
        <w:tab w:val="left" w:pos="851"/>
      </w:tabs>
      <w:ind w:left="2268" w:hanging="1842"/>
    </w:pPr>
    <w:rPr>
      <w:spacing w:val="-2"/>
    </w:rPr>
  </w:style>
  <w:style w:type="character" w:customStyle="1" w:styleId="0NormalCar">
    <w:name w:val="[0]Normal Car"/>
    <w:basedOn w:val="Policepardfaut"/>
    <w:link w:val="0Normal"/>
    <w:rsid w:val="00D748BD"/>
    <w:rPr>
      <w:rFonts w:ascii="Palatino Linotype" w:hAnsi="Palatino Linotype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unhideWhenUsed/>
    <w:rsid w:val="00E72DF0"/>
    <w:pPr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eastAsia="fr-CA"/>
    </w:rPr>
  </w:style>
  <w:style w:type="character" w:customStyle="1" w:styleId="z-HautduformulaireCar">
    <w:name w:val="z-Haut du formulaire Car"/>
    <w:basedOn w:val="Policepardfaut"/>
    <w:link w:val="z-Hautduformulaire"/>
    <w:uiPriority w:val="99"/>
    <w:rsid w:val="00E72DF0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E72DF0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fr-CA"/>
    </w:rPr>
  </w:style>
  <w:style w:type="character" w:customStyle="1" w:styleId="sgras1">
    <w:name w:val="sgras1"/>
    <w:basedOn w:val="Policepardfaut"/>
    <w:rsid w:val="00E72DF0"/>
    <w:rPr>
      <w:b/>
      <w:bCs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unhideWhenUsed/>
    <w:rsid w:val="00E72DF0"/>
    <w:pPr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eastAsia="fr-CA"/>
    </w:rPr>
  </w:style>
  <w:style w:type="character" w:customStyle="1" w:styleId="z-BasduformulaireCar">
    <w:name w:val="z-Bas du formulaire Car"/>
    <w:basedOn w:val="Policepardfaut"/>
    <w:link w:val="z-Basduformulaire"/>
    <w:uiPriority w:val="99"/>
    <w:rsid w:val="00E72DF0"/>
    <w:rPr>
      <w:rFonts w:ascii="Arial" w:hAnsi="Arial" w:cs="Arial"/>
      <w:vanish/>
      <w:sz w:val="16"/>
      <w:szCs w:val="16"/>
    </w:rPr>
  </w:style>
  <w:style w:type="paragraph" w:customStyle="1" w:styleId="TitredesectionAide">
    <w:name w:val="Titre de section (Aide)"/>
    <w:basedOn w:val="Titredesection0109"/>
    <w:qFormat/>
    <w:rsid w:val="006D4871"/>
    <w:pPr>
      <w:ind w:left="426" w:hanging="426"/>
    </w:pPr>
    <w:rPr>
      <w:color w:val="FF0000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3730B"/>
    <w:pPr>
      <w:ind w:left="720"/>
      <w:contextualSpacing/>
    </w:pPr>
  </w:style>
  <w:style w:type="character" w:customStyle="1" w:styleId="highlt">
    <w:name w:val="highlt"/>
    <w:basedOn w:val="Policepardfaut"/>
    <w:rsid w:val="006615E9"/>
  </w:style>
  <w:style w:type="character" w:customStyle="1" w:styleId="highele">
    <w:name w:val="highele"/>
    <w:basedOn w:val="Policepardfaut"/>
    <w:rsid w:val="006615E9"/>
  </w:style>
  <w:style w:type="character" w:customStyle="1" w:styleId="apple-converted-space">
    <w:name w:val="apple-converted-space"/>
    <w:basedOn w:val="Policepardfaut"/>
    <w:rsid w:val="006615E9"/>
  </w:style>
  <w:style w:type="character" w:customStyle="1" w:styleId="highatt">
    <w:name w:val="highatt"/>
    <w:basedOn w:val="Policepardfaut"/>
    <w:rsid w:val="006615E9"/>
  </w:style>
  <w:style w:type="character" w:customStyle="1" w:styleId="highval">
    <w:name w:val="highval"/>
    <w:basedOn w:val="Policepardfaut"/>
    <w:rsid w:val="006615E9"/>
  </w:style>
  <w:style w:type="character" w:customStyle="1" w:styleId="highgt">
    <w:name w:val="highgt"/>
    <w:basedOn w:val="Policepardfaut"/>
    <w:rsid w:val="00661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t&#233;riel%20didactique\Mod&#232;le%20Document%20Word%20XP%20et%20200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73581-2A67-42B9-8AE2-80CD5271D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Document Word XP et 2003.dot</Template>
  <TotalTime>5497</TotalTime>
  <Pages>5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Algorithme et programmation structurée I (420-106)</dc:subject>
  <dc:creator>(c) 2001 Louis-Marie Brousseau</dc:creator>
  <cp:keywords/>
  <dc:description/>
  <cp:lastModifiedBy>Ronald Jean-Julien</cp:lastModifiedBy>
  <cp:revision>355</cp:revision>
  <cp:lastPrinted>2011-01-18T15:21:00Z</cp:lastPrinted>
  <dcterms:created xsi:type="dcterms:W3CDTF">2011-01-17T20:06:00Z</dcterms:created>
  <dcterms:modified xsi:type="dcterms:W3CDTF">2020-02-05T15:50:00Z</dcterms:modified>
</cp:coreProperties>
</file>