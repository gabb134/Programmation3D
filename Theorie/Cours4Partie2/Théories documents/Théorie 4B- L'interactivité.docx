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4"/>
      </w:tblGrid>
      <w:tr w:rsidR="005B030E" w:rsidRPr="002514C1" w:rsidTr="004A70E8">
        <w:tc>
          <w:tcPr>
            <w:tcW w:w="12984" w:type="dxa"/>
            <w:tcBorders>
              <w:top w:val="nil"/>
              <w:left w:val="nil"/>
              <w:right w:val="nil"/>
            </w:tcBorders>
          </w:tcPr>
          <w:p w:rsidR="00D563E5" w:rsidRPr="002514C1" w:rsidRDefault="007E31CD" w:rsidP="00412E8A">
            <w:pPr>
              <w:pStyle w:val="Titredechapitre"/>
              <w:rPr>
                <w:sz w:val="44"/>
                <w:szCs w:val="44"/>
              </w:rPr>
            </w:pPr>
            <w:r w:rsidRPr="002514C1">
              <w:rPr>
                <w:sz w:val="44"/>
                <w:szCs w:val="44"/>
              </w:rPr>
              <w:t>Laboratoire</w:t>
            </w:r>
            <w:r w:rsidR="002E4B02">
              <w:rPr>
                <w:sz w:val="44"/>
                <w:szCs w:val="44"/>
              </w:rPr>
              <w:t xml:space="preserve"> </w:t>
            </w:r>
            <w:r w:rsidR="009D7BFC">
              <w:rPr>
                <w:sz w:val="44"/>
                <w:szCs w:val="44"/>
              </w:rPr>
              <w:t>4</w:t>
            </w:r>
            <w:r w:rsidR="00412E8A">
              <w:rPr>
                <w:sz w:val="44"/>
                <w:szCs w:val="44"/>
              </w:rPr>
              <w:t>B</w:t>
            </w:r>
            <w:r w:rsidR="004B739D" w:rsidRPr="002514C1">
              <w:rPr>
                <w:sz w:val="44"/>
                <w:szCs w:val="44"/>
              </w:rPr>
              <w:t xml:space="preserve">: </w:t>
            </w:r>
            <w:r w:rsidR="00412E8A">
              <w:rPr>
                <w:sz w:val="44"/>
                <w:szCs w:val="44"/>
              </w:rPr>
              <w:t>L</w:t>
            </w:r>
            <w:r w:rsidR="000C4F46">
              <w:rPr>
                <w:sz w:val="44"/>
                <w:szCs w:val="44"/>
              </w:rPr>
              <w:t>’interactivité</w:t>
            </w:r>
            <w:r w:rsidR="002514C1" w:rsidRPr="002514C1">
              <w:rPr>
                <w:sz w:val="44"/>
                <w:szCs w:val="44"/>
              </w:rPr>
              <w:t xml:space="preserve">  </w:t>
            </w:r>
          </w:p>
        </w:tc>
      </w:tr>
    </w:tbl>
    <w:p w:rsidR="00DC04FE" w:rsidRPr="00CD27E1" w:rsidRDefault="00DC04FE" w:rsidP="00DC04FE">
      <w:pPr>
        <w:pStyle w:val="1"/>
        <w:tabs>
          <w:tab w:val="clear" w:pos="454"/>
        </w:tabs>
        <w:spacing w:line="240" w:lineRule="auto"/>
        <w:ind w:left="284" w:hanging="284"/>
        <w:rPr>
          <w:sz w:val="16"/>
          <w:szCs w:val="16"/>
        </w:rPr>
      </w:pPr>
    </w:p>
    <w:p w:rsidR="00DC04FE" w:rsidRPr="00DC04FE" w:rsidRDefault="00DC04FE" w:rsidP="00CD27E1">
      <w:pPr>
        <w:pStyle w:val="1"/>
        <w:tabs>
          <w:tab w:val="clear" w:pos="454"/>
        </w:tabs>
        <w:spacing w:line="240" w:lineRule="auto"/>
        <w:ind w:left="0" w:firstLine="0"/>
        <w:jc w:val="center"/>
        <w:rPr>
          <w:sz w:val="48"/>
          <w:szCs w:val="48"/>
        </w:rPr>
      </w:pPr>
      <w:r w:rsidRPr="00DC04FE">
        <w:rPr>
          <w:sz w:val="48"/>
          <w:szCs w:val="48"/>
        </w:rPr>
        <w:t>Théorie</w:t>
      </w:r>
    </w:p>
    <w:p w:rsidR="00412E8A" w:rsidRDefault="00412E8A" w:rsidP="00DB0359">
      <w:pPr>
        <w:pStyle w:val="0-LigneVideApresTitre"/>
        <w:spacing w:line="240" w:lineRule="auto"/>
        <w:ind w:left="340" w:hanging="340"/>
      </w:pPr>
    </w:p>
    <w:p w:rsidR="00DB0359" w:rsidRDefault="00412E8A" w:rsidP="00DB0359">
      <w:pPr>
        <w:pStyle w:val="0-LigneVideApresTitre"/>
        <w:spacing w:line="240" w:lineRule="auto"/>
        <w:ind w:left="340" w:hanging="340"/>
      </w:pPr>
      <w:r>
        <w:t>1</w:t>
      </w:r>
      <w:r w:rsidR="00DB0359">
        <w:t xml:space="preserve">. </w:t>
      </w:r>
      <w:r w:rsidR="00847FFA">
        <w:t>L’interactivité : l</w:t>
      </w:r>
      <w:r w:rsidR="00DB0359">
        <w:t xml:space="preserve">es événements </w:t>
      </w:r>
      <w:r w:rsidR="003818CB">
        <w:t>du clavier</w:t>
      </w:r>
    </w:p>
    <w:p w:rsidR="0084442A" w:rsidRDefault="0084442A" w:rsidP="0084442A">
      <w:pPr>
        <w:pStyle w:val="1"/>
        <w:tabs>
          <w:tab w:val="clear" w:pos="454"/>
        </w:tabs>
        <w:spacing w:line="240" w:lineRule="auto"/>
        <w:ind w:left="284" w:firstLine="0"/>
      </w:pPr>
    </w:p>
    <w:p w:rsidR="00DB0359" w:rsidRDefault="00DB0359" w:rsidP="00DB0359">
      <w:pPr>
        <w:pStyle w:val="1"/>
        <w:tabs>
          <w:tab w:val="clear" w:pos="454"/>
        </w:tabs>
        <w:spacing w:line="240" w:lineRule="auto"/>
        <w:ind w:left="284" w:firstLine="0"/>
      </w:pPr>
      <w:r>
        <w:t xml:space="preserve">Ouvrez la page Web </w:t>
      </w:r>
      <w:r w:rsidR="002E4B02">
        <w:rPr>
          <w:b/>
        </w:rPr>
        <w:t xml:space="preserve">Théorie </w:t>
      </w:r>
      <w:r w:rsidR="009D7BFC">
        <w:rPr>
          <w:b/>
        </w:rPr>
        <w:t>4</w:t>
      </w:r>
      <w:r w:rsidR="00755613">
        <w:rPr>
          <w:b/>
        </w:rPr>
        <w:t>B</w:t>
      </w:r>
      <w:r w:rsidRPr="0084442A">
        <w:rPr>
          <w:b/>
        </w:rPr>
        <w:t>-</w:t>
      </w:r>
      <w:r w:rsidR="00412E8A">
        <w:rPr>
          <w:b/>
        </w:rPr>
        <w:t>1</w:t>
      </w:r>
      <w:r w:rsidRPr="0084442A">
        <w:rPr>
          <w:b/>
        </w:rPr>
        <w:t>.htm</w:t>
      </w:r>
      <w:r>
        <w:t xml:space="preserve">. </w:t>
      </w:r>
    </w:p>
    <w:p w:rsidR="00DB0359" w:rsidRPr="00DB0359" w:rsidRDefault="00DB0359" w:rsidP="00DB0359">
      <w:pPr>
        <w:pStyle w:val="1"/>
        <w:tabs>
          <w:tab w:val="clear" w:pos="454"/>
        </w:tabs>
        <w:spacing w:line="240" w:lineRule="auto"/>
        <w:ind w:left="284" w:firstLine="0"/>
        <w:rPr>
          <w:sz w:val="16"/>
          <w:szCs w:val="16"/>
        </w:rPr>
      </w:pPr>
    </w:p>
    <w:p w:rsidR="00DB0359" w:rsidRDefault="00DB0359" w:rsidP="00DB0359">
      <w:pPr>
        <w:pStyle w:val="1"/>
        <w:tabs>
          <w:tab w:val="clear" w:pos="454"/>
        </w:tabs>
        <w:spacing w:line="240" w:lineRule="auto"/>
        <w:ind w:left="284" w:firstLine="0"/>
      </w:pPr>
      <w:r>
        <w:t xml:space="preserve">Cliquez dans le canevas. Pour faire tourner l’objet vers la droite, appuyez sur la touche </w:t>
      </w:r>
      <w:r w:rsidR="00392141">
        <w:t>« </w:t>
      </w:r>
      <w:r w:rsidRPr="00CD3EE4">
        <w:rPr>
          <w:b/>
        </w:rPr>
        <w:t>flèche</w:t>
      </w:r>
      <w:r w:rsidR="00CD3EE4">
        <w:rPr>
          <w:b/>
        </w:rPr>
        <w:t>-</w:t>
      </w:r>
      <w:r w:rsidRPr="00CD3EE4">
        <w:rPr>
          <w:b/>
        </w:rPr>
        <w:t>à</w:t>
      </w:r>
      <w:r w:rsidR="00CD3EE4">
        <w:rPr>
          <w:b/>
        </w:rPr>
        <w:t>-</w:t>
      </w:r>
      <w:r w:rsidRPr="00CD3EE4">
        <w:rPr>
          <w:b/>
        </w:rPr>
        <w:t>droite</w:t>
      </w:r>
      <w:r w:rsidR="00392141">
        <w:t> »</w:t>
      </w:r>
      <w:r>
        <w:t xml:space="preserve">. Pour faire tourner l’objet vers la gauche, appuyez sur la touche </w:t>
      </w:r>
      <w:r w:rsidR="00392141">
        <w:t>« </w:t>
      </w:r>
      <w:r w:rsidRPr="00CD3EE4">
        <w:rPr>
          <w:b/>
        </w:rPr>
        <w:t>flèche</w:t>
      </w:r>
      <w:r w:rsidR="00CD3EE4">
        <w:rPr>
          <w:b/>
        </w:rPr>
        <w:t>-</w:t>
      </w:r>
      <w:r w:rsidRPr="00CD3EE4">
        <w:rPr>
          <w:b/>
        </w:rPr>
        <w:t>à</w:t>
      </w:r>
      <w:r w:rsidR="00CD3EE4">
        <w:rPr>
          <w:b/>
        </w:rPr>
        <w:t>-</w:t>
      </w:r>
      <w:r w:rsidRPr="00CD3EE4">
        <w:rPr>
          <w:b/>
        </w:rPr>
        <w:t>gauche</w:t>
      </w:r>
      <w:r w:rsidR="00392141">
        <w:t> »</w:t>
      </w:r>
      <w:r>
        <w:t>. Pour arrêter l’</w:t>
      </w:r>
      <w:r w:rsidR="00392141">
        <w:t>animation, appuyez sur la touche « </w:t>
      </w:r>
      <w:r w:rsidR="00392141" w:rsidRPr="00CD3EE4">
        <w:rPr>
          <w:b/>
        </w:rPr>
        <w:t>End</w:t>
      </w:r>
      <w:r w:rsidR="00392141">
        <w:t> ».</w:t>
      </w:r>
    </w:p>
    <w:p w:rsidR="00DB0359" w:rsidRPr="00392141" w:rsidRDefault="00DB0359" w:rsidP="00DB0359">
      <w:pPr>
        <w:pStyle w:val="1"/>
        <w:tabs>
          <w:tab w:val="clear" w:pos="454"/>
        </w:tabs>
        <w:spacing w:line="240" w:lineRule="auto"/>
        <w:ind w:left="284" w:firstLine="0"/>
        <w:rPr>
          <w:sz w:val="16"/>
          <w:szCs w:val="16"/>
        </w:rPr>
      </w:pPr>
    </w:p>
    <w:p w:rsidR="00847FFA" w:rsidRDefault="00CD728E" w:rsidP="00847FFA">
      <w:pPr>
        <w:pStyle w:val="1"/>
        <w:tabs>
          <w:tab w:val="clear" w:pos="454"/>
        </w:tabs>
        <w:spacing w:line="240" w:lineRule="auto"/>
        <w:ind w:left="284" w:firstLine="0"/>
      </w:pPr>
      <w:r>
        <w:rPr>
          <w:noProof/>
          <w:lang w:eastAsia="fr-CA"/>
        </w:rPr>
        <w:drawing>
          <wp:anchor distT="0" distB="0" distL="114300" distR="114300" simplePos="0" relativeHeight="251740160" behindDoc="0" locked="0" layoutInCell="1" allowOverlap="1">
            <wp:simplePos x="0" y="0"/>
            <wp:positionH relativeFrom="column">
              <wp:posOffset>4203700</wp:posOffset>
            </wp:positionH>
            <wp:positionV relativeFrom="paragraph">
              <wp:posOffset>29845</wp:posOffset>
            </wp:positionV>
            <wp:extent cx="4002405" cy="1168400"/>
            <wp:effectExtent l="19050" t="0" r="0" b="0"/>
            <wp:wrapSquare wrapText="bothSides"/>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2405" cy="1168400"/>
                    </a:xfrm>
                    <a:prstGeom prst="rect">
                      <a:avLst/>
                    </a:prstGeom>
                    <a:noFill/>
                    <a:ln w="9525">
                      <a:noFill/>
                      <a:miter lim="800000"/>
                      <a:headEnd/>
                      <a:tailEnd/>
                    </a:ln>
                  </pic:spPr>
                </pic:pic>
              </a:graphicData>
            </a:graphic>
          </wp:anchor>
        </w:drawing>
      </w:r>
      <w:r w:rsidR="00847FFA">
        <w:t>Observez la manière que cela a été programmé.</w:t>
      </w:r>
    </w:p>
    <w:p w:rsidR="00A56B7C" w:rsidRPr="00A56B7C" w:rsidRDefault="00A56B7C" w:rsidP="00847FFA">
      <w:pPr>
        <w:pStyle w:val="1"/>
        <w:tabs>
          <w:tab w:val="clear" w:pos="454"/>
        </w:tabs>
        <w:spacing w:line="240" w:lineRule="auto"/>
        <w:ind w:left="284" w:firstLine="0"/>
        <w:rPr>
          <w:sz w:val="16"/>
          <w:szCs w:val="16"/>
        </w:rPr>
      </w:pPr>
    </w:p>
    <w:p w:rsidR="00847FFA" w:rsidRDefault="00847FFA" w:rsidP="00847FFA">
      <w:pPr>
        <w:pStyle w:val="1"/>
        <w:tabs>
          <w:tab w:val="clear" w:pos="454"/>
        </w:tabs>
        <w:spacing w:line="240" w:lineRule="auto"/>
        <w:ind w:left="284" w:firstLine="0"/>
      </w:pPr>
      <w:r>
        <w:t xml:space="preserve">Tout d’abord, au chargement de la page Web, nous dessinons </w:t>
      </w:r>
      <w:r w:rsidR="00573C94">
        <w:t xml:space="preserve">l’objet </w:t>
      </w:r>
      <w:r>
        <w:t>une première fois.</w:t>
      </w:r>
    </w:p>
    <w:p w:rsidR="00847FFA" w:rsidRPr="00847FFA" w:rsidRDefault="00847FFA" w:rsidP="00847FFA">
      <w:pPr>
        <w:pStyle w:val="1"/>
        <w:tabs>
          <w:tab w:val="clear" w:pos="454"/>
        </w:tabs>
        <w:spacing w:line="240" w:lineRule="auto"/>
        <w:ind w:left="284" w:firstLine="0"/>
        <w:rPr>
          <w:sz w:val="16"/>
          <w:szCs w:val="16"/>
        </w:rPr>
      </w:pPr>
    </w:p>
    <w:p w:rsidR="00847FFA" w:rsidRDefault="00573C94" w:rsidP="00DB0359">
      <w:pPr>
        <w:pStyle w:val="1"/>
        <w:tabs>
          <w:tab w:val="clear" w:pos="454"/>
        </w:tabs>
        <w:spacing w:line="240" w:lineRule="auto"/>
        <w:ind w:left="284" w:firstLine="0"/>
      </w:pPr>
      <w:r>
        <w:t>Présentement</w:t>
      </w:r>
      <w:r w:rsidR="00A56B7C">
        <w:t>, il n’y a pas</w:t>
      </w:r>
      <w:r w:rsidR="00847FFA">
        <w:t xml:space="preserve"> d’animation. L’animation va se réaliser lorsque l’utilisateur va relâcher une des touches du clavier (événement </w:t>
      </w:r>
      <w:proofErr w:type="spellStart"/>
      <w:r w:rsidR="00847FFA" w:rsidRPr="00F06596">
        <w:rPr>
          <w:b/>
          <w:i/>
        </w:rPr>
        <w:t>onkeyup</w:t>
      </w:r>
      <w:proofErr w:type="spellEnd"/>
      <w:r w:rsidR="00847FFA">
        <w:t>).</w:t>
      </w:r>
      <w:r w:rsidR="00CD728E" w:rsidRPr="00CD728E">
        <w:rPr>
          <w:noProof/>
          <w:sz w:val="16"/>
          <w:szCs w:val="16"/>
          <w:lang w:eastAsia="fr-CA"/>
        </w:rPr>
        <w:t xml:space="preserve"> </w:t>
      </w:r>
    </w:p>
    <w:p w:rsidR="00DB0359" w:rsidRPr="00847FFA" w:rsidRDefault="00847FFA" w:rsidP="00DB0359">
      <w:pPr>
        <w:pStyle w:val="1"/>
        <w:tabs>
          <w:tab w:val="clear" w:pos="454"/>
        </w:tabs>
        <w:spacing w:line="240" w:lineRule="auto"/>
        <w:ind w:left="284" w:firstLine="0"/>
        <w:rPr>
          <w:sz w:val="16"/>
          <w:szCs w:val="16"/>
        </w:rPr>
      </w:pPr>
      <w:r w:rsidRPr="00847FFA">
        <w:rPr>
          <w:sz w:val="16"/>
          <w:szCs w:val="16"/>
        </w:rPr>
        <w:t xml:space="preserve">  </w:t>
      </w:r>
    </w:p>
    <w:p w:rsidR="00DB0359" w:rsidRDefault="00A56B7C" w:rsidP="0084442A">
      <w:pPr>
        <w:pStyle w:val="1"/>
        <w:tabs>
          <w:tab w:val="clear" w:pos="454"/>
        </w:tabs>
        <w:spacing w:line="240" w:lineRule="auto"/>
        <w:ind w:left="284" w:firstLine="0"/>
      </w:pPr>
      <w:r>
        <w:rPr>
          <w:noProof/>
          <w:lang w:eastAsia="fr-CA"/>
        </w:rPr>
        <w:drawing>
          <wp:inline distT="0" distB="0" distL="0" distR="0">
            <wp:extent cx="7922362" cy="2989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922362" cy="298922"/>
                    </a:xfrm>
                    <a:prstGeom prst="rect">
                      <a:avLst/>
                    </a:prstGeom>
                  </pic:spPr>
                </pic:pic>
              </a:graphicData>
            </a:graphic>
          </wp:inline>
        </w:drawing>
      </w:r>
    </w:p>
    <w:p w:rsidR="00DB0359" w:rsidRPr="00847FFA" w:rsidRDefault="00DB0359" w:rsidP="0084442A">
      <w:pPr>
        <w:pStyle w:val="1"/>
        <w:tabs>
          <w:tab w:val="clear" w:pos="454"/>
        </w:tabs>
        <w:spacing w:line="240" w:lineRule="auto"/>
        <w:ind w:left="284" w:firstLine="0"/>
        <w:rPr>
          <w:sz w:val="16"/>
          <w:szCs w:val="16"/>
        </w:rPr>
      </w:pPr>
      <w:r w:rsidRPr="00847FFA">
        <w:rPr>
          <w:sz w:val="16"/>
          <w:szCs w:val="16"/>
        </w:rPr>
        <w:t xml:space="preserve"> </w:t>
      </w:r>
    </w:p>
    <w:p w:rsidR="009A4982" w:rsidRDefault="009A4982" w:rsidP="006D7E11">
      <w:pPr>
        <w:pStyle w:val="1"/>
        <w:tabs>
          <w:tab w:val="clear" w:pos="454"/>
        </w:tabs>
        <w:spacing w:line="240" w:lineRule="auto"/>
        <w:ind w:left="284" w:firstLine="0"/>
      </w:pPr>
      <w:r>
        <w:t xml:space="preserve">Ici, nous utilisons l’événement </w:t>
      </w:r>
      <w:proofErr w:type="spellStart"/>
      <w:r w:rsidRPr="00F06596">
        <w:rPr>
          <w:b/>
          <w:i/>
        </w:rPr>
        <w:t>onkeyup</w:t>
      </w:r>
      <w:proofErr w:type="spellEnd"/>
      <w:r w:rsidR="00573C94">
        <w:t xml:space="preserve"> mais il existe deux autres événements qui concernent le clavier.</w:t>
      </w:r>
    </w:p>
    <w:p w:rsidR="00DA079E" w:rsidRPr="009A4982" w:rsidRDefault="009A4982" w:rsidP="006D7E11">
      <w:pPr>
        <w:pStyle w:val="1"/>
        <w:tabs>
          <w:tab w:val="clear" w:pos="454"/>
        </w:tabs>
        <w:spacing w:line="240" w:lineRule="auto"/>
        <w:ind w:left="284" w:firstLine="0"/>
        <w:rPr>
          <w:sz w:val="16"/>
          <w:szCs w:val="16"/>
        </w:rPr>
      </w:pPr>
      <w:r w:rsidRPr="009A4982">
        <w:rPr>
          <w:sz w:val="16"/>
          <w:szCs w:val="16"/>
        </w:rPr>
        <w:t xml:space="preserve"> </w:t>
      </w:r>
    </w:p>
    <w:p w:rsidR="001A76D7" w:rsidRDefault="009A4982" w:rsidP="001A76D7">
      <w:pPr>
        <w:pStyle w:val="1"/>
        <w:tabs>
          <w:tab w:val="clear" w:pos="454"/>
        </w:tabs>
        <w:spacing w:line="240" w:lineRule="auto"/>
        <w:ind w:left="2127" w:hanging="1843"/>
      </w:pPr>
      <w:proofErr w:type="spellStart"/>
      <w:proofErr w:type="gramStart"/>
      <w:r w:rsidRPr="00F06596">
        <w:rPr>
          <w:b/>
          <w:i/>
        </w:rPr>
        <w:t>onkeydown</w:t>
      </w:r>
      <w:proofErr w:type="spellEnd"/>
      <w:r>
        <w:t xml:space="preserve">  </w:t>
      </w:r>
      <w:r w:rsidR="008D02E8">
        <w:t>:</w:t>
      </w:r>
      <w:proofErr w:type="gramEnd"/>
      <w:r w:rsidR="008D02E8">
        <w:t xml:space="preserve"> </w:t>
      </w:r>
      <w:r w:rsidR="008D02E8">
        <w:tab/>
        <w:t>Lorsque l’utilisateur appuie</w:t>
      </w:r>
      <w:r>
        <w:t xml:space="preserve"> </w:t>
      </w:r>
      <w:r w:rsidR="008D02E8">
        <w:t xml:space="preserve">sur </w:t>
      </w:r>
      <w:r>
        <w:t xml:space="preserve">une des touches du clavier. </w:t>
      </w:r>
      <w:r w:rsidR="001A76D7">
        <w:t xml:space="preserve"> Si l’utilisateur maintient la touche </w:t>
      </w:r>
      <w:r w:rsidR="008D02E8">
        <w:t>appuyée</w:t>
      </w:r>
      <w:r w:rsidR="001A76D7">
        <w:t xml:space="preserve">, l’événement </w:t>
      </w:r>
      <w:proofErr w:type="spellStart"/>
      <w:r w:rsidR="001A76D7" w:rsidRPr="00F06596">
        <w:rPr>
          <w:b/>
          <w:i/>
        </w:rPr>
        <w:t>onkeydown</w:t>
      </w:r>
      <w:proofErr w:type="spellEnd"/>
      <w:r w:rsidR="00A56B7C">
        <w:t xml:space="preserve"> est</w:t>
      </w:r>
      <w:r w:rsidR="001A76D7">
        <w:t xml:space="preserve"> appelé à plusieurs reprises.</w:t>
      </w:r>
    </w:p>
    <w:p w:rsidR="009A4982" w:rsidRDefault="009A4982" w:rsidP="00435E6F">
      <w:pPr>
        <w:pStyle w:val="1"/>
        <w:tabs>
          <w:tab w:val="clear" w:pos="454"/>
        </w:tabs>
        <w:spacing w:line="240" w:lineRule="auto"/>
        <w:ind w:left="2127" w:hanging="1843"/>
      </w:pPr>
      <w:proofErr w:type="spellStart"/>
      <w:proofErr w:type="gramStart"/>
      <w:r w:rsidRPr="00F06596">
        <w:rPr>
          <w:b/>
          <w:i/>
        </w:rPr>
        <w:t>onkeypress</w:t>
      </w:r>
      <w:proofErr w:type="spellEnd"/>
      <w:r>
        <w:t xml:space="preserve">  </w:t>
      </w:r>
      <w:r w:rsidR="008D02E8">
        <w:t>:</w:t>
      </w:r>
      <w:proofErr w:type="gramEnd"/>
      <w:r w:rsidR="008D02E8">
        <w:t xml:space="preserve"> </w:t>
      </w:r>
      <w:r w:rsidR="008D02E8">
        <w:tab/>
      </w:r>
      <w:r w:rsidR="00435E6F">
        <w:t xml:space="preserve">Lorsque l’utilisateur appuie sur une des touches du clavier.  Si l’utilisateur maintient la touche appuyée, l’événement </w:t>
      </w:r>
      <w:proofErr w:type="spellStart"/>
      <w:r w:rsidR="00435E6F" w:rsidRPr="00F06596">
        <w:rPr>
          <w:b/>
          <w:i/>
        </w:rPr>
        <w:t>onkeydown</w:t>
      </w:r>
      <w:proofErr w:type="spellEnd"/>
      <w:r w:rsidR="00435E6F">
        <w:t xml:space="preserve"> est appelé à plusieurs reprises</w:t>
      </w:r>
      <w:r>
        <w:t xml:space="preserve">. </w:t>
      </w:r>
    </w:p>
    <w:p w:rsidR="00435E6F" w:rsidRPr="00435E6F" w:rsidRDefault="00435E6F" w:rsidP="00435E6F">
      <w:pPr>
        <w:pStyle w:val="1"/>
        <w:tabs>
          <w:tab w:val="clear" w:pos="454"/>
        </w:tabs>
        <w:spacing w:line="240" w:lineRule="auto"/>
        <w:ind w:left="2127" w:hanging="1843"/>
        <w:rPr>
          <w:sz w:val="16"/>
          <w:szCs w:val="16"/>
        </w:rPr>
      </w:pPr>
    </w:p>
    <w:p w:rsidR="00435E6F" w:rsidRDefault="00435E6F" w:rsidP="006D7E11">
      <w:pPr>
        <w:pStyle w:val="1"/>
        <w:tabs>
          <w:tab w:val="clear" w:pos="454"/>
        </w:tabs>
        <w:spacing w:line="240" w:lineRule="auto"/>
        <w:ind w:left="284" w:firstLine="0"/>
      </w:pPr>
      <w:r>
        <w:lastRenderedPageBreak/>
        <w:t xml:space="preserve">La différence entre les deux (2) événements c’est que </w:t>
      </w:r>
      <w:proofErr w:type="spellStart"/>
      <w:r w:rsidRPr="00F06596">
        <w:rPr>
          <w:b/>
          <w:i/>
        </w:rPr>
        <w:t>onkeypress</w:t>
      </w:r>
      <w:proofErr w:type="spellEnd"/>
      <w:r>
        <w:t xml:space="preserve"> ne réagit qu’aux touches qui ont un code de caractère tandis que </w:t>
      </w:r>
      <w:proofErr w:type="spellStart"/>
      <w:r w:rsidRPr="00F06596">
        <w:rPr>
          <w:b/>
          <w:i/>
        </w:rPr>
        <w:t>onkeydown</w:t>
      </w:r>
      <w:proofErr w:type="spellEnd"/>
      <w:r>
        <w:t xml:space="preserve"> réagit </w:t>
      </w:r>
      <w:r w:rsidR="00AB58A5">
        <w:t xml:space="preserve">seulement </w:t>
      </w:r>
      <w:r>
        <w:t>aux touches</w:t>
      </w:r>
      <w:r w:rsidR="009957F9">
        <w:t xml:space="preserve"> qui ont un code </w:t>
      </w:r>
      <w:r>
        <w:t>de touche.</w:t>
      </w:r>
    </w:p>
    <w:p w:rsidR="00620E39" w:rsidRPr="00620E39" w:rsidRDefault="00620E39" w:rsidP="006D7E11">
      <w:pPr>
        <w:pStyle w:val="1"/>
        <w:tabs>
          <w:tab w:val="clear" w:pos="454"/>
        </w:tabs>
        <w:spacing w:line="240" w:lineRule="auto"/>
        <w:ind w:left="284" w:firstLine="0"/>
        <w:rPr>
          <w:sz w:val="16"/>
          <w:szCs w:val="16"/>
        </w:rPr>
      </w:pPr>
    </w:p>
    <w:p w:rsidR="00CD728E" w:rsidRDefault="00CD728E" w:rsidP="006D7E11">
      <w:pPr>
        <w:pStyle w:val="1"/>
        <w:tabs>
          <w:tab w:val="clear" w:pos="454"/>
        </w:tabs>
        <w:spacing w:line="240" w:lineRule="auto"/>
        <w:ind w:left="284" w:firstLine="0"/>
      </w:pPr>
      <w:r w:rsidRPr="00CD728E">
        <w:rPr>
          <w:noProof/>
        </w:rPr>
        <w:drawing>
          <wp:inline distT="0" distB="0" distL="0" distR="0">
            <wp:extent cx="7922362" cy="298922"/>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922362" cy="298922"/>
                    </a:xfrm>
                    <a:prstGeom prst="rect">
                      <a:avLst/>
                    </a:prstGeom>
                  </pic:spPr>
                </pic:pic>
              </a:graphicData>
            </a:graphic>
          </wp:inline>
        </w:drawing>
      </w:r>
    </w:p>
    <w:p w:rsidR="00CD728E" w:rsidRPr="00CD728E" w:rsidRDefault="00FF6423" w:rsidP="006D7E11">
      <w:pPr>
        <w:pStyle w:val="1"/>
        <w:tabs>
          <w:tab w:val="clear" w:pos="454"/>
        </w:tabs>
        <w:spacing w:line="240" w:lineRule="auto"/>
        <w:ind w:left="284" w:firstLine="0"/>
        <w:rPr>
          <w:sz w:val="16"/>
          <w:szCs w:val="16"/>
        </w:rPr>
      </w:pPr>
      <w:r>
        <w:rPr>
          <w:noProof/>
          <w:sz w:val="16"/>
          <w:szCs w:val="16"/>
          <w:lang w:eastAsia="fr-CA"/>
        </w:rPr>
        <w:drawing>
          <wp:anchor distT="0" distB="0" distL="114300" distR="114300" simplePos="0" relativeHeight="251742208" behindDoc="0" locked="0" layoutInCell="1" allowOverlap="1">
            <wp:simplePos x="0" y="0"/>
            <wp:positionH relativeFrom="column">
              <wp:posOffset>4191000</wp:posOffset>
            </wp:positionH>
            <wp:positionV relativeFrom="paragraph">
              <wp:posOffset>137795</wp:posOffset>
            </wp:positionV>
            <wp:extent cx="3987800" cy="1162050"/>
            <wp:effectExtent l="19050" t="0" r="0" b="0"/>
            <wp:wrapSquare wrapText="bothSides"/>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87800" cy="1162050"/>
                    </a:xfrm>
                    <a:prstGeom prst="rect">
                      <a:avLst/>
                    </a:prstGeom>
                    <a:noFill/>
                    <a:ln w="9525">
                      <a:noFill/>
                      <a:miter lim="800000"/>
                      <a:headEnd/>
                      <a:tailEnd/>
                    </a:ln>
                  </pic:spPr>
                </pic:pic>
              </a:graphicData>
            </a:graphic>
          </wp:anchor>
        </w:drawing>
      </w:r>
    </w:p>
    <w:p w:rsidR="00CD728E" w:rsidRDefault="00CD728E" w:rsidP="00594FBA">
      <w:pPr>
        <w:pStyle w:val="1"/>
        <w:tabs>
          <w:tab w:val="clear" w:pos="454"/>
        </w:tabs>
        <w:spacing w:line="240" w:lineRule="auto"/>
        <w:ind w:left="284" w:firstLine="0"/>
      </w:pPr>
      <w:r>
        <w:t xml:space="preserve">Observez l’attribut </w:t>
      </w:r>
      <w:proofErr w:type="spellStart"/>
      <w:r w:rsidRPr="00FF6423">
        <w:rPr>
          <w:b/>
          <w:i/>
        </w:rPr>
        <w:t>tabIndex</w:t>
      </w:r>
      <w:proofErr w:type="spellEnd"/>
      <w:r w:rsidRPr="00FF6423">
        <w:rPr>
          <w:b/>
          <w:i/>
        </w:rPr>
        <w:t>=</w:t>
      </w:r>
      <w:r w:rsidR="00FF6423" w:rsidRPr="00FF6423">
        <w:rPr>
          <w:b/>
          <w:i/>
        </w:rPr>
        <w:t>"1"</w:t>
      </w:r>
      <w:r w:rsidR="00FF6423">
        <w:t>. La raison c’est que, par défaut,  en</w:t>
      </w:r>
      <w:r w:rsidR="00FF6423" w:rsidRPr="00FF6423">
        <w:rPr>
          <w:b/>
        </w:rPr>
        <w:t xml:space="preserve"> HTML</w:t>
      </w:r>
      <w:r w:rsidR="00FF6423">
        <w:t xml:space="preserve">, les canevas ne peuvent pas recevoir le focus. </w:t>
      </w:r>
      <w:r w:rsidR="00594FBA">
        <w:t xml:space="preserve">Pour </w:t>
      </w:r>
      <w:r w:rsidR="00FF6423">
        <w:t>donner la possibilité à un canevas de recevoir le focus</w:t>
      </w:r>
      <w:r w:rsidR="00594FBA">
        <w:t>, il faut</w:t>
      </w:r>
      <w:r w:rsidR="00FF6423">
        <w:t xml:space="preserve"> lui assigner un « </w:t>
      </w:r>
      <w:proofErr w:type="spellStart"/>
      <w:r w:rsidR="00FF6423" w:rsidRPr="00FF6423">
        <w:rPr>
          <w:b/>
        </w:rPr>
        <w:t>tabIndex</w:t>
      </w:r>
      <w:proofErr w:type="spellEnd"/>
      <w:r w:rsidR="00FF6423">
        <w:t xml:space="preserve"> ». </w:t>
      </w:r>
    </w:p>
    <w:p w:rsidR="00FF6423" w:rsidRPr="00FF6423" w:rsidRDefault="00FF6423" w:rsidP="006D7E11">
      <w:pPr>
        <w:pStyle w:val="1"/>
        <w:tabs>
          <w:tab w:val="clear" w:pos="454"/>
        </w:tabs>
        <w:spacing w:line="240" w:lineRule="auto"/>
        <w:ind w:left="284" w:firstLine="0"/>
        <w:rPr>
          <w:sz w:val="16"/>
          <w:szCs w:val="16"/>
        </w:rPr>
      </w:pPr>
    </w:p>
    <w:p w:rsidR="00FF6423" w:rsidRDefault="00FF6423" w:rsidP="006D7E11">
      <w:pPr>
        <w:pStyle w:val="1"/>
        <w:tabs>
          <w:tab w:val="clear" w:pos="454"/>
        </w:tabs>
        <w:spacing w:line="240" w:lineRule="auto"/>
        <w:ind w:left="284" w:firstLine="0"/>
      </w:pPr>
      <w:r>
        <w:t>Une des manières de donner le focus à un élément Web c’est de cliquer sur cet élément mais une autre manière de le faire c’est de lui donner le focus de manière automatique (par programmation).</w:t>
      </w:r>
    </w:p>
    <w:p w:rsidR="00FF6423" w:rsidRPr="00FF6423" w:rsidRDefault="00FF6423" w:rsidP="009A4982">
      <w:pPr>
        <w:pStyle w:val="1"/>
        <w:tabs>
          <w:tab w:val="clear" w:pos="454"/>
        </w:tabs>
        <w:spacing w:line="240" w:lineRule="auto"/>
        <w:ind w:left="284" w:firstLine="0"/>
        <w:rPr>
          <w:sz w:val="16"/>
          <w:szCs w:val="16"/>
        </w:rPr>
      </w:pPr>
      <w:r w:rsidRPr="00FF6423">
        <w:rPr>
          <w:sz w:val="16"/>
          <w:szCs w:val="16"/>
        </w:rPr>
        <w:t xml:space="preserve"> </w:t>
      </w:r>
    </w:p>
    <w:p w:rsidR="009A4982" w:rsidRDefault="00FF6423" w:rsidP="009A4982">
      <w:pPr>
        <w:pStyle w:val="1"/>
        <w:tabs>
          <w:tab w:val="clear" w:pos="454"/>
        </w:tabs>
        <w:spacing w:line="240" w:lineRule="auto"/>
        <w:ind w:left="284" w:firstLine="0"/>
      </w:pPr>
      <w:r>
        <w:rPr>
          <w:noProof/>
          <w:lang w:eastAsia="fr-CA"/>
        </w:rPr>
        <w:drawing>
          <wp:anchor distT="0" distB="0" distL="114300" distR="114300" simplePos="0" relativeHeight="251702272" behindDoc="0" locked="0" layoutInCell="1" allowOverlap="1">
            <wp:simplePos x="0" y="0"/>
            <wp:positionH relativeFrom="column">
              <wp:posOffset>5295900</wp:posOffset>
            </wp:positionH>
            <wp:positionV relativeFrom="paragraph">
              <wp:posOffset>59055</wp:posOffset>
            </wp:positionV>
            <wp:extent cx="2882900" cy="227965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2900" cy="2279650"/>
                    </a:xfrm>
                    <a:prstGeom prst="rect">
                      <a:avLst/>
                    </a:prstGeom>
                  </pic:spPr>
                </pic:pic>
              </a:graphicData>
            </a:graphic>
          </wp:anchor>
        </w:drawing>
      </w:r>
      <w:r>
        <w:t xml:space="preserve">Concernant l’événement </w:t>
      </w:r>
      <w:proofErr w:type="spellStart"/>
      <w:r w:rsidRPr="00F06596">
        <w:rPr>
          <w:b/>
          <w:i/>
        </w:rPr>
        <w:t>onkey</w:t>
      </w:r>
      <w:r>
        <w:rPr>
          <w:b/>
          <w:i/>
        </w:rPr>
        <w:t>up</w:t>
      </w:r>
      <w:proofErr w:type="spellEnd"/>
      <w:r>
        <w:rPr>
          <w:b/>
          <w:i/>
        </w:rPr>
        <w:t>,</w:t>
      </w:r>
      <w:r>
        <w:t xml:space="preserve"> d</w:t>
      </w:r>
      <w:r w:rsidR="008E4F36">
        <w:t>ans le cas qui nous concerne, dès que</w:t>
      </w:r>
      <w:r w:rsidR="009A4982">
        <w:t xml:space="preserve"> l’utilisateur relâche une touche du clavier, la fonction </w:t>
      </w:r>
      <w:proofErr w:type="spellStart"/>
      <w:r w:rsidR="009A4982" w:rsidRPr="009A4982">
        <w:rPr>
          <w:b/>
        </w:rPr>
        <w:t>gererClavier</w:t>
      </w:r>
      <w:proofErr w:type="spellEnd"/>
      <w:r w:rsidR="009A4982">
        <w:t xml:space="preserve"> est appelée.</w:t>
      </w:r>
    </w:p>
    <w:p w:rsidR="009A4982" w:rsidRPr="008E4F36" w:rsidRDefault="009A4982" w:rsidP="00FA0FD8">
      <w:pPr>
        <w:pStyle w:val="1"/>
        <w:tabs>
          <w:tab w:val="clear" w:pos="454"/>
        </w:tabs>
        <w:spacing w:line="240" w:lineRule="auto"/>
        <w:ind w:left="284" w:firstLine="0"/>
        <w:rPr>
          <w:sz w:val="16"/>
          <w:szCs w:val="16"/>
        </w:rPr>
      </w:pPr>
    </w:p>
    <w:p w:rsidR="00FA0FD8" w:rsidRDefault="00FA0FD8" w:rsidP="009A4982">
      <w:pPr>
        <w:pStyle w:val="1"/>
        <w:tabs>
          <w:tab w:val="clear" w:pos="454"/>
        </w:tabs>
        <w:spacing w:line="240" w:lineRule="auto"/>
        <w:ind w:left="284" w:firstLine="0"/>
      </w:pPr>
      <w:r>
        <w:t xml:space="preserve">L’objet </w:t>
      </w:r>
      <w:proofErr w:type="spellStart"/>
      <w:r w:rsidRPr="00F06596">
        <w:rPr>
          <w:b/>
          <w:i/>
        </w:rPr>
        <w:t>event</w:t>
      </w:r>
      <w:proofErr w:type="spellEnd"/>
      <w:r w:rsidR="007409B3">
        <w:t xml:space="preserve"> est un objet du système.  Cet objet </w:t>
      </w:r>
      <w:r>
        <w:t>donne des informations sur l’événement qui vient de se produire. Une de ces informations est le code de la touche (</w:t>
      </w:r>
      <w:r w:rsidR="00CD3EE4">
        <w:t>.</w:t>
      </w:r>
      <w:proofErr w:type="spellStart"/>
      <w:r w:rsidRPr="00F06596">
        <w:rPr>
          <w:b/>
          <w:i/>
        </w:rPr>
        <w:t>keyCode</w:t>
      </w:r>
      <w:proofErr w:type="spellEnd"/>
      <w:r w:rsidR="007409B3">
        <w:t xml:space="preserve">). </w:t>
      </w:r>
    </w:p>
    <w:p w:rsidR="00A56B7C" w:rsidRPr="00FA0FD8" w:rsidRDefault="00A56B7C" w:rsidP="009A4982">
      <w:pPr>
        <w:pStyle w:val="1"/>
        <w:tabs>
          <w:tab w:val="clear" w:pos="454"/>
        </w:tabs>
        <w:spacing w:line="240" w:lineRule="auto"/>
        <w:ind w:left="284" w:firstLine="0"/>
        <w:rPr>
          <w:sz w:val="16"/>
          <w:szCs w:val="16"/>
        </w:rPr>
      </w:pPr>
    </w:p>
    <w:p w:rsidR="007409B3" w:rsidRDefault="00FA0FD8" w:rsidP="007409B3">
      <w:pPr>
        <w:pStyle w:val="1"/>
        <w:tabs>
          <w:tab w:val="clear" w:pos="454"/>
        </w:tabs>
        <w:spacing w:line="240" w:lineRule="auto"/>
        <w:ind w:left="284" w:firstLine="0"/>
        <w:rPr>
          <w:noProof/>
          <w:lang w:eastAsia="fr-CA"/>
        </w:rPr>
      </w:pPr>
      <w:r>
        <w:t>Ici, lorsque l’utilisateu</w:t>
      </w:r>
      <w:r w:rsidR="008E4F36">
        <w:t>r relâche la touche « </w:t>
      </w:r>
      <w:r w:rsidR="008E4F36" w:rsidRPr="00CD3EE4">
        <w:rPr>
          <w:b/>
        </w:rPr>
        <w:t>flèche-à-</w:t>
      </w:r>
      <w:r w:rsidRPr="00CD3EE4">
        <w:rPr>
          <w:b/>
        </w:rPr>
        <w:t>droite</w:t>
      </w:r>
      <w:r>
        <w:t> » (</w:t>
      </w:r>
      <w:proofErr w:type="spellStart"/>
      <w:r w:rsidRPr="00FA0FD8">
        <w:rPr>
          <w:i/>
        </w:rPr>
        <w:t>keyCode</w:t>
      </w:r>
      <w:proofErr w:type="spellEnd"/>
      <w:r w:rsidRPr="00FA0FD8">
        <w:rPr>
          <w:i/>
        </w:rPr>
        <w:t>=39</w:t>
      </w:r>
      <w:r>
        <w:t xml:space="preserve">), nous appelons </w:t>
      </w:r>
      <w:r w:rsidR="00326F78">
        <w:t xml:space="preserve">la fonction </w:t>
      </w:r>
      <w:proofErr w:type="spellStart"/>
      <w:r w:rsidRPr="00326F78">
        <w:rPr>
          <w:b/>
        </w:rPr>
        <w:t>tourner</w:t>
      </w:r>
      <w:r w:rsidR="00326F78" w:rsidRPr="00326F78">
        <w:rPr>
          <w:b/>
        </w:rPr>
        <w:t>V</w:t>
      </w:r>
      <w:r w:rsidRPr="00326F78">
        <w:rPr>
          <w:b/>
        </w:rPr>
        <w:t>ers</w:t>
      </w:r>
      <w:r w:rsidR="00326F78" w:rsidRPr="00326F78">
        <w:rPr>
          <w:b/>
        </w:rPr>
        <w:t>LaD</w:t>
      </w:r>
      <w:r w:rsidRPr="00326F78">
        <w:rPr>
          <w:b/>
        </w:rPr>
        <w:t>roite</w:t>
      </w:r>
      <w:proofErr w:type="spellEnd"/>
      <w:r>
        <w:t>, lorsque l’utilisateu</w:t>
      </w:r>
      <w:r w:rsidR="008E4F36">
        <w:t>r relâche la touche « </w:t>
      </w:r>
      <w:r w:rsidR="008E4F36" w:rsidRPr="00CD3EE4">
        <w:rPr>
          <w:b/>
        </w:rPr>
        <w:t>flèche-à-</w:t>
      </w:r>
      <w:r w:rsidRPr="00CD3EE4">
        <w:rPr>
          <w:b/>
        </w:rPr>
        <w:t>gauche</w:t>
      </w:r>
      <w:r>
        <w:t> » (</w:t>
      </w:r>
      <w:proofErr w:type="spellStart"/>
      <w:r w:rsidRPr="00FA0FD8">
        <w:rPr>
          <w:i/>
        </w:rPr>
        <w:t>keyCode</w:t>
      </w:r>
      <w:proofErr w:type="spellEnd"/>
      <w:r w:rsidRPr="00FA0FD8">
        <w:rPr>
          <w:i/>
        </w:rPr>
        <w:t>=3</w:t>
      </w:r>
      <w:r>
        <w:rPr>
          <w:i/>
        </w:rPr>
        <w:t>7</w:t>
      </w:r>
      <w:r w:rsidR="007409B3">
        <w:t xml:space="preserve">), nous </w:t>
      </w:r>
      <w:r w:rsidR="00326F78">
        <w:t xml:space="preserve">appelons la fonction </w:t>
      </w:r>
      <w:proofErr w:type="spellStart"/>
      <w:r w:rsidR="00326F78" w:rsidRPr="00326F78">
        <w:rPr>
          <w:b/>
        </w:rPr>
        <w:t>tournerVersLa</w:t>
      </w:r>
      <w:r w:rsidR="00326F78">
        <w:rPr>
          <w:b/>
        </w:rPr>
        <w:t>Gauche</w:t>
      </w:r>
      <w:proofErr w:type="spellEnd"/>
      <w:r w:rsidR="00326F78">
        <w:t xml:space="preserve"> et</w:t>
      </w:r>
      <w:r w:rsidR="008E4F36">
        <w:t>, lorsque l’utilisateur relâche</w:t>
      </w:r>
      <w:r w:rsidR="007409B3">
        <w:t xml:space="preserve"> la touche « </w:t>
      </w:r>
      <w:r w:rsidR="007409B3" w:rsidRPr="00CD3EE4">
        <w:rPr>
          <w:b/>
        </w:rPr>
        <w:t>End</w:t>
      </w:r>
      <w:r w:rsidR="007409B3">
        <w:t> » (</w:t>
      </w:r>
      <w:proofErr w:type="spellStart"/>
      <w:r w:rsidR="007409B3" w:rsidRPr="00FA0FD8">
        <w:rPr>
          <w:i/>
        </w:rPr>
        <w:t>keyCode</w:t>
      </w:r>
      <w:proofErr w:type="spellEnd"/>
      <w:r w:rsidR="007409B3" w:rsidRPr="00FA0FD8">
        <w:rPr>
          <w:i/>
        </w:rPr>
        <w:t>=3</w:t>
      </w:r>
      <w:r w:rsidR="008E4F36">
        <w:rPr>
          <w:i/>
        </w:rPr>
        <w:t>5</w:t>
      </w:r>
      <w:r w:rsidR="007409B3">
        <w:t xml:space="preserve">), nous appelons la fonction </w:t>
      </w:r>
      <w:proofErr w:type="spellStart"/>
      <w:r w:rsidR="007409B3" w:rsidRPr="007409B3">
        <w:rPr>
          <w:b/>
        </w:rPr>
        <w:t>arreterAnimation</w:t>
      </w:r>
      <w:proofErr w:type="spellEnd"/>
      <w:r w:rsidR="007409B3">
        <w:t>.</w:t>
      </w:r>
      <w:r w:rsidR="00A56B7C" w:rsidRPr="00A56B7C">
        <w:rPr>
          <w:noProof/>
          <w:lang w:eastAsia="fr-CA"/>
        </w:rPr>
        <w:t xml:space="preserve"> </w:t>
      </w:r>
    </w:p>
    <w:p w:rsidR="007940A0" w:rsidRDefault="007940A0" w:rsidP="007409B3">
      <w:pPr>
        <w:pStyle w:val="1"/>
        <w:tabs>
          <w:tab w:val="clear" w:pos="454"/>
        </w:tabs>
        <w:spacing w:line="240" w:lineRule="auto"/>
        <w:ind w:left="284" w:firstLine="0"/>
        <w:rPr>
          <w:noProof/>
          <w:lang w:eastAsia="fr-CA"/>
        </w:rPr>
      </w:pPr>
    </w:p>
    <w:p w:rsidR="00A612B7" w:rsidRDefault="00A56B7C" w:rsidP="00A56B7C">
      <w:pPr>
        <w:pStyle w:val="1"/>
        <w:tabs>
          <w:tab w:val="clear" w:pos="454"/>
        </w:tabs>
        <w:spacing w:line="240" w:lineRule="auto"/>
        <w:ind w:left="284" w:firstLine="0"/>
      </w:pPr>
      <w:r>
        <w:t>Pour connaître un code de touche particulier</w:t>
      </w:r>
      <w:r w:rsidR="00435E6F">
        <w:t xml:space="preserve"> et/ou un code de caractère particulier</w:t>
      </w:r>
      <w:r>
        <w:t xml:space="preserve">, allez sur la page Web : </w:t>
      </w:r>
    </w:p>
    <w:p w:rsidR="00A612B7" w:rsidRDefault="00433D44" w:rsidP="00A56B7C">
      <w:pPr>
        <w:pStyle w:val="1"/>
        <w:tabs>
          <w:tab w:val="clear" w:pos="454"/>
        </w:tabs>
        <w:spacing w:line="240" w:lineRule="auto"/>
        <w:ind w:left="284" w:firstLine="0"/>
      </w:pPr>
      <w:hyperlink r:id="rId11" w:history="1">
        <w:r w:rsidR="00A612B7" w:rsidRPr="00134404">
          <w:rPr>
            <w:rStyle w:val="Lienhypertexte"/>
          </w:rPr>
          <w:t>http://www.west-wind.com/WestwindWebToolkit/samples/Ajax/html5andCss3/keycodechecker.aspx</w:t>
        </w:r>
      </w:hyperlink>
    </w:p>
    <w:p w:rsidR="007409B3" w:rsidRDefault="00435E6F" w:rsidP="007409B3">
      <w:pPr>
        <w:pStyle w:val="1"/>
        <w:tabs>
          <w:tab w:val="clear" w:pos="454"/>
        </w:tabs>
        <w:spacing w:line="240" w:lineRule="auto"/>
        <w:ind w:left="284" w:firstLine="0"/>
      </w:pPr>
      <w:r>
        <w:rPr>
          <w:noProof/>
          <w:sz w:val="16"/>
          <w:szCs w:val="16"/>
          <w:lang w:eastAsia="fr-CA"/>
        </w:rPr>
        <w:lastRenderedPageBreak/>
        <w:drawing>
          <wp:anchor distT="0" distB="0" distL="114300" distR="114300" simplePos="0" relativeHeight="251703296" behindDoc="0" locked="0" layoutInCell="1" allowOverlap="1">
            <wp:simplePos x="0" y="0"/>
            <wp:positionH relativeFrom="column">
              <wp:posOffset>5518150</wp:posOffset>
            </wp:positionH>
            <wp:positionV relativeFrom="paragraph">
              <wp:posOffset>-3175</wp:posOffset>
            </wp:positionV>
            <wp:extent cx="2641600" cy="2476500"/>
            <wp:effectExtent l="1905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0" cy="2476500"/>
                    </a:xfrm>
                    <a:prstGeom prst="rect">
                      <a:avLst/>
                    </a:prstGeom>
                  </pic:spPr>
                </pic:pic>
              </a:graphicData>
            </a:graphic>
          </wp:anchor>
        </w:drawing>
      </w:r>
      <w:r w:rsidR="007B47C7">
        <w:rPr>
          <w:noProof/>
          <w:lang w:eastAsia="fr-CA"/>
        </w:rPr>
        <w:t xml:space="preserve">Pour touner </w:t>
      </w:r>
      <w:r w:rsidR="007B47C7">
        <w:t xml:space="preserve">l’objet </w:t>
      </w:r>
      <w:r w:rsidR="00D5440A">
        <w:t xml:space="preserve">vers la droite ou vers la </w:t>
      </w:r>
      <w:r w:rsidR="007409B3">
        <w:t xml:space="preserve">gauche, nous arrêtons </w:t>
      </w:r>
      <w:r w:rsidR="00FB214D">
        <w:t xml:space="preserve">l’animation, </w:t>
      </w:r>
      <w:r w:rsidR="007409B3">
        <w:t xml:space="preserve">nous modifions la direction (1 signifie vers la droite et -1 signifie vers la gauche) puis nous </w:t>
      </w:r>
      <w:r w:rsidR="002C43FF">
        <w:t>re</w:t>
      </w:r>
      <w:r w:rsidR="007409B3">
        <w:t>démarrons l’animation.</w:t>
      </w:r>
    </w:p>
    <w:p w:rsidR="007409B3" w:rsidRPr="001A76D7" w:rsidRDefault="007409B3" w:rsidP="007409B3">
      <w:pPr>
        <w:spacing w:line="240" w:lineRule="auto"/>
        <w:ind w:firstLine="284"/>
        <w:jc w:val="left"/>
        <w:rPr>
          <w:sz w:val="16"/>
          <w:szCs w:val="16"/>
        </w:rPr>
      </w:pPr>
      <w:r>
        <w:t xml:space="preserve"> </w:t>
      </w:r>
    </w:p>
    <w:p w:rsidR="00D5440A" w:rsidRPr="00D5440A" w:rsidRDefault="007409B3" w:rsidP="007409B3">
      <w:pPr>
        <w:pStyle w:val="1"/>
        <w:tabs>
          <w:tab w:val="clear" w:pos="454"/>
        </w:tabs>
        <w:spacing w:line="240" w:lineRule="auto"/>
        <w:ind w:left="284" w:firstLine="0"/>
        <w:rPr>
          <w:sz w:val="16"/>
          <w:szCs w:val="16"/>
        </w:rPr>
      </w:pPr>
      <w:r>
        <w:t xml:space="preserve">La fonction </w:t>
      </w:r>
      <w:r w:rsidRPr="007409B3">
        <w:rPr>
          <w:b/>
        </w:rPr>
        <w:t>animer</w:t>
      </w:r>
      <w:r w:rsidR="00F00E58">
        <w:t xml:space="preserve"> est simple. Il suffit de créer un cycle d’animation 60 fois par seconde à l’aide d’une requête.</w:t>
      </w:r>
    </w:p>
    <w:p w:rsidR="00D5440A" w:rsidRPr="00F00E58" w:rsidRDefault="00D5440A" w:rsidP="007409B3">
      <w:pPr>
        <w:pStyle w:val="1"/>
        <w:tabs>
          <w:tab w:val="clear" w:pos="454"/>
        </w:tabs>
        <w:spacing w:line="240" w:lineRule="auto"/>
        <w:ind w:left="284" w:firstLine="0"/>
        <w:rPr>
          <w:sz w:val="16"/>
          <w:szCs w:val="16"/>
        </w:rPr>
      </w:pPr>
    </w:p>
    <w:p w:rsidR="00F00E58" w:rsidRDefault="00F00E58" w:rsidP="007409B3">
      <w:pPr>
        <w:pStyle w:val="1"/>
        <w:tabs>
          <w:tab w:val="clear" w:pos="454"/>
        </w:tabs>
        <w:spacing w:line="240" w:lineRule="auto"/>
        <w:ind w:left="284" w:firstLine="0"/>
      </w:pPr>
      <w:r>
        <w:rPr>
          <w:noProof/>
          <w:lang w:eastAsia="fr-CA"/>
        </w:rPr>
        <w:drawing>
          <wp:inline distT="0" distB="0" distL="0" distR="0">
            <wp:extent cx="3308350" cy="1129040"/>
            <wp:effectExtent l="19050" t="0" r="6350" b="0"/>
            <wp:docPr id="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08350" cy="1129040"/>
                    </a:xfrm>
                    <a:prstGeom prst="rect">
                      <a:avLst/>
                    </a:prstGeom>
                    <a:noFill/>
                    <a:ln w="9525">
                      <a:noFill/>
                      <a:miter lim="800000"/>
                      <a:headEnd/>
                      <a:tailEnd/>
                    </a:ln>
                  </pic:spPr>
                </pic:pic>
              </a:graphicData>
            </a:graphic>
          </wp:inline>
        </w:drawing>
      </w:r>
    </w:p>
    <w:p w:rsidR="00FF6423" w:rsidRPr="00FF6423" w:rsidRDefault="00FF6423" w:rsidP="00F00E58">
      <w:pPr>
        <w:pStyle w:val="1"/>
        <w:tabs>
          <w:tab w:val="clear" w:pos="454"/>
        </w:tabs>
        <w:spacing w:line="240" w:lineRule="auto"/>
        <w:ind w:left="284" w:firstLine="0"/>
        <w:rPr>
          <w:sz w:val="16"/>
          <w:szCs w:val="16"/>
        </w:rPr>
      </w:pPr>
    </w:p>
    <w:p w:rsidR="00617793" w:rsidRDefault="00617793" w:rsidP="00F00E58">
      <w:pPr>
        <w:pStyle w:val="1"/>
        <w:tabs>
          <w:tab w:val="clear" w:pos="454"/>
        </w:tabs>
        <w:spacing w:line="240" w:lineRule="auto"/>
        <w:ind w:left="284" w:firstLine="0"/>
      </w:pPr>
      <w:r>
        <w:t xml:space="preserve">Observez que </w:t>
      </w:r>
      <w:r w:rsidR="00F00E58">
        <w:t xml:space="preserve">nous avons placé cette requête d’animation dans </w:t>
      </w:r>
      <w:r>
        <w:t xml:space="preserve">la variable </w:t>
      </w:r>
      <w:proofErr w:type="spellStart"/>
      <w:r w:rsidRPr="00617793">
        <w:rPr>
          <w:b/>
        </w:rPr>
        <w:t>obj</w:t>
      </w:r>
      <w:r w:rsidR="00F00E58">
        <w:rPr>
          <w:b/>
        </w:rPr>
        <w:t>Animation</w:t>
      </w:r>
      <w:proofErr w:type="spellEnd"/>
      <w:r>
        <w:t>.</w:t>
      </w:r>
      <w:r w:rsidR="00F90959">
        <w:t xml:space="preserve"> Cette variable est importante. </w:t>
      </w:r>
      <w:r w:rsidR="00FB214D">
        <w:t>Elle contient tout ce qui concerne la</w:t>
      </w:r>
      <w:r w:rsidR="00B83CEA">
        <w:t xml:space="preserve"> </w:t>
      </w:r>
      <w:r w:rsidR="00F00E58">
        <w:t>requête</w:t>
      </w:r>
      <w:r w:rsidR="00B83CEA">
        <w:t xml:space="preserve">. </w:t>
      </w:r>
      <w:r>
        <w:t>Elle va être utilisée plus tard pour arrêter l’animation.</w:t>
      </w:r>
    </w:p>
    <w:p w:rsidR="00617793" w:rsidRPr="00617793" w:rsidRDefault="00617793" w:rsidP="00617793">
      <w:pPr>
        <w:pStyle w:val="1"/>
        <w:tabs>
          <w:tab w:val="clear" w:pos="454"/>
        </w:tabs>
        <w:spacing w:line="240" w:lineRule="auto"/>
        <w:ind w:left="284" w:firstLine="0"/>
        <w:rPr>
          <w:sz w:val="16"/>
          <w:szCs w:val="16"/>
        </w:rPr>
      </w:pPr>
    </w:p>
    <w:p w:rsidR="009A4982" w:rsidRDefault="00D5440A" w:rsidP="00617793">
      <w:pPr>
        <w:pStyle w:val="1"/>
        <w:tabs>
          <w:tab w:val="clear" w:pos="454"/>
        </w:tabs>
        <w:spacing w:line="240" w:lineRule="auto"/>
        <w:ind w:left="284" w:firstLine="0"/>
      </w:pPr>
      <w:r>
        <w:rPr>
          <w:noProof/>
          <w:lang w:eastAsia="fr-CA"/>
        </w:rPr>
        <w:drawing>
          <wp:anchor distT="0" distB="0" distL="114300" distR="114300" simplePos="0" relativeHeight="251704320" behindDoc="0" locked="0" layoutInCell="1" allowOverlap="1">
            <wp:simplePos x="0" y="0"/>
            <wp:positionH relativeFrom="column">
              <wp:posOffset>4371340</wp:posOffset>
            </wp:positionH>
            <wp:positionV relativeFrom="paragraph">
              <wp:posOffset>36195</wp:posOffset>
            </wp:positionV>
            <wp:extent cx="3963035" cy="93916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3035" cy="939165"/>
                    </a:xfrm>
                    <a:prstGeom prst="rect">
                      <a:avLst/>
                    </a:prstGeom>
                  </pic:spPr>
                </pic:pic>
              </a:graphicData>
            </a:graphic>
          </wp:anchor>
        </w:drawing>
      </w:r>
      <w:r w:rsidR="00617793">
        <w:t xml:space="preserve">Observez également, lorsque nous mettons à jour </w:t>
      </w:r>
      <w:r w:rsidR="00FB214D">
        <w:t xml:space="preserve">l’animation, nous multiplions l’angle </w:t>
      </w:r>
      <w:r w:rsidR="00617793">
        <w:t xml:space="preserve">par la direction. Ainsi, si la direction vaut -1, nous </w:t>
      </w:r>
      <w:r w:rsidR="00FB214D">
        <w:t>allons soustraire l’angle</w:t>
      </w:r>
      <w:r w:rsidR="00617793">
        <w:t xml:space="preserve"> au lieu d</w:t>
      </w:r>
      <w:r w:rsidR="00FB214D">
        <w:t>e l’a</w:t>
      </w:r>
      <w:r w:rsidR="00617793">
        <w:t>ddition</w:t>
      </w:r>
      <w:r w:rsidR="00FB214D">
        <w:t>ner</w:t>
      </w:r>
      <w:r w:rsidR="00617793">
        <w:t>. C’est cela qui va donner l’</w:t>
      </w:r>
      <w:r w:rsidR="00FB214D">
        <w:t>illusion</w:t>
      </w:r>
      <w:r w:rsidR="00617793">
        <w:t xml:space="preserve"> </w:t>
      </w:r>
      <w:r w:rsidR="002C43FF">
        <w:t xml:space="preserve">que l’objet </w:t>
      </w:r>
      <w:r w:rsidR="00617793">
        <w:t xml:space="preserve">tourne vers la gauche.     </w:t>
      </w:r>
    </w:p>
    <w:p w:rsidR="009A4982" w:rsidRPr="00B83CEA" w:rsidRDefault="009A4982" w:rsidP="006D7E11">
      <w:pPr>
        <w:pStyle w:val="1"/>
        <w:tabs>
          <w:tab w:val="clear" w:pos="454"/>
        </w:tabs>
        <w:spacing w:line="240" w:lineRule="auto"/>
        <w:ind w:left="284" w:firstLine="0"/>
        <w:rPr>
          <w:sz w:val="16"/>
          <w:szCs w:val="16"/>
        </w:rPr>
      </w:pPr>
    </w:p>
    <w:p w:rsidR="00B83CEA" w:rsidRDefault="00CB668E" w:rsidP="006D7E11">
      <w:pPr>
        <w:pStyle w:val="1"/>
        <w:tabs>
          <w:tab w:val="clear" w:pos="454"/>
        </w:tabs>
        <w:spacing w:line="240" w:lineRule="auto"/>
        <w:ind w:left="284" w:firstLine="0"/>
      </w:pPr>
      <w:r>
        <w:rPr>
          <w:noProof/>
          <w:lang w:eastAsia="fr-CA"/>
        </w:rPr>
        <w:drawing>
          <wp:anchor distT="0" distB="0" distL="114300" distR="114300" simplePos="0" relativeHeight="251739136" behindDoc="0" locked="0" layoutInCell="1" allowOverlap="1">
            <wp:simplePos x="0" y="0"/>
            <wp:positionH relativeFrom="column">
              <wp:posOffset>5162550</wp:posOffset>
            </wp:positionH>
            <wp:positionV relativeFrom="paragraph">
              <wp:posOffset>10795</wp:posOffset>
            </wp:positionV>
            <wp:extent cx="3042285" cy="850900"/>
            <wp:effectExtent l="19050" t="0" r="5715" b="0"/>
            <wp:wrapSquare wrapText="bothSides"/>
            <wp:docPr id="5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042285" cy="850900"/>
                    </a:xfrm>
                    <a:prstGeom prst="rect">
                      <a:avLst/>
                    </a:prstGeom>
                    <a:noFill/>
                    <a:ln w="9525">
                      <a:noFill/>
                      <a:miter lim="800000"/>
                      <a:headEnd/>
                      <a:tailEnd/>
                    </a:ln>
                  </pic:spPr>
                </pic:pic>
              </a:graphicData>
            </a:graphic>
          </wp:anchor>
        </w:drawing>
      </w:r>
      <w:r w:rsidR="00B83CEA">
        <w:t xml:space="preserve">Pour arrêter l’animation, nous appelons la fonction </w:t>
      </w:r>
      <w:proofErr w:type="spellStart"/>
      <w:r w:rsidR="00B83CEA" w:rsidRPr="00F06596">
        <w:rPr>
          <w:b/>
          <w:i/>
        </w:rPr>
        <w:t>c</w:t>
      </w:r>
      <w:r w:rsidR="00327C37">
        <w:rPr>
          <w:b/>
          <w:i/>
        </w:rPr>
        <w:t>ancelAnimationFrame</w:t>
      </w:r>
      <w:proofErr w:type="spellEnd"/>
      <w:r w:rsidR="00B83CEA">
        <w:t>. Cette fonc</w:t>
      </w:r>
      <w:r w:rsidR="00327C37">
        <w:t>tion annule la requête d’animation</w:t>
      </w:r>
      <w:r w:rsidR="00B83CEA">
        <w:t xml:space="preserve">. Elle prend en paramètre la </w:t>
      </w:r>
      <w:r w:rsidR="00327C37">
        <w:t xml:space="preserve">requête en tant que tel. </w:t>
      </w:r>
      <w:r w:rsidR="00B83CEA">
        <w:t xml:space="preserve"> </w:t>
      </w:r>
    </w:p>
    <w:p w:rsidR="00B83CEA" w:rsidRPr="00B83CEA" w:rsidRDefault="00B83CEA" w:rsidP="00B83CEA">
      <w:pPr>
        <w:pStyle w:val="1"/>
        <w:tabs>
          <w:tab w:val="clear" w:pos="454"/>
        </w:tabs>
        <w:spacing w:line="240" w:lineRule="auto"/>
        <w:ind w:left="284" w:firstLine="0"/>
        <w:rPr>
          <w:sz w:val="16"/>
          <w:szCs w:val="16"/>
        </w:rPr>
      </w:pPr>
      <w:r w:rsidRPr="00B83CEA">
        <w:rPr>
          <w:sz w:val="16"/>
          <w:szCs w:val="16"/>
        </w:rPr>
        <w:t xml:space="preserve"> </w:t>
      </w:r>
    </w:p>
    <w:p w:rsidR="00D5440A" w:rsidRPr="00D5440A" w:rsidRDefault="00D5440A" w:rsidP="006D7E11">
      <w:pPr>
        <w:pStyle w:val="1"/>
        <w:tabs>
          <w:tab w:val="clear" w:pos="454"/>
        </w:tabs>
        <w:spacing w:line="240" w:lineRule="auto"/>
        <w:ind w:left="284" w:firstLine="0"/>
        <w:rPr>
          <w:sz w:val="16"/>
          <w:szCs w:val="16"/>
        </w:rPr>
      </w:pPr>
      <w:r>
        <w:t xml:space="preserve">Maintenant, la question à 100.00$. Pourquoi, lorsqu’on tourne vers la droite ou vers la gauche, faut-il arrêter </w:t>
      </w:r>
      <w:r w:rsidR="00FB4C30">
        <w:t>l’animation</w:t>
      </w:r>
      <w:r>
        <w:t xml:space="preserve"> avant de changer de direction?</w:t>
      </w:r>
      <w:r w:rsidR="00435E6F">
        <w:t xml:space="preserve"> </w:t>
      </w:r>
    </w:p>
    <w:p w:rsidR="00327C37" w:rsidRPr="00327C37" w:rsidRDefault="00327C37" w:rsidP="00327C37">
      <w:pPr>
        <w:spacing w:line="240" w:lineRule="auto"/>
        <w:jc w:val="left"/>
        <w:rPr>
          <w:sz w:val="16"/>
          <w:szCs w:val="16"/>
        </w:rPr>
      </w:pPr>
    </w:p>
    <w:p w:rsidR="00CB668E" w:rsidRDefault="00D5440A" w:rsidP="00327C37">
      <w:pPr>
        <w:pStyle w:val="1"/>
        <w:tabs>
          <w:tab w:val="clear" w:pos="454"/>
        </w:tabs>
        <w:spacing w:line="240" w:lineRule="auto"/>
        <w:ind w:left="284" w:firstLine="0"/>
      </w:pPr>
      <w:r>
        <w:lastRenderedPageBreak/>
        <w:t xml:space="preserve">La raison, c’est que la </w:t>
      </w:r>
      <w:r w:rsidR="00CB668E">
        <w:t xml:space="preserve">requête d’animation est </w:t>
      </w:r>
      <w:r>
        <w:t>un</w:t>
      </w:r>
      <w:r w:rsidR="00EA2DD7">
        <w:t xml:space="preserve"> ob</w:t>
      </w:r>
      <w:r w:rsidR="00CB668E">
        <w:t xml:space="preserve">jet autonome. Si cette requête </w:t>
      </w:r>
      <w:r w:rsidR="00EA2DD7">
        <w:t xml:space="preserve">n’est pas </w:t>
      </w:r>
      <w:r w:rsidR="00CB668E">
        <w:t>annulée</w:t>
      </w:r>
      <w:r w:rsidR="00EA2DD7">
        <w:t>, elle va pours</w:t>
      </w:r>
      <w:r w:rsidR="00423633">
        <w:t>uivre son exécu</w:t>
      </w:r>
      <w:r w:rsidR="00CB668E">
        <w:t xml:space="preserve">tion et cette requête va créer une </w:t>
      </w:r>
      <w:r w:rsidR="00423633">
        <w:t>nouvelle</w:t>
      </w:r>
      <w:r w:rsidR="00EA2DD7">
        <w:t xml:space="preserve"> </w:t>
      </w:r>
      <w:r w:rsidR="00CB668E">
        <w:t>requête d’animation.  Cela va avoir comme conséquence que plusieurs requêtes d’animation vont s’exécuter dans le même laps de temps.</w:t>
      </w:r>
    </w:p>
    <w:p w:rsidR="00CB668E" w:rsidRPr="00001EB2" w:rsidRDefault="00CB668E" w:rsidP="00327C37">
      <w:pPr>
        <w:pStyle w:val="1"/>
        <w:tabs>
          <w:tab w:val="clear" w:pos="454"/>
        </w:tabs>
        <w:spacing w:line="240" w:lineRule="auto"/>
        <w:ind w:left="284" w:firstLine="0"/>
        <w:rPr>
          <w:sz w:val="16"/>
          <w:szCs w:val="16"/>
        </w:rPr>
      </w:pPr>
    </w:p>
    <w:p w:rsidR="00B83CEA" w:rsidRDefault="00EA2DD7" w:rsidP="00EA2DD7">
      <w:pPr>
        <w:pStyle w:val="1"/>
        <w:tabs>
          <w:tab w:val="clear" w:pos="454"/>
        </w:tabs>
        <w:spacing w:line="240" w:lineRule="auto"/>
        <w:ind w:left="284" w:firstLine="0"/>
      </w:pPr>
      <w:r>
        <w:t xml:space="preserve">Pour tester cela,  mettez en commentaires l’appel à la fonction </w:t>
      </w:r>
      <w:proofErr w:type="spellStart"/>
      <w:r w:rsidRPr="00EA2DD7">
        <w:rPr>
          <w:b/>
        </w:rPr>
        <w:t>arreterAnimation</w:t>
      </w:r>
      <w:proofErr w:type="spellEnd"/>
      <w:r>
        <w:t xml:space="preserve"> dans la fonction </w:t>
      </w:r>
      <w:proofErr w:type="spellStart"/>
      <w:r w:rsidRPr="00EA2DD7">
        <w:rPr>
          <w:b/>
        </w:rPr>
        <w:t>tourner</w:t>
      </w:r>
      <w:r>
        <w:rPr>
          <w:b/>
        </w:rPr>
        <w:t>VersLaDroite</w:t>
      </w:r>
      <w:proofErr w:type="spellEnd"/>
      <w:r>
        <w:rPr>
          <w:b/>
        </w:rPr>
        <w:t>.</w:t>
      </w:r>
      <w:r w:rsidR="005176A8">
        <w:rPr>
          <w:b/>
        </w:rPr>
        <w:t xml:space="preserve"> </w:t>
      </w:r>
      <w:r>
        <w:t>Exécutez l’application puis appuyez plusieurs fois sur la flèche-à-droite. L’effet est assez amusant.</w:t>
      </w:r>
      <w:r w:rsidR="00E4470F">
        <w:t xml:space="preserve"> Vous allez comprendre ce qu’</w:t>
      </w:r>
      <w:r w:rsidR="005176A8">
        <w:t>est un effet de superposition</w:t>
      </w:r>
      <w:r w:rsidR="00001EB2">
        <w:t>.</w:t>
      </w:r>
    </w:p>
    <w:p w:rsidR="00CB668E" w:rsidRDefault="00CB668E">
      <w:pPr>
        <w:spacing w:line="240" w:lineRule="auto"/>
        <w:jc w:val="left"/>
        <w:rPr>
          <w:sz w:val="32"/>
          <w:szCs w:val="32"/>
        </w:rPr>
      </w:pPr>
    </w:p>
    <w:p w:rsidR="00056E75" w:rsidRDefault="00CB668E" w:rsidP="00056E75">
      <w:pPr>
        <w:pStyle w:val="0-LigneVideApresTitre"/>
        <w:spacing w:line="240" w:lineRule="auto"/>
        <w:ind w:left="340" w:hanging="340"/>
      </w:pPr>
      <w:r>
        <w:t>2</w:t>
      </w:r>
      <w:r w:rsidR="00056E75">
        <w:t xml:space="preserve">. L’interactivité : les événements </w:t>
      </w:r>
      <w:r w:rsidR="003818CB">
        <w:t xml:space="preserve">de la </w:t>
      </w:r>
      <w:r w:rsidR="00056E75">
        <w:t>souris</w:t>
      </w:r>
    </w:p>
    <w:p w:rsidR="00056E75" w:rsidRDefault="00056E75" w:rsidP="00056E75">
      <w:pPr>
        <w:pStyle w:val="1"/>
        <w:tabs>
          <w:tab w:val="clear" w:pos="454"/>
        </w:tabs>
        <w:spacing w:line="240" w:lineRule="auto"/>
        <w:ind w:left="284" w:firstLine="0"/>
      </w:pPr>
    </w:p>
    <w:p w:rsidR="00435E6F" w:rsidRDefault="00435E6F" w:rsidP="00435E6F">
      <w:pPr>
        <w:pStyle w:val="1"/>
        <w:tabs>
          <w:tab w:val="clear" w:pos="454"/>
        </w:tabs>
        <w:spacing w:line="240" w:lineRule="auto"/>
        <w:ind w:left="284" w:firstLine="0"/>
      </w:pPr>
      <w:r>
        <w:t>Voici la description de tous les événements de la souris.</w:t>
      </w:r>
    </w:p>
    <w:p w:rsidR="00435E6F" w:rsidRPr="00B863E6" w:rsidRDefault="00435E6F" w:rsidP="00435E6F">
      <w:pPr>
        <w:pStyle w:val="1"/>
        <w:tabs>
          <w:tab w:val="clear" w:pos="454"/>
        </w:tabs>
        <w:spacing w:line="240" w:lineRule="auto"/>
        <w:ind w:left="284" w:firstLine="0"/>
        <w:rPr>
          <w:sz w:val="16"/>
          <w:szCs w:val="16"/>
        </w:rPr>
      </w:pPr>
    </w:p>
    <w:p w:rsidR="00435E6F" w:rsidRDefault="00435E6F" w:rsidP="00435E6F">
      <w:pPr>
        <w:pStyle w:val="1"/>
        <w:tabs>
          <w:tab w:val="clear" w:pos="454"/>
          <w:tab w:val="left" w:pos="2268"/>
        </w:tabs>
        <w:spacing w:line="240" w:lineRule="auto"/>
        <w:ind w:left="2268" w:hanging="1984"/>
      </w:pPr>
      <w:proofErr w:type="spellStart"/>
      <w:proofErr w:type="gramStart"/>
      <w:r w:rsidRPr="00F06596">
        <w:rPr>
          <w:b/>
          <w:i/>
        </w:rPr>
        <w:t>onclick</w:t>
      </w:r>
      <w:proofErr w:type="spellEnd"/>
      <w:proofErr w:type="gramEnd"/>
      <w:r>
        <w:t xml:space="preserve"> : </w:t>
      </w:r>
      <w:r>
        <w:tab/>
        <w:t>Lorsque l’utilisateur clique sur l’élément.</w:t>
      </w: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ondblclick</w:t>
      </w:r>
      <w:r>
        <w:rPr>
          <w:noProof/>
          <w:lang w:eastAsia="fr-CA"/>
        </w:rPr>
        <w:t> :</w:t>
      </w:r>
      <w:r>
        <w:rPr>
          <w:noProof/>
          <w:lang w:eastAsia="fr-CA"/>
        </w:rPr>
        <w:tab/>
        <w:t>Lorsque l’utilisateur double-clique sur l</w:t>
      </w:r>
      <w:r w:rsidR="009A7CE3">
        <w:rPr>
          <w:noProof/>
          <w:lang w:eastAsia="fr-CA"/>
        </w:rPr>
        <w:t>’élément</w:t>
      </w:r>
      <w:r>
        <w:rPr>
          <w:noProof/>
          <w:lang w:eastAsia="fr-CA"/>
        </w:rPr>
        <w:t>.</w:t>
      </w:r>
    </w:p>
    <w:p w:rsidR="00435E6F" w:rsidRPr="002109F9" w:rsidRDefault="00435E6F" w:rsidP="00435E6F">
      <w:pPr>
        <w:pStyle w:val="1"/>
        <w:tabs>
          <w:tab w:val="clear" w:pos="454"/>
          <w:tab w:val="left" w:pos="2268"/>
        </w:tabs>
        <w:spacing w:line="240" w:lineRule="auto"/>
        <w:ind w:left="2268" w:hanging="1984"/>
        <w:rPr>
          <w:noProof/>
          <w:sz w:val="16"/>
          <w:szCs w:val="16"/>
          <w:lang w:eastAsia="fr-CA"/>
        </w:rPr>
      </w:pP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onmousedown</w:t>
      </w:r>
      <w:r>
        <w:rPr>
          <w:noProof/>
          <w:lang w:eastAsia="fr-CA"/>
        </w:rPr>
        <w:t> :</w:t>
      </w:r>
      <w:r>
        <w:rPr>
          <w:noProof/>
          <w:lang w:eastAsia="fr-CA"/>
        </w:rPr>
        <w:tab/>
        <w:t>Lorsque l’utilisateur appuie sur un des boutons de la souris. Si l’utilisateur maintient le bouton appuyé, cet événement est appelé à plusieurs reprises.</w:t>
      </w: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onmouseup</w:t>
      </w:r>
      <w:r>
        <w:rPr>
          <w:noProof/>
          <w:lang w:eastAsia="fr-CA"/>
        </w:rPr>
        <w:t> :</w:t>
      </w:r>
      <w:r>
        <w:rPr>
          <w:noProof/>
          <w:lang w:eastAsia="fr-CA"/>
        </w:rPr>
        <w:tab/>
        <w:t>Lorsque l’utilisateur relâche un des boutons de la souris.</w:t>
      </w:r>
    </w:p>
    <w:p w:rsidR="00435E6F" w:rsidRPr="002109F9" w:rsidRDefault="00435E6F" w:rsidP="00435E6F">
      <w:pPr>
        <w:pStyle w:val="1"/>
        <w:tabs>
          <w:tab w:val="clear" w:pos="454"/>
          <w:tab w:val="left" w:pos="2268"/>
        </w:tabs>
        <w:spacing w:line="240" w:lineRule="auto"/>
        <w:ind w:left="2268" w:hanging="1984"/>
        <w:rPr>
          <w:noProof/>
          <w:sz w:val="16"/>
          <w:szCs w:val="16"/>
          <w:lang w:eastAsia="fr-CA"/>
        </w:rPr>
      </w:pP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onmouseover</w:t>
      </w:r>
      <w:r w:rsidRPr="002109F9">
        <w:rPr>
          <w:b/>
          <w:noProof/>
          <w:lang w:eastAsia="fr-CA"/>
        </w:rPr>
        <w:t> </w:t>
      </w:r>
      <w:r>
        <w:rPr>
          <w:noProof/>
          <w:lang w:eastAsia="fr-CA"/>
        </w:rPr>
        <w:t>:</w:t>
      </w:r>
      <w:r>
        <w:rPr>
          <w:noProof/>
          <w:lang w:eastAsia="fr-CA"/>
        </w:rPr>
        <w:tab/>
        <w:t xml:space="preserve">Lorsque la souris pénètre à l’intérieur des frontières d’un élément.   </w:t>
      </w: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onmouseout</w:t>
      </w:r>
      <w:r w:rsidRPr="002109F9">
        <w:rPr>
          <w:b/>
          <w:noProof/>
          <w:lang w:eastAsia="fr-CA"/>
        </w:rPr>
        <w:t> </w:t>
      </w:r>
      <w:r>
        <w:rPr>
          <w:noProof/>
          <w:lang w:eastAsia="fr-CA"/>
        </w:rPr>
        <w:t>:</w:t>
      </w:r>
      <w:r>
        <w:rPr>
          <w:noProof/>
          <w:lang w:eastAsia="fr-CA"/>
        </w:rPr>
        <w:tab/>
        <w:t>Lorsque la souris quitte les frontières d’un élément.</w:t>
      </w: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onmousemove</w:t>
      </w:r>
      <w:r w:rsidRPr="002109F9">
        <w:rPr>
          <w:b/>
          <w:noProof/>
          <w:lang w:eastAsia="fr-CA"/>
        </w:rPr>
        <w:t> </w:t>
      </w:r>
      <w:r>
        <w:rPr>
          <w:noProof/>
          <w:lang w:eastAsia="fr-CA"/>
        </w:rPr>
        <w:t>:</w:t>
      </w:r>
      <w:r>
        <w:rPr>
          <w:noProof/>
          <w:lang w:eastAsia="fr-CA"/>
        </w:rPr>
        <w:tab/>
        <w:t>Lorsque la souris se déplace à l’intérieur des frontières d’un élément. Cet événement est appelé régulièrement tout au long du déplacement.</w:t>
      </w:r>
    </w:p>
    <w:p w:rsidR="00435E6F" w:rsidRPr="002109F9" w:rsidRDefault="00435E6F" w:rsidP="00435E6F">
      <w:pPr>
        <w:pStyle w:val="1"/>
        <w:tabs>
          <w:tab w:val="clear" w:pos="454"/>
        </w:tabs>
        <w:spacing w:line="240" w:lineRule="auto"/>
        <w:ind w:left="284" w:firstLine="0"/>
        <w:rPr>
          <w:noProof/>
          <w:sz w:val="16"/>
          <w:szCs w:val="16"/>
          <w:lang w:eastAsia="fr-CA"/>
        </w:rPr>
      </w:pPr>
    </w:p>
    <w:p w:rsidR="00435E6F" w:rsidRDefault="00435E6F" w:rsidP="00435E6F">
      <w:pPr>
        <w:pStyle w:val="1"/>
        <w:tabs>
          <w:tab w:val="clear" w:pos="454"/>
          <w:tab w:val="left" w:pos="2268"/>
        </w:tabs>
        <w:spacing w:line="240" w:lineRule="auto"/>
        <w:ind w:left="2268" w:hanging="1984"/>
        <w:rPr>
          <w:noProof/>
          <w:lang w:eastAsia="fr-CA"/>
        </w:rPr>
      </w:pPr>
      <w:r w:rsidRPr="00F06596">
        <w:rPr>
          <w:b/>
          <w:i/>
          <w:noProof/>
          <w:lang w:eastAsia="fr-CA"/>
        </w:rPr>
        <w:t>onmousewheel</w:t>
      </w:r>
      <w:r w:rsidRPr="002109F9">
        <w:rPr>
          <w:b/>
          <w:noProof/>
          <w:lang w:eastAsia="fr-CA"/>
        </w:rPr>
        <w:t> </w:t>
      </w:r>
      <w:r>
        <w:rPr>
          <w:noProof/>
          <w:lang w:eastAsia="fr-CA"/>
        </w:rPr>
        <w:t>:</w:t>
      </w:r>
      <w:r>
        <w:rPr>
          <w:noProof/>
          <w:lang w:eastAsia="fr-CA"/>
        </w:rPr>
        <w:tab/>
        <w:t xml:space="preserve">Lorsque l’utilisateur tourne la roulette de la souris.   </w:t>
      </w:r>
    </w:p>
    <w:p w:rsidR="00FF6423" w:rsidRDefault="00FF6423">
      <w:pPr>
        <w:spacing w:line="240" w:lineRule="auto"/>
        <w:jc w:val="left"/>
      </w:pPr>
    </w:p>
    <w:p w:rsidR="00056E75" w:rsidRDefault="00056E75" w:rsidP="00435E6F">
      <w:pPr>
        <w:pStyle w:val="1"/>
        <w:tabs>
          <w:tab w:val="clear" w:pos="454"/>
        </w:tabs>
        <w:spacing w:line="240" w:lineRule="auto"/>
        <w:ind w:left="284" w:firstLine="0"/>
      </w:pPr>
      <w:r>
        <w:t xml:space="preserve">Ouvrez la page Web </w:t>
      </w:r>
      <w:r w:rsidR="002E4B02">
        <w:rPr>
          <w:b/>
        </w:rPr>
        <w:t xml:space="preserve">Théorie </w:t>
      </w:r>
      <w:r w:rsidR="009D7BFC">
        <w:rPr>
          <w:b/>
        </w:rPr>
        <w:t>4</w:t>
      </w:r>
      <w:r w:rsidR="00755613">
        <w:rPr>
          <w:b/>
        </w:rPr>
        <w:t>B</w:t>
      </w:r>
      <w:r w:rsidRPr="0084442A">
        <w:rPr>
          <w:b/>
        </w:rPr>
        <w:t>-</w:t>
      </w:r>
      <w:r w:rsidR="00755613">
        <w:rPr>
          <w:b/>
        </w:rPr>
        <w:t>2</w:t>
      </w:r>
      <w:r w:rsidRPr="0084442A">
        <w:rPr>
          <w:b/>
        </w:rPr>
        <w:t>.htm</w:t>
      </w:r>
      <w:r>
        <w:t xml:space="preserve">. </w:t>
      </w:r>
    </w:p>
    <w:p w:rsidR="00056E75" w:rsidRPr="00056E75" w:rsidRDefault="00056E75" w:rsidP="006D7E11">
      <w:pPr>
        <w:pStyle w:val="1"/>
        <w:tabs>
          <w:tab w:val="clear" w:pos="454"/>
        </w:tabs>
        <w:spacing w:line="240" w:lineRule="auto"/>
        <w:ind w:left="284" w:firstLine="0"/>
        <w:rPr>
          <w:sz w:val="16"/>
          <w:szCs w:val="16"/>
        </w:rPr>
      </w:pPr>
    </w:p>
    <w:p w:rsidR="00DC3B41" w:rsidRDefault="00E77551" w:rsidP="00056E75">
      <w:pPr>
        <w:pStyle w:val="1"/>
        <w:tabs>
          <w:tab w:val="clear" w:pos="454"/>
        </w:tabs>
        <w:spacing w:line="240" w:lineRule="auto"/>
        <w:ind w:left="284" w:firstLine="0"/>
      </w:pPr>
      <w:r>
        <w:t>Survolez</w:t>
      </w:r>
      <w:r w:rsidR="00056E75">
        <w:t xml:space="preserve"> le canevas à l’aide de la souris. Observez que l’objet s’anime. </w:t>
      </w:r>
    </w:p>
    <w:p w:rsidR="00DC3B41" w:rsidRPr="00DC3B41" w:rsidRDefault="00DC3B41" w:rsidP="00056E75">
      <w:pPr>
        <w:pStyle w:val="1"/>
        <w:tabs>
          <w:tab w:val="clear" w:pos="454"/>
        </w:tabs>
        <w:spacing w:line="240" w:lineRule="auto"/>
        <w:ind w:left="284" w:firstLine="0"/>
        <w:rPr>
          <w:sz w:val="16"/>
          <w:szCs w:val="16"/>
        </w:rPr>
      </w:pPr>
    </w:p>
    <w:p w:rsidR="00DC3B41" w:rsidRDefault="00056E75" w:rsidP="00056E75">
      <w:pPr>
        <w:pStyle w:val="1"/>
        <w:tabs>
          <w:tab w:val="clear" w:pos="454"/>
        </w:tabs>
        <w:spacing w:line="240" w:lineRule="auto"/>
        <w:ind w:left="284" w:firstLine="0"/>
      </w:pPr>
      <w:r>
        <w:t>Survoler l’extérieur du canevas</w:t>
      </w:r>
      <w:r w:rsidR="00E82E39">
        <w:t xml:space="preserve"> à l’aide de la souris</w:t>
      </w:r>
      <w:r>
        <w:t xml:space="preserve">. Observez que l’objet ne s’anime plus. </w:t>
      </w:r>
    </w:p>
    <w:p w:rsidR="00DC3B41" w:rsidRDefault="00056E75" w:rsidP="00056E75">
      <w:pPr>
        <w:pStyle w:val="1"/>
        <w:tabs>
          <w:tab w:val="clear" w:pos="454"/>
        </w:tabs>
        <w:spacing w:line="240" w:lineRule="auto"/>
        <w:ind w:left="284" w:firstLine="0"/>
      </w:pPr>
      <w:r>
        <w:lastRenderedPageBreak/>
        <w:t xml:space="preserve">Cliquez sur le canevas à l’aide du bouton gauche. Observez que l’objet tourne vers la gauche.  </w:t>
      </w:r>
    </w:p>
    <w:p w:rsidR="00DC3B41" w:rsidRPr="00DC3B41" w:rsidRDefault="00DC3B41" w:rsidP="00056E75">
      <w:pPr>
        <w:pStyle w:val="1"/>
        <w:tabs>
          <w:tab w:val="clear" w:pos="454"/>
        </w:tabs>
        <w:spacing w:line="240" w:lineRule="auto"/>
        <w:ind w:left="284" w:firstLine="0"/>
        <w:rPr>
          <w:sz w:val="16"/>
          <w:szCs w:val="16"/>
        </w:rPr>
      </w:pPr>
    </w:p>
    <w:p w:rsidR="00DC3B41" w:rsidRDefault="00056E75" w:rsidP="00056E75">
      <w:pPr>
        <w:pStyle w:val="1"/>
        <w:tabs>
          <w:tab w:val="clear" w:pos="454"/>
        </w:tabs>
        <w:spacing w:line="240" w:lineRule="auto"/>
        <w:ind w:left="284" w:firstLine="0"/>
      </w:pPr>
      <w:r>
        <w:t xml:space="preserve">Cliquez sur le canevas à l’aide du bouton droit. Observez que l’objet tourne vers la droite. </w:t>
      </w:r>
    </w:p>
    <w:p w:rsidR="00DC3B41" w:rsidRPr="00DC3B41" w:rsidRDefault="00DC3B41" w:rsidP="00056E75">
      <w:pPr>
        <w:pStyle w:val="1"/>
        <w:tabs>
          <w:tab w:val="clear" w:pos="454"/>
        </w:tabs>
        <w:spacing w:line="240" w:lineRule="auto"/>
        <w:ind w:left="284" w:firstLine="0"/>
        <w:rPr>
          <w:sz w:val="16"/>
          <w:szCs w:val="16"/>
        </w:rPr>
      </w:pPr>
    </w:p>
    <w:p w:rsidR="00056E75" w:rsidRDefault="00056E75" w:rsidP="00056E75">
      <w:pPr>
        <w:pStyle w:val="1"/>
        <w:tabs>
          <w:tab w:val="clear" w:pos="454"/>
        </w:tabs>
        <w:spacing w:line="240" w:lineRule="auto"/>
        <w:ind w:left="284" w:firstLine="0"/>
      </w:pPr>
      <w:r>
        <w:t>Cliquez sur le canevas à l’aide du bouton du milieu. Observez que l’animation s’arrête.</w:t>
      </w:r>
    </w:p>
    <w:p w:rsidR="00196CAA" w:rsidRDefault="00196CAA">
      <w:pPr>
        <w:spacing w:line="240" w:lineRule="auto"/>
        <w:jc w:val="left"/>
      </w:pPr>
    </w:p>
    <w:p w:rsidR="00056E75" w:rsidRDefault="00056E75" w:rsidP="006D7E11">
      <w:pPr>
        <w:pStyle w:val="1"/>
        <w:tabs>
          <w:tab w:val="clear" w:pos="454"/>
        </w:tabs>
        <w:spacing w:line="240" w:lineRule="auto"/>
        <w:ind w:left="284" w:firstLine="0"/>
      </w:pPr>
      <w:r>
        <w:t xml:space="preserve">Observez les événements </w:t>
      </w:r>
      <w:r w:rsidR="00967A36">
        <w:t>souris qui ont été programmés ; i</w:t>
      </w:r>
      <w:r w:rsidR="00B863E6">
        <w:t xml:space="preserve">l y en a trois : </w:t>
      </w:r>
      <w:proofErr w:type="spellStart"/>
      <w:r w:rsidR="00B863E6" w:rsidRPr="00F06596">
        <w:rPr>
          <w:b/>
          <w:i/>
        </w:rPr>
        <w:t>onmouseup</w:t>
      </w:r>
      <w:proofErr w:type="spellEnd"/>
      <w:r w:rsidR="00B863E6">
        <w:t xml:space="preserve">, </w:t>
      </w:r>
      <w:proofErr w:type="spellStart"/>
      <w:r w:rsidR="00B863E6" w:rsidRPr="00F06596">
        <w:rPr>
          <w:b/>
          <w:i/>
        </w:rPr>
        <w:t>onmouseover</w:t>
      </w:r>
      <w:proofErr w:type="spellEnd"/>
      <w:r w:rsidR="00B863E6">
        <w:t xml:space="preserve"> et </w:t>
      </w:r>
      <w:proofErr w:type="spellStart"/>
      <w:r w:rsidR="00B863E6" w:rsidRPr="00F06596">
        <w:rPr>
          <w:b/>
          <w:i/>
        </w:rPr>
        <w:t>onmouseout</w:t>
      </w:r>
      <w:proofErr w:type="spellEnd"/>
      <w:r w:rsidR="00B863E6">
        <w:t xml:space="preserve">. </w:t>
      </w:r>
    </w:p>
    <w:p w:rsidR="00B863E6" w:rsidRDefault="00F0291E" w:rsidP="006D7E11">
      <w:pPr>
        <w:pStyle w:val="1"/>
        <w:tabs>
          <w:tab w:val="clear" w:pos="454"/>
        </w:tabs>
        <w:spacing w:line="240" w:lineRule="auto"/>
        <w:ind w:left="284" w:firstLine="0"/>
      </w:pPr>
      <w:r>
        <w:rPr>
          <w:noProof/>
          <w:lang w:eastAsia="fr-CA"/>
        </w:rPr>
        <w:drawing>
          <wp:inline distT="0" distB="0" distL="0" distR="0">
            <wp:extent cx="8010144" cy="52381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8020834" cy="524510"/>
                    </a:xfrm>
                    <a:prstGeom prst="rect">
                      <a:avLst/>
                    </a:prstGeom>
                  </pic:spPr>
                </pic:pic>
              </a:graphicData>
            </a:graphic>
          </wp:inline>
        </w:drawing>
      </w:r>
    </w:p>
    <w:p w:rsidR="00D65746" w:rsidRDefault="00EC5BB5" w:rsidP="00E77551">
      <w:pPr>
        <w:pStyle w:val="1"/>
        <w:tabs>
          <w:tab w:val="clear" w:pos="454"/>
        </w:tabs>
        <w:spacing w:line="240" w:lineRule="auto"/>
        <w:ind w:left="284" w:firstLine="0"/>
        <w:rPr>
          <w:noProof/>
          <w:lang w:eastAsia="fr-CA"/>
        </w:rPr>
      </w:pPr>
      <w:r>
        <w:t>Plus</w:t>
      </w:r>
      <w:r>
        <w:rPr>
          <w:noProof/>
          <w:lang w:eastAsia="fr-CA"/>
        </w:rPr>
        <w:t xml:space="preserve"> tard, dans ce laborat</w:t>
      </w:r>
      <w:r w:rsidR="001537F0">
        <w:rPr>
          <w:noProof/>
          <w:lang w:eastAsia="fr-CA"/>
        </w:rPr>
        <w:t>oire, nous allons programmer des</w:t>
      </w:r>
      <w:r>
        <w:rPr>
          <w:noProof/>
          <w:lang w:eastAsia="fr-CA"/>
        </w:rPr>
        <w:t xml:space="preserve"> opération</w:t>
      </w:r>
      <w:r w:rsidR="001537F0">
        <w:rPr>
          <w:noProof/>
          <w:lang w:eastAsia="fr-CA"/>
        </w:rPr>
        <w:t>s</w:t>
      </w:r>
      <w:r>
        <w:rPr>
          <w:noProof/>
          <w:lang w:eastAsia="fr-CA"/>
        </w:rPr>
        <w:t xml:space="preserve"> de type « </w:t>
      </w:r>
      <w:r w:rsidR="001537F0">
        <w:rPr>
          <w:noProof/>
          <w:lang w:eastAsia="fr-CA"/>
        </w:rPr>
        <w:t>glisser-déposer</w:t>
      </w:r>
      <w:r>
        <w:rPr>
          <w:b/>
          <w:noProof/>
          <w:lang w:eastAsia="fr-CA"/>
        </w:rPr>
        <w:t> »</w:t>
      </w:r>
      <w:r>
        <w:rPr>
          <w:noProof/>
          <w:lang w:eastAsia="fr-CA"/>
        </w:rPr>
        <w:t>.</w:t>
      </w:r>
      <w:r w:rsidR="00E77551">
        <w:rPr>
          <w:noProof/>
          <w:lang w:eastAsia="fr-CA"/>
        </w:rPr>
        <w:t xml:space="preserve"> Pour l’instant, con</w:t>
      </w:r>
      <w:r w:rsidR="00F0291E">
        <w:rPr>
          <w:noProof/>
          <w:lang w:eastAsia="fr-CA"/>
        </w:rPr>
        <w:t>centrons-nous sur les événements souris qui ont été programmés.</w:t>
      </w:r>
    </w:p>
    <w:p w:rsidR="00E77551" w:rsidRPr="00E77551" w:rsidRDefault="00E77551" w:rsidP="00E77551">
      <w:pPr>
        <w:pStyle w:val="1"/>
        <w:tabs>
          <w:tab w:val="clear" w:pos="454"/>
        </w:tabs>
        <w:spacing w:line="240" w:lineRule="auto"/>
        <w:ind w:left="284" w:firstLine="0"/>
        <w:rPr>
          <w:noProof/>
          <w:sz w:val="16"/>
          <w:szCs w:val="16"/>
          <w:lang w:eastAsia="fr-CA"/>
        </w:rPr>
      </w:pPr>
    </w:p>
    <w:p w:rsidR="00E77551" w:rsidRDefault="00E77551" w:rsidP="00E77551">
      <w:pPr>
        <w:pStyle w:val="1"/>
        <w:tabs>
          <w:tab w:val="clear" w:pos="454"/>
        </w:tabs>
        <w:spacing w:line="240" w:lineRule="auto"/>
        <w:ind w:left="284" w:firstLine="0"/>
        <w:rPr>
          <w:noProof/>
          <w:lang w:eastAsia="fr-CA"/>
        </w:rPr>
      </w:pPr>
      <w:r>
        <w:rPr>
          <w:noProof/>
          <w:lang w:eastAsia="fr-CA"/>
        </w:rPr>
        <w:t xml:space="preserve">Ici, lorsque l’utilisateur relâche un des boutons de la souris, la fonction </w:t>
      </w:r>
      <w:r w:rsidRPr="002C0DAB">
        <w:rPr>
          <w:b/>
          <w:noProof/>
          <w:lang w:eastAsia="fr-CA"/>
        </w:rPr>
        <w:t>gererSouris</w:t>
      </w:r>
      <w:r>
        <w:rPr>
          <w:noProof/>
          <w:lang w:eastAsia="fr-CA"/>
        </w:rPr>
        <w:t xml:space="preserve"> est appelée.</w:t>
      </w:r>
    </w:p>
    <w:p w:rsidR="00E77551" w:rsidRPr="00E94634" w:rsidRDefault="00E77551" w:rsidP="00E77551">
      <w:pPr>
        <w:pStyle w:val="1"/>
        <w:tabs>
          <w:tab w:val="clear" w:pos="454"/>
        </w:tabs>
        <w:spacing w:line="240" w:lineRule="auto"/>
        <w:ind w:left="284" w:firstLine="0"/>
        <w:rPr>
          <w:noProof/>
          <w:sz w:val="16"/>
          <w:szCs w:val="16"/>
          <w:lang w:eastAsia="fr-CA"/>
        </w:rPr>
      </w:pPr>
    </w:p>
    <w:p w:rsidR="00E77551" w:rsidRDefault="00601EB6" w:rsidP="00E77551">
      <w:pPr>
        <w:pStyle w:val="1"/>
        <w:tabs>
          <w:tab w:val="clear" w:pos="454"/>
        </w:tabs>
        <w:spacing w:line="240" w:lineRule="auto"/>
        <w:ind w:left="284" w:firstLine="0"/>
      </w:pPr>
      <w:r>
        <w:rPr>
          <w:noProof/>
          <w:lang w:eastAsia="fr-CA"/>
        </w:rPr>
        <w:drawing>
          <wp:anchor distT="0" distB="0" distL="114300" distR="114300" simplePos="0" relativeHeight="251706368" behindDoc="0" locked="0" layoutInCell="1" allowOverlap="1">
            <wp:simplePos x="0" y="0"/>
            <wp:positionH relativeFrom="column">
              <wp:posOffset>5441950</wp:posOffset>
            </wp:positionH>
            <wp:positionV relativeFrom="paragraph">
              <wp:posOffset>4445</wp:posOffset>
            </wp:positionV>
            <wp:extent cx="2705100" cy="2495550"/>
            <wp:effectExtent l="1905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5100" cy="2495550"/>
                    </a:xfrm>
                    <a:prstGeom prst="rect">
                      <a:avLst/>
                    </a:prstGeom>
                  </pic:spPr>
                </pic:pic>
              </a:graphicData>
            </a:graphic>
          </wp:anchor>
        </w:drawing>
      </w:r>
      <w:r w:rsidR="00E94634">
        <w:t xml:space="preserve">L’objet </w:t>
      </w:r>
      <w:proofErr w:type="spellStart"/>
      <w:r w:rsidR="00E94634" w:rsidRPr="00F06596">
        <w:rPr>
          <w:b/>
          <w:i/>
        </w:rPr>
        <w:t>event</w:t>
      </w:r>
      <w:proofErr w:type="spellEnd"/>
      <w:r w:rsidR="00E94634">
        <w:t xml:space="preserve"> est un objet du système. Cet objet donne des informations sur l’événement qui vient de se produire. Une de ces informations est le bouton de la souris que l’utilisateur a </w:t>
      </w:r>
      <w:r w:rsidR="00D5318A">
        <w:t>relâché</w:t>
      </w:r>
      <w:r w:rsidR="00E94634">
        <w:t xml:space="preserve"> (</w:t>
      </w:r>
      <w:proofErr w:type="spellStart"/>
      <w:r w:rsidR="00E94634" w:rsidRPr="00F06596">
        <w:rPr>
          <w:b/>
          <w:i/>
        </w:rPr>
        <w:t>button</w:t>
      </w:r>
      <w:proofErr w:type="spellEnd"/>
      <w:r w:rsidR="00E94634">
        <w:t>). La valeur 0 signifie le bouton gauche, la valeur 1 signifie le bouton du milieu et la valeur 2 signifie le bouton droit.</w:t>
      </w:r>
    </w:p>
    <w:p w:rsidR="00E94634" w:rsidRPr="00E94634" w:rsidRDefault="00E94634" w:rsidP="00E77551">
      <w:pPr>
        <w:pStyle w:val="1"/>
        <w:tabs>
          <w:tab w:val="clear" w:pos="454"/>
        </w:tabs>
        <w:spacing w:line="240" w:lineRule="auto"/>
        <w:ind w:left="284" w:firstLine="0"/>
        <w:rPr>
          <w:sz w:val="16"/>
          <w:szCs w:val="16"/>
        </w:rPr>
      </w:pPr>
    </w:p>
    <w:p w:rsidR="00E94634" w:rsidRDefault="00E94634" w:rsidP="00E77551">
      <w:pPr>
        <w:pStyle w:val="1"/>
        <w:tabs>
          <w:tab w:val="clear" w:pos="454"/>
        </w:tabs>
        <w:spacing w:line="240" w:lineRule="auto"/>
        <w:ind w:left="284" w:firstLine="0"/>
        <w:rPr>
          <w:noProof/>
          <w:lang w:eastAsia="fr-CA"/>
        </w:rPr>
      </w:pPr>
      <w:r>
        <w:rPr>
          <w:noProof/>
          <w:lang w:eastAsia="fr-CA"/>
        </w:rPr>
        <w:t xml:space="preserve">La programmation des fonctions </w:t>
      </w:r>
      <w:r w:rsidRPr="00E94634">
        <w:rPr>
          <w:b/>
          <w:noProof/>
          <w:lang w:eastAsia="fr-CA"/>
        </w:rPr>
        <w:t>tournerVersLaDroite</w:t>
      </w:r>
      <w:r>
        <w:rPr>
          <w:noProof/>
          <w:lang w:eastAsia="fr-CA"/>
        </w:rPr>
        <w:t xml:space="preserve">, </w:t>
      </w:r>
      <w:r w:rsidRPr="00E94634">
        <w:rPr>
          <w:b/>
          <w:noProof/>
          <w:lang w:eastAsia="fr-CA"/>
        </w:rPr>
        <w:t>tournerVersLaGauche</w:t>
      </w:r>
      <w:r>
        <w:rPr>
          <w:noProof/>
          <w:lang w:eastAsia="fr-CA"/>
        </w:rPr>
        <w:t xml:space="preserve"> et </w:t>
      </w:r>
      <w:r w:rsidRPr="00E94634">
        <w:rPr>
          <w:b/>
          <w:noProof/>
          <w:lang w:eastAsia="fr-CA"/>
        </w:rPr>
        <w:t>arreterAnimation</w:t>
      </w:r>
      <w:r>
        <w:rPr>
          <w:noProof/>
          <w:lang w:eastAsia="fr-CA"/>
        </w:rPr>
        <w:t xml:space="preserve"> ont déjà été vus dans la section précédente.</w:t>
      </w:r>
    </w:p>
    <w:p w:rsidR="00FF6423" w:rsidRDefault="00FF6423">
      <w:pPr>
        <w:spacing w:line="240" w:lineRule="auto"/>
        <w:jc w:val="left"/>
        <w:rPr>
          <w:noProof/>
          <w:lang w:eastAsia="fr-CA"/>
        </w:rPr>
      </w:pPr>
    </w:p>
    <w:p w:rsidR="00E94634" w:rsidRDefault="00E94634" w:rsidP="00E77551">
      <w:pPr>
        <w:pStyle w:val="1"/>
        <w:tabs>
          <w:tab w:val="clear" w:pos="454"/>
        </w:tabs>
        <w:spacing w:line="240" w:lineRule="auto"/>
        <w:ind w:left="284" w:firstLine="0"/>
        <w:rPr>
          <w:noProof/>
          <w:lang w:eastAsia="fr-CA"/>
        </w:rPr>
      </w:pPr>
      <w:r>
        <w:rPr>
          <w:noProof/>
          <w:lang w:eastAsia="fr-CA"/>
        </w:rPr>
        <w:t xml:space="preserve">Observez que, lorque la souris franchit les frontières du canevas, la fonction </w:t>
      </w:r>
      <w:r w:rsidRPr="00E94634">
        <w:rPr>
          <w:b/>
          <w:noProof/>
          <w:lang w:eastAsia="fr-CA"/>
        </w:rPr>
        <w:t>animer</w:t>
      </w:r>
      <w:r>
        <w:rPr>
          <w:noProof/>
          <w:lang w:eastAsia="fr-CA"/>
        </w:rPr>
        <w:t xml:space="preserve"> est appelée et, lorsque la souris quitte les frontières du canevas, la fonction </w:t>
      </w:r>
      <w:r w:rsidRPr="00E94634">
        <w:rPr>
          <w:b/>
          <w:noProof/>
          <w:lang w:eastAsia="fr-CA"/>
        </w:rPr>
        <w:t>arreterAnimation</w:t>
      </w:r>
      <w:r>
        <w:rPr>
          <w:noProof/>
          <w:lang w:eastAsia="fr-CA"/>
        </w:rPr>
        <w:t xml:space="preserve"> est appelée.</w:t>
      </w:r>
      <w:r w:rsidR="00D5318A">
        <w:rPr>
          <w:noProof/>
          <w:lang w:eastAsia="fr-CA"/>
        </w:rPr>
        <w:t xml:space="preserve"> Ces fonctions ont également été vus dans la section précédente.</w:t>
      </w:r>
    </w:p>
    <w:p w:rsidR="00E94634" w:rsidRDefault="00601EB6" w:rsidP="00E77551">
      <w:pPr>
        <w:pStyle w:val="1"/>
        <w:tabs>
          <w:tab w:val="clear" w:pos="454"/>
        </w:tabs>
        <w:spacing w:line="240" w:lineRule="auto"/>
        <w:ind w:left="284" w:firstLine="0"/>
        <w:rPr>
          <w:noProof/>
          <w:lang w:eastAsia="fr-CA"/>
        </w:rPr>
      </w:pPr>
      <w:r>
        <w:rPr>
          <w:noProof/>
          <w:lang w:eastAsia="fr-CA"/>
        </w:rPr>
        <w:drawing>
          <wp:inline distT="0" distB="0" distL="0" distR="0">
            <wp:extent cx="8010144" cy="5238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8020834" cy="524510"/>
                    </a:xfrm>
                    <a:prstGeom prst="rect">
                      <a:avLst/>
                    </a:prstGeom>
                  </pic:spPr>
                </pic:pic>
              </a:graphicData>
            </a:graphic>
          </wp:inline>
        </w:drawing>
      </w:r>
    </w:p>
    <w:p w:rsidR="00E94634" w:rsidRDefault="00E94634" w:rsidP="00E77551">
      <w:pPr>
        <w:pStyle w:val="1"/>
        <w:tabs>
          <w:tab w:val="clear" w:pos="454"/>
        </w:tabs>
        <w:spacing w:line="240" w:lineRule="auto"/>
        <w:ind w:left="284" w:firstLine="0"/>
        <w:rPr>
          <w:noProof/>
          <w:lang w:eastAsia="fr-CA"/>
        </w:rPr>
      </w:pPr>
      <w:r>
        <w:rPr>
          <w:noProof/>
          <w:lang w:eastAsia="fr-CA"/>
        </w:rPr>
        <w:lastRenderedPageBreak/>
        <w:t xml:space="preserve">Observez également l’événement </w:t>
      </w:r>
      <w:r w:rsidRPr="00F06596">
        <w:rPr>
          <w:b/>
          <w:i/>
          <w:noProof/>
          <w:lang w:eastAsia="fr-CA"/>
        </w:rPr>
        <w:t>oncontextmenu</w:t>
      </w:r>
      <w:r>
        <w:rPr>
          <w:noProof/>
          <w:lang w:eastAsia="fr-CA"/>
        </w:rPr>
        <w:t xml:space="preserve">. Cet événement se produit lors de l’affichage du menu contextuel. Ici, </w:t>
      </w:r>
      <w:r w:rsidR="00C3514D">
        <w:rPr>
          <w:noProof/>
          <w:lang w:eastAsia="fr-CA"/>
        </w:rPr>
        <w:t>nous retournons</w:t>
      </w:r>
      <w:r>
        <w:rPr>
          <w:noProof/>
          <w:lang w:eastAsia="fr-CA"/>
        </w:rPr>
        <w:t xml:space="preserve"> </w:t>
      </w:r>
      <w:r w:rsidRPr="00C3514D">
        <w:rPr>
          <w:b/>
          <w:noProof/>
          <w:lang w:eastAsia="fr-CA"/>
        </w:rPr>
        <w:t>false</w:t>
      </w:r>
      <w:r>
        <w:rPr>
          <w:noProof/>
          <w:lang w:eastAsia="fr-CA"/>
        </w:rPr>
        <w:t>.</w:t>
      </w:r>
      <w:r w:rsidR="00C3514D">
        <w:rPr>
          <w:noProof/>
          <w:lang w:eastAsia="fr-CA"/>
        </w:rPr>
        <w:t xml:space="preserve"> Cela annule l’aff</w:t>
      </w:r>
      <w:r w:rsidR="00601EB6">
        <w:rPr>
          <w:noProof/>
          <w:lang w:eastAsia="fr-CA"/>
        </w:rPr>
        <w:t>ichage du menu contextuel. C’</w:t>
      </w:r>
      <w:r w:rsidR="00C3514D">
        <w:rPr>
          <w:noProof/>
          <w:lang w:eastAsia="fr-CA"/>
        </w:rPr>
        <w:t xml:space="preserve">est important </w:t>
      </w:r>
      <w:r w:rsidR="00601EB6">
        <w:rPr>
          <w:noProof/>
          <w:lang w:eastAsia="fr-CA"/>
        </w:rPr>
        <w:t xml:space="preserve">de le faire </w:t>
      </w:r>
      <w:r w:rsidR="00C3514D">
        <w:rPr>
          <w:noProof/>
          <w:lang w:eastAsia="fr-CA"/>
        </w:rPr>
        <w:t>car</w:t>
      </w:r>
      <w:r w:rsidR="00601EB6">
        <w:rPr>
          <w:noProof/>
          <w:lang w:eastAsia="fr-CA"/>
        </w:rPr>
        <w:t>,</w:t>
      </w:r>
      <w:r w:rsidR="00C3514D">
        <w:rPr>
          <w:noProof/>
          <w:lang w:eastAsia="fr-CA"/>
        </w:rPr>
        <w:t xml:space="preserve"> si on ne le fait pas, le navigateur va afficher le menu contextuel lorsque l’utilisateur va relâcher le bouton droit de la souris. </w:t>
      </w:r>
      <w:r>
        <w:rPr>
          <w:noProof/>
          <w:lang w:eastAsia="fr-CA"/>
        </w:rPr>
        <w:t xml:space="preserve"> </w:t>
      </w:r>
    </w:p>
    <w:p w:rsidR="00FF472E" w:rsidRDefault="00FF472E">
      <w:pPr>
        <w:spacing w:line="240" w:lineRule="auto"/>
        <w:jc w:val="left"/>
        <w:rPr>
          <w:sz w:val="32"/>
          <w:szCs w:val="32"/>
        </w:rPr>
      </w:pPr>
    </w:p>
    <w:p w:rsidR="001E26E8" w:rsidRDefault="00DC3B41" w:rsidP="001E26E8">
      <w:pPr>
        <w:pStyle w:val="0-LigneVideApresTitre"/>
        <w:spacing w:line="240" w:lineRule="auto"/>
        <w:ind w:left="340" w:hanging="340"/>
      </w:pPr>
      <w:r>
        <w:t>3</w:t>
      </w:r>
      <w:r w:rsidR="00E0156A">
        <w:t xml:space="preserve">. L’interactivité : le </w:t>
      </w:r>
      <w:r w:rsidR="001537F0">
        <w:t>glisser-déposer</w:t>
      </w:r>
    </w:p>
    <w:p w:rsidR="001228A4" w:rsidRDefault="001228A4" w:rsidP="000C33E9">
      <w:pPr>
        <w:pStyle w:val="0-1"/>
      </w:pPr>
    </w:p>
    <w:p w:rsidR="00A612B7" w:rsidRDefault="00A612B7" w:rsidP="001228A4">
      <w:pPr>
        <w:pStyle w:val="1"/>
        <w:tabs>
          <w:tab w:val="clear" w:pos="454"/>
        </w:tabs>
        <w:spacing w:line="240" w:lineRule="auto"/>
        <w:ind w:left="284" w:firstLine="0"/>
      </w:pPr>
      <w:r>
        <w:t xml:space="preserve">Contrairement aux autres événements, les événements du glisser-déposer n’existaient pas en </w:t>
      </w:r>
      <w:r w:rsidRPr="00D31BF0">
        <w:rPr>
          <w:b/>
        </w:rPr>
        <w:t>HTML4</w:t>
      </w:r>
      <w:r>
        <w:t xml:space="preserve">. Les événements du glisser-déposer sont nouveaux en </w:t>
      </w:r>
      <w:r w:rsidRPr="00A612B7">
        <w:rPr>
          <w:b/>
        </w:rPr>
        <w:t>HTML5</w:t>
      </w:r>
      <w:r>
        <w:t>.</w:t>
      </w:r>
    </w:p>
    <w:p w:rsidR="00A612B7" w:rsidRPr="00A612B7" w:rsidRDefault="00A612B7" w:rsidP="001228A4">
      <w:pPr>
        <w:pStyle w:val="1"/>
        <w:tabs>
          <w:tab w:val="clear" w:pos="454"/>
        </w:tabs>
        <w:spacing w:line="240" w:lineRule="auto"/>
        <w:ind w:left="284" w:firstLine="0"/>
        <w:rPr>
          <w:sz w:val="16"/>
          <w:szCs w:val="16"/>
        </w:rPr>
      </w:pPr>
    </w:p>
    <w:p w:rsidR="001228A4" w:rsidRDefault="001228A4" w:rsidP="001228A4">
      <w:pPr>
        <w:pStyle w:val="1"/>
        <w:tabs>
          <w:tab w:val="clear" w:pos="454"/>
        </w:tabs>
        <w:spacing w:line="240" w:lineRule="auto"/>
        <w:ind w:left="284" w:firstLine="0"/>
      </w:pPr>
      <w:r>
        <w:t>Voici la description de tous les événements du glisser-déposer</w:t>
      </w:r>
      <w:r w:rsidR="00A612B7">
        <w:t> :</w:t>
      </w:r>
    </w:p>
    <w:p w:rsidR="000C33E9" w:rsidRPr="00A612B7" w:rsidRDefault="000C33E9" w:rsidP="000C33E9">
      <w:pPr>
        <w:pStyle w:val="0-1"/>
        <w:rPr>
          <w:sz w:val="16"/>
          <w:szCs w:val="16"/>
        </w:rPr>
      </w:pPr>
    </w:p>
    <w:p w:rsidR="001228A4" w:rsidRDefault="001228A4" w:rsidP="001228A4">
      <w:pPr>
        <w:pStyle w:val="1"/>
        <w:tabs>
          <w:tab w:val="clear" w:pos="454"/>
          <w:tab w:val="left" w:pos="2268"/>
        </w:tabs>
        <w:spacing w:line="240" w:lineRule="auto"/>
        <w:ind w:left="2268" w:hanging="1984"/>
        <w:rPr>
          <w:noProof/>
          <w:lang w:eastAsia="fr-CA"/>
        </w:rPr>
      </w:pPr>
      <w:r w:rsidRPr="00F06596">
        <w:rPr>
          <w:b/>
          <w:i/>
          <w:noProof/>
          <w:lang w:eastAsia="fr-CA"/>
        </w:rPr>
        <w:t>ondragstart</w:t>
      </w:r>
      <w:r w:rsidRPr="002109F9">
        <w:rPr>
          <w:b/>
          <w:noProof/>
          <w:lang w:eastAsia="fr-CA"/>
        </w:rPr>
        <w:t> </w:t>
      </w:r>
      <w:r>
        <w:rPr>
          <w:noProof/>
          <w:lang w:eastAsia="fr-CA"/>
        </w:rPr>
        <w:t>:</w:t>
      </w:r>
      <w:r>
        <w:rPr>
          <w:noProof/>
          <w:lang w:eastAsia="fr-CA"/>
        </w:rPr>
        <w:tab/>
        <w:t>Lorsqu’une opération de type « glisser-déposer</w:t>
      </w:r>
      <w:r w:rsidR="004F4365">
        <w:rPr>
          <w:noProof/>
          <w:lang w:eastAsia="fr-CA"/>
        </w:rPr>
        <w:t> » s’amorc</w:t>
      </w:r>
      <w:r>
        <w:rPr>
          <w:noProof/>
          <w:lang w:eastAsia="fr-CA"/>
        </w:rPr>
        <w:t>e.</w:t>
      </w:r>
    </w:p>
    <w:p w:rsidR="001228A4" w:rsidRDefault="001228A4" w:rsidP="001228A4">
      <w:pPr>
        <w:pStyle w:val="1"/>
        <w:tabs>
          <w:tab w:val="clear" w:pos="454"/>
          <w:tab w:val="left" w:pos="2268"/>
        </w:tabs>
        <w:spacing w:line="240" w:lineRule="auto"/>
        <w:ind w:left="2268" w:hanging="1984"/>
        <w:rPr>
          <w:noProof/>
          <w:lang w:eastAsia="fr-CA"/>
        </w:rPr>
      </w:pPr>
      <w:r w:rsidRPr="00F06596">
        <w:rPr>
          <w:b/>
          <w:i/>
          <w:noProof/>
          <w:lang w:eastAsia="fr-CA"/>
        </w:rPr>
        <w:t>ondragend</w:t>
      </w:r>
      <w:r w:rsidRPr="002109F9">
        <w:rPr>
          <w:b/>
          <w:noProof/>
          <w:lang w:eastAsia="fr-CA"/>
        </w:rPr>
        <w:t> </w:t>
      </w:r>
      <w:r>
        <w:rPr>
          <w:noProof/>
          <w:lang w:eastAsia="fr-CA"/>
        </w:rPr>
        <w:t>:</w:t>
      </w:r>
      <w:r>
        <w:rPr>
          <w:noProof/>
          <w:lang w:eastAsia="fr-CA"/>
        </w:rPr>
        <w:tab/>
        <w:t>Lorsqu’une opération de type « glisser-déposer » se termine.</w:t>
      </w:r>
    </w:p>
    <w:p w:rsidR="001228A4" w:rsidRDefault="001228A4" w:rsidP="001228A4">
      <w:pPr>
        <w:pStyle w:val="1"/>
        <w:tabs>
          <w:tab w:val="clear" w:pos="454"/>
          <w:tab w:val="left" w:pos="2268"/>
        </w:tabs>
        <w:spacing w:line="240" w:lineRule="auto"/>
        <w:ind w:left="2268" w:hanging="1984"/>
        <w:rPr>
          <w:noProof/>
          <w:lang w:eastAsia="fr-CA"/>
        </w:rPr>
      </w:pPr>
      <w:r w:rsidRPr="00F06596">
        <w:rPr>
          <w:b/>
          <w:i/>
          <w:noProof/>
          <w:lang w:eastAsia="fr-CA"/>
        </w:rPr>
        <w:t>ondrag</w:t>
      </w:r>
      <w:r>
        <w:rPr>
          <w:b/>
          <w:noProof/>
          <w:lang w:eastAsia="fr-CA"/>
        </w:rPr>
        <w:t> </w:t>
      </w:r>
      <w:r w:rsidRPr="00D65746">
        <w:rPr>
          <w:noProof/>
          <w:lang w:eastAsia="fr-CA"/>
        </w:rPr>
        <w:t>:</w:t>
      </w:r>
      <w:r>
        <w:rPr>
          <w:noProof/>
          <w:lang w:eastAsia="fr-CA"/>
        </w:rPr>
        <w:tab/>
        <w:t>Appelé régulièrement tout au long de l’opération de type  « glisser-déposer ».</w:t>
      </w:r>
    </w:p>
    <w:p w:rsidR="001228A4" w:rsidRDefault="001228A4" w:rsidP="001228A4">
      <w:pPr>
        <w:pStyle w:val="1"/>
        <w:tabs>
          <w:tab w:val="clear" w:pos="454"/>
          <w:tab w:val="left" w:pos="2268"/>
        </w:tabs>
        <w:spacing w:line="240" w:lineRule="auto"/>
        <w:ind w:left="2268" w:hanging="1984"/>
        <w:rPr>
          <w:noProof/>
          <w:lang w:eastAsia="fr-CA"/>
        </w:rPr>
      </w:pPr>
      <w:r w:rsidRPr="00095DF9">
        <w:rPr>
          <w:noProof/>
          <w:sz w:val="16"/>
          <w:szCs w:val="16"/>
          <w:lang w:eastAsia="fr-CA"/>
        </w:rPr>
        <w:t xml:space="preserve"> </w:t>
      </w:r>
      <w:r w:rsidRPr="00F06596">
        <w:rPr>
          <w:b/>
          <w:i/>
          <w:noProof/>
          <w:lang w:eastAsia="fr-CA"/>
        </w:rPr>
        <w:t>ondragenter</w:t>
      </w:r>
      <w:r w:rsidRPr="002109F9">
        <w:rPr>
          <w:b/>
          <w:noProof/>
          <w:lang w:eastAsia="fr-CA"/>
        </w:rPr>
        <w:t> </w:t>
      </w:r>
      <w:r w:rsidR="00D170A8">
        <w:rPr>
          <w:noProof/>
          <w:lang w:eastAsia="fr-CA"/>
        </w:rPr>
        <w:t>:</w:t>
      </w:r>
      <w:r w:rsidR="00D170A8">
        <w:rPr>
          <w:noProof/>
          <w:lang w:eastAsia="fr-CA"/>
        </w:rPr>
        <w:tab/>
        <w:t>Lo</w:t>
      </w:r>
      <w:r w:rsidR="004F4365">
        <w:rPr>
          <w:noProof/>
          <w:lang w:eastAsia="fr-CA"/>
        </w:rPr>
        <w:t>r</w:t>
      </w:r>
      <w:r w:rsidR="00D170A8">
        <w:rPr>
          <w:noProof/>
          <w:lang w:eastAsia="fr-CA"/>
        </w:rPr>
        <w:t xml:space="preserve">sque la souris pénètre </w:t>
      </w:r>
      <w:r>
        <w:rPr>
          <w:noProof/>
          <w:lang w:eastAsia="fr-CA"/>
        </w:rPr>
        <w:t>les frontières d’un élément dans lequel l’objet glissé peut être déposé.</w:t>
      </w:r>
    </w:p>
    <w:p w:rsidR="001228A4" w:rsidRDefault="001228A4" w:rsidP="001228A4">
      <w:pPr>
        <w:pStyle w:val="1"/>
        <w:tabs>
          <w:tab w:val="clear" w:pos="454"/>
          <w:tab w:val="left" w:pos="2268"/>
        </w:tabs>
        <w:spacing w:line="240" w:lineRule="auto"/>
        <w:ind w:left="2268" w:hanging="1984"/>
        <w:rPr>
          <w:noProof/>
          <w:lang w:eastAsia="fr-CA"/>
        </w:rPr>
      </w:pPr>
      <w:r w:rsidRPr="00F06596">
        <w:rPr>
          <w:b/>
          <w:i/>
          <w:noProof/>
          <w:lang w:eastAsia="fr-CA"/>
        </w:rPr>
        <w:t>ondragleave</w:t>
      </w:r>
      <w:r w:rsidRPr="002109F9">
        <w:rPr>
          <w:b/>
          <w:noProof/>
          <w:lang w:eastAsia="fr-CA"/>
        </w:rPr>
        <w:t> </w:t>
      </w:r>
      <w:r>
        <w:rPr>
          <w:noProof/>
          <w:lang w:eastAsia="fr-CA"/>
        </w:rPr>
        <w:t>:</w:t>
      </w:r>
      <w:r>
        <w:rPr>
          <w:noProof/>
          <w:lang w:eastAsia="fr-CA"/>
        </w:rPr>
        <w:tab/>
        <w:t>Lo</w:t>
      </w:r>
      <w:r w:rsidR="004F4365">
        <w:rPr>
          <w:noProof/>
          <w:lang w:eastAsia="fr-CA"/>
        </w:rPr>
        <w:t>r</w:t>
      </w:r>
      <w:r>
        <w:rPr>
          <w:noProof/>
          <w:lang w:eastAsia="fr-CA"/>
        </w:rPr>
        <w:t>sque la souris quitte les frontières d’un élément dans lequel l’objet glissé peut être déposé.</w:t>
      </w:r>
    </w:p>
    <w:p w:rsidR="001228A4" w:rsidRDefault="001228A4" w:rsidP="001228A4">
      <w:pPr>
        <w:pStyle w:val="1"/>
        <w:tabs>
          <w:tab w:val="clear" w:pos="454"/>
          <w:tab w:val="left" w:pos="2268"/>
        </w:tabs>
        <w:spacing w:line="240" w:lineRule="auto"/>
        <w:ind w:left="2268" w:hanging="1984"/>
        <w:rPr>
          <w:noProof/>
          <w:lang w:eastAsia="fr-CA"/>
        </w:rPr>
      </w:pPr>
      <w:r w:rsidRPr="00F06596">
        <w:rPr>
          <w:b/>
          <w:i/>
          <w:noProof/>
          <w:lang w:eastAsia="fr-CA"/>
        </w:rPr>
        <w:t>ondragover</w:t>
      </w:r>
      <w:r w:rsidRPr="002109F9">
        <w:rPr>
          <w:b/>
          <w:noProof/>
          <w:lang w:eastAsia="fr-CA"/>
        </w:rPr>
        <w:t> </w:t>
      </w:r>
      <w:r>
        <w:rPr>
          <w:noProof/>
          <w:lang w:eastAsia="fr-CA"/>
        </w:rPr>
        <w:t>:</w:t>
      </w:r>
      <w:r>
        <w:rPr>
          <w:noProof/>
          <w:lang w:eastAsia="fr-CA"/>
        </w:rPr>
        <w:tab/>
        <w:t>Lo</w:t>
      </w:r>
      <w:r w:rsidR="004F4365">
        <w:rPr>
          <w:noProof/>
          <w:lang w:eastAsia="fr-CA"/>
        </w:rPr>
        <w:t>r</w:t>
      </w:r>
      <w:r>
        <w:rPr>
          <w:noProof/>
          <w:lang w:eastAsia="fr-CA"/>
        </w:rPr>
        <w:t>sque la souris se déplace à l’intérieur des frontières d’un élément dans lequel l’objet glissé peut être déposé. Cet événement est appelé régulièr</w:t>
      </w:r>
      <w:r w:rsidR="00A11159">
        <w:rPr>
          <w:noProof/>
          <w:lang w:eastAsia="fr-CA"/>
        </w:rPr>
        <w:t>ement tout au long du glisser</w:t>
      </w:r>
      <w:r>
        <w:rPr>
          <w:noProof/>
          <w:lang w:eastAsia="fr-CA"/>
        </w:rPr>
        <w:t>.</w:t>
      </w:r>
    </w:p>
    <w:p w:rsidR="001228A4" w:rsidRDefault="00435E6F" w:rsidP="004F4365">
      <w:pPr>
        <w:pStyle w:val="1"/>
        <w:tabs>
          <w:tab w:val="clear" w:pos="454"/>
          <w:tab w:val="left" w:pos="2268"/>
          <w:tab w:val="left" w:pos="10206"/>
        </w:tabs>
        <w:spacing w:line="240" w:lineRule="auto"/>
        <w:ind w:left="2268" w:hanging="1984"/>
        <w:rPr>
          <w:noProof/>
          <w:lang w:eastAsia="fr-CA"/>
        </w:rPr>
      </w:pPr>
      <w:r>
        <w:rPr>
          <w:b/>
          <w:i/>
          <w:noProof/>
          <w:lang w:eastAsia="fr-CA"/>
        </w:rPr>
        <w:drawing>
          <wp:anchor distT="0" distB="0" distL="114300" distR="114300" simplePos="0" relativeHeight="251676672" behindDoc="0" locked="0" layoutInCell="1" allowOverlap="1">
            <wp:simplePos x="0" y="0"/>
            <wp:positionH relativeFrom="column">
              <wp:posOffset>6902450</wp:posOffset>
            </wp:positionH>
            <wp:positionV relativeFrom="paragraph">
              <wp:posOffset>93345</wp:posOffset>
            </wp:positionV>
            <wp:extent cx="1536700" cy="2197100"/>
            <wp:effectExtent l="19050" t="0" r="635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6700" cy="2197100"/>
                    </a:xfrm>
                    <a:prstGeom prst="rect">
                      <a:avLst/>
                    </a:prstGeom>
                  </pic:spPr>
                </pic:pic>
              </a:graphicData>
            </a:graphic>
          </wp:anchor>
        </w:drawing>
      </w:r>
      <w:r>
        <w:rPr>
          <w:b/>
          <w:i/>
          <w:noProof/>
          <w:lang w:eastAsia="fr-CA"/>
        </w:rPr>
        <w:drawing>
          <wp:anchor distT="0" distB="0" distL="114300" distR="114300" simplePos="0" relativeHeight="251677696" behindDoc="0" locked="0" layoutInCell="1" allowOverlap="1">
            <wp:simplePos x="0" y="0"/>
            <wp:positionH relativeFrom="column">
              <wp:posOffset>3981450</wp:posOffset>
            </wp:positionH>
            <wp:positionV relativeFrom="paragraph">
              <wp:posOffset>150495</wp:posOffset>
            </wp:positionV>
            <wp:extent cx="1631950" cy="2139950"/>
            <wp:effectExtent l="19050" t="0" r="635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1950" cy="2139950"/>
                    </a:xfrm>
                    <a:prstGeom prst="rect">
                      <a:avLst/>
                    </a:prstGeom>
                  </pic:spPr>
                </pic:pic>
              </a:graphicData>
            </a:graphic>
          </wp:anchor>
        </w:drawing>
      </w:r>
      <w:r w:rsidR="001228A4" w:rsidRPr="00F06596">
        <w:rPr>
          <w:b/>
          <w:i/>
          <w:noProof/>
          <w:lang w:eastAsia="fr-CA"/>
        </w:rPr>
        <w:t>ondrop</w:t>
      </w:r>
      <w:r w:rsidR="001228A4" w:rsidRPr="002109F9">
        <w:rPr>
          <w:b/>
          <w:noProof/>
          <w:lang w:eastAsia="fr-CA"/>
        </w:rPr>
        <w:t> </w:t>
      </w:r>
      <w:r w:rsidR="001228A4">
        <w:rPr>
          <w:noProof/>
          <w:lang w:eastAsia="fr-CA"/>
        </w:rPr>
        <w:t>:</w:t>
      </w:r>
      <w:r w:rsidR="001228A4">
        <w:rPr>
          <w:noProof/>
          <w:lang w:eastAsia="fr-CA"/>
        </w:rPr>
        <w:tab/>
        <w:t>Lo</w:t>
      </w:r>
      <w:r w:rsidR="004F4365">
        <w:rPr>
          <w:noProof/>
          <w:lang w:eastAsia="fr-CA"/>
        </w:rPr>
        <w:t>r</w:t>
      </w:r>
      <w:r w:rsidR="001228A4">
        <w:rPr>
          <w:noProof/>
          <w:lang w:eastAsia="fr-CA"/>
        </w:rPr>
        <w:t>sque l’objet glissé est relâché.</w:t>
      </w:r>
    </w:p>
    <w:p w:rsidR="00FF6423" w:rsidRDefault="00FF6423" w:rsidP="004F4365">
      <w:pPr>
        <w:pStyle w:val="1"/>
        <w:tabs>
          <w:tab w:val="clear" w:pos="454"/>
          <w:tab w:val="left" w:pos="2268"/>
          <w:tab w:val="left" w:pos="10206"/>
        </w:tabs>
        <w:spacing w:line="240" w:lineRule="auto"/>
        <w:ind w:left="2268" w:hanging="1984"/>
        <w:rPr>
          <w:noProof/>
          <w:lang w:eastAsia="fr-CA"/>
        </w:rPr>
      </w:pPr>
    </w:p>
    <w:p w:rsidR="00435E6F" w:rsidRDefault="00433D44" w:rsidP="002C0DAB">
      <w:pPr>
        <w:pStyle w:val="1"/>
        <w:tabs>
          <w:tab w:val="clear" w:pos="454"/>
          <w:tab w:val="left" w:pos="2268"/>
        </w:tabs>
        <w:spacing w:line="240" w:lineRule="auto"/>
        <w:ind w:left="284" w:firstLine="0"/>
      </w:pPr>
      <w:r>
        <w:rPr>
          <w:noProof/>
          <w:lang w:eastAsia="fr-C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441.8pt;margin-top:6.1pt;width:98.5pt;height:158.95pt;z-index:251678720" fillcolor="black [3200]" strokecolor="#f2f2f2 [3041]" strokeweight="3pt">
            <v:shadow on="t" type="perspective" color="#7f7f7f [1601]" opacity=".5" offset="1pt" offset2="-1pt"/>
            <v:textbox>
              <w:txbxContent>
                <w:p w:rsidR="00681877" w:rsidRPr="0008248E" w:rsidRDefault="00681877" w:rsidP="0008248E">
                  <w:pPr>
                    <w:spacing w:line="240" w:lineRule="auto"/>
                    <w:rPr>
                      <w:sz w:val="40"/>
                      <w:szCs w:val="40"/>
                    </w:rPr>
                  </w:pPr>
                  <w:r w:rsidRPr="0008248E">
                    <w:rPr>
                      <w:sz w:val="40"/>
                      <w:szCs w:val="40"/>
                    </w:rPr>
                    <w:t>Glisser-déposer</w:t>
                  </w:r>
                </w:p>
              </w:txbxContent>
            </v:textbox>
            <w10:wrap type="square"/>
          </v:shape>
        </w:pict>
      </w:r>
      <w:r w:rsidR="00A12202">
        <w:t xml:space="preserve">Ouvrez la page Web </w:t>
      </w:r>
      <w:r w:rsidR="002E4B02">
        <w:rPr>
          <w:b/>
        </w:rPr>
        <w:t xml:space="preserve">Théorie </w:t>
      </w:r>
      <w:r w:rsidR="009D7BFC">
        <w:rPr>
          <w:b/>
        </w:rPr>
        <w:t>4</w:t>
      </w:r>
      <w:r w:rsidR="00DC3B41">
        <w:rPr>
          <w:b/>
        </w:rPr>
        <w:t>B</w:t>
      </w:r>
      <w:r w:rsidR="00A12202" w:rsidRPr="0084442A">
        <w:rPr>
          <w:b/>
        </w:rPr>
        <w:t>-</w:t>
      </w:r>
      <w:r w:rsidR="00DC3B41">
        <w:rPr>
          <w:b/>
        </w:rPr>
        <w:t>3</w:t>
      </w:r>
      <w:r w:rsidR="00A12202" w:rsidRPr="0084442A">
        <w:rPr>
          <w:b/>
        </w:rPr>
        <w:t>.htm</w:t>
      </w:r>
      <w:r w:rsidR="00A12202">
        <w:t xml:space="preserve"> puis, à l’aide de la souris, glissez-déposez le logo du Cégep dans le </w:t>
      </w:r>
      <w:proofErr w:type="gramStart"/>
      <w:r w:rsidR="00A12202">
        <w:t>conteneur  du</w:t>
      </w:r>
      <w:proofErr w:type="gramEnd"/>
      <w:r w:rsidR="00A12202">
        <w:t xml:space="preserve"> bas.</w:t>
      </w:r>
    </w:p>
    <w:p w:rsidR="00FF472E" w:rsidRPr="00FF472E" w:rsidRDefault="00FF472E" w:rsidP="00FF472E">
      <w:pPr>
        <w:pStyle w:val="1"/>
        <w:tabs>
          <w:tab w:val="clear" w:pos="454"/>
        </w:tabs>
        <w:spacing w:line="240" w:lineRule="auto"/>
        <w:ind w:left="284" w:firstLine="0"/>
        <w:rPr>
          <w:sz w:val="16"/>
          <w:szCs w:val="16"/>
        </w:rPr>
      </w:pPr>
    </w:p>
    <w:p w:rsidR="000C33E9" w:rsidRDefault="00E0156A" w:rsidP="00D518B7">
      <w:pPr>
        <w:pStyle w:val="1"/>
        <w:tabs>
          <w:tab w:val="clear" w:pos="454"/>
        </w:tabs>
        <w:spacing w:line="240" w:lineRule="auto"/>
        <w:ind w:left="284" w:firstLine="0"/>
      </w:pPr>
      <w:r>
        <w:t xml:space="preserve">Lorsqu’on programme le </w:t>
      </w:r>
      <w:r w:rsidR="00D518B7">
        <w:t xml:space="preserve">glisser-déposer, il faut </w:t>
      </w:r>
      <w:r w:rsidR="007850D8">
        <w:t xml:space="preserve">toujours </w:t>
      </w:r>
      <w:r w:rsidR="00D518B7">
        <w:t>se poser deux questions :</w:t>
      </w:r>
    </w:p>
    <w:p w:rsidR="00D518B7" w:rsidRDefault="0008248E" w:rsidP="00924251">
      <w:pPr>
        <w:pStyle w:val="1"/>
        <w:numPr>
          <w:ilvl w:val="0"/>
          <w:numId w:val="35"/>
        </w:numPr>
        <w:tabs>
          <w:tab w:val="clear" w:pos="454"/>
        </w:tabs>
        <w:spacing w:line="240" w:lineRule="auto"/>
      </w:pPr>
      <w:r>
        <w:t>Quelle est la source (</w:t>
      </w:r>
      <w:r w:rsidR="00924251">
        <w:t>c’est-à-dire q</w:t>
      </w:r>
      <w:r>
        <w:t>uel élément veut-on déposer)?</w:t>
      </w:r>
    </w:p>
    <w:p w:rsidR="00D518B7" w:rsidRDefault="0058123A" w:rsidP="00D518B7">
      <w:pPr>
        <w:pStyle w:val="1"/>
        <w:numPr>
          <w:ilvl w:val="0"/>
          <w:numId w:val="35"/>
        </w:numPr>
        <w:tabs>
          <w:tab w:val="clear" w:pos="454"/>
        </w:tabs>
        <w:spacing w:line="240" w:lineRule="auto"/>
      </w:pPr>
      <w:r>
        <w:t>Quel</w:t>
      </w:r>
      <w:r w:rsidR="00924251">
        <w:t>le</w:t>
      </w:r>
      <w:r w:rsidR="0008248E">
        <w:t xml:space="preserve"> est la cible (</w:t>
      </w:r>
      <w:r>
        <w:t xml:space="preserve">c’est-à-dire où veut-on </w:t>
      </w:r>
      <w:r w:rsidR="0008248E">
        <w:t>déposer cet élément)</w:t>
      </w:r>
      <w:r w:rsidR="00C63030">
        <w:t>?</w:t>
      </w:r>
    </w:p>
    <w:p w:rsidR="001228A4" w:rsidRDefault="005A7624" w:rsidP="00435E6F">
      <w:pPr>
        <w:pStyle w:val="1"/>
        <w:tabs>
          <w:tab w:val="clear" w:pos="454"/>
        </w:tabs>
        <w:spacing w:line="240" w:lineRule="auto"/>
        <w:ind w:left="284" w:firstLine="0"/>
        <w:rPr>
          <w:noProof/>
          <w:lang w:eastAsia="fr-CA"/>
        </w:rPr>
      </w:pPr>
      <w:r>
        <w:lastRenderedPageBreak/>
        <w:t>Habituellement, l</w:t>
      </w:r>
      <w:r w:rsidR="00F60B80">
        <w:t xml:space="preserve">es événements suivants doivent être programmés dans l’élément source : </w:t>
      </w:r>
      <w:r w:rsidR="00F60B80" w:rsidRPr="00F06596">
        <w:rPr>
          <w:b/>
          <w:i/>
          <w:noProof/>
          <w:lang w:eastAsia="fr-CA"/>
        </w:rPr>
        <w:t>ondragstart</w:t>
      </w:r>
      <w:r w:rsidR="00F60B80">
        <w:rPr>
          <w:b/>
          <w:noProof/>
          <w:lang w:eastAsia="fr-CA"/>
        </w:rPr>
        <w:t xml:space="preserve"> </w:t>
      </w:r>
      <w:r w:rsidR="00F60B80">
        <w:rPr>
          <w:noProof/>
          <w:lang w:eastAsia="fr-CA"/>
        </w:rPr>
        <w:t xml:space="preserve">et </w:t>
      </w:r>
      <w:r w:rsidR="00F60B80" w:rsidRPr="00F06596">
        <w:rPr>
          <w:b/>
          <w:i/>
          <w:noProof/>
          <w:lang w:eastAsia="fr-CA"/>
        </w:rPr>
        <w:t>ondragend</w:t>
      </w:r>
      <w:r w:rsidR="00F60B80">
        <w:rPr>
          <w:noProof/>
          <w:lang w:eastAsia="fr-CA"/>
        </w:rPr>
        <w:t xml:space="preserve">. De plus l’élément source doit être « glissable » (attribut </w:t>
      </w:r>
      <w:r w:rsidR="00F60B80" w:rsidRPr="00F06596">
        <w:rPr>
          <w:b/>
          <w:i/>
          <w:noProof/>
          <w:lang w:eastAsia="fr-CA"/>
        </w:rPr>
        <w:t>draggable</w:t>
      </w:r>
      <w:r w:rsidR="00F37E8B" w:rsidRPr="00F06596">
        <w:rPr>
          <w:b/>
          <w:i/>
          <w:noProof/>
          <w:lang w:eastAsia="fr-CA"/>
        </w:rPr>
        <w:t>="true"</w:t>
      </w:r>
      <w:r>
        <w:rPr>
          <w:noProof/>
          <w:lang w:eastAsia="fr-CA"/>
        </w:rPr>
        <w:t xml:space="preserve">); </w:t>
      </w:r>
      <w:r w:rsidR="004300FF">
        <w:rPr>
          <w:noProof/>
          <w:lang w:eastAsia="fr-CA"/>
        </w:rPr>
        <w:t xml:space="preserve">tous </w:t>
      </w:r>
      <w:r>
        <w:rPr>
          <w:noProof/>
          <w:lang w:eastAsia="fr-CA"/>
        </w:rPr>
        <w:t>l</w:t>
      </w:r>
      <w:r w:rsidR="00F60B80">
        <w:rPr>
          <w:noProof/>
          <w:lang w:eastAsia="fr-CA"/>
        </w:rPr>
        <w:t xml:space="preserve">es autres événements </w:t>
      </w:r>
      <w:r w:rsidR="004300FF">
        <w:rPr>
          <w:noProof/>
          <w:lang w:eastAsia="fr-CA"/>
        </w:rPr>
        <w:t xml:space="preserve">du glisser-déposer </w:t>
      </w:r>
      <w:r w:rsidR="00F60B80">
        <w:rPr>
          <w:noProof/>
          <w:lang w:eastAsia="fr-CA"/>
        </w:rPr>
        <w:t>doivent être programmés dans l’élément cible.</w:t>
      </w:r>
      <w:r w:rsidR="004300FF">
        <w:rPr>
          <w:noProof/>
          <w:lang w:eastAsia="fr-CA"/>
        </w:rPr>
        <w:t xml:space="preserve"> Par contre, ce n’est pas une règle stricte.</w:t>
      </w:r>
    </w:p>
    <w:p w:rsidR="00435E6F" w:rsidRPr="00435E6F" w:rsidRDefault="00435E6F" w:rsidP="00435E6F">
      <w:pPr>
        <w:pStyle w:val="1"/>
        <w:tabs>
          <w:tab w:val="clear" w:pos="454"/>
        </w:tabs>
        <w:spacing w:line="240" w:lineRule="auto"/>
        <w:ind w:left="284" w:firstLine="0"/>
        <w:rPr>
          <w:noProof/>
          <w:sz w:val="16"/>
          <w:szCs w:val="16"/>
          <w:lang w:eastAsia="fr-CA"/>
        </w:rPr>
      </w:pPr>
    </w:p>
    <w:p w:rsidR="0008248E" w:rsidRDefault="00F60B80" w:rsidP="0008248E">
      <w:pPr>
        <w:pStyle w:val="1"/>
        <w:tabs>
          <w:tab w:val="clear" w:pos="454"/>
        </w:tabs>
        <w:spacing w:line="240" w:lineRule="auto"/>
        <w:ind w:left="284" w:firstLine="0"/>
      </w:pPr>
      <w:r>
        <w:t xml:space="preserve">Ici, l’image identifié </w:t>
      </w:r>
      <w:proofErr w:type="spellStart"/>
      <w:r w:rsidRPr="00F60B80">
        <w:rPr>
          <w:b/>
        </w:rPr>
        <w:t>imgLogo</w:t>
      </w:r>
      <w:proofErr w:type="spellEnd"/>
      <w:r>
        <w:t xml:space="preserve"> est l’élément source et le panneau identifié </w:t>
      </w:r>
      <w:r w:rsidRPr="00F60B80">
        <w:rPr>
          <w:b/>
        </w:rPr>
        <w:t>divPanneau</w:t>
      </w:r>
      <w:r>
        <w:rPr>
          <w:b/>
        </w:rPr>
        <w:t>2</w:t>
      </w:r>
      <w:r>
        <w:t xml:space="preserve"> est l’élément cible. Observez que, présentement, l’é</w:t>
      </w:r>
      <w:r w:rsidR="00F37E8B">
        <w:t>lément source est situé à l’intérieur du</w:t>
      </w:r>
      <w:r>
        <w:t xml:space="preserve"> panneau identifié </w:t>
      </w:r>
      <w:r w:rsidRPr="00F60B80">
        <w:rPr>
          <w:b/>
        </w:rPr>
        <w:t>divPanneau1</w:t>
      </w:r>
      <w:r>
        <w:t>.</w:t>
      </w:r>
    </w:p>
    <w:p w:rsidR="00C63030" w:rsidRDefault="00494FE1" w:rsidP="0008248E">
      <w:pPr>
        <w:pStyle w:val="1"/>
        <w:tabs>
          <w:tab w:val="clear" w:pos="454"/>
        </w:tabs>
        <w:spacing w:line="240" w:lineRule="auto"/>
        <w:ind w:left="284" w:firstLine="0"/>
      </w:pPr>
      <w:r>
        <w:rPr>
          <w:noProof/>
          <w:lang w:eastAsia="fr-CA"/>
        </w:rPr>
        <w:drawing>
          <wp:inline distT="0" distB="0" distL="0" distR="0">
            <wp:extent cx="7995514" cy="10392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8035301" cy="1044403"/>
                    </a:xfrm>
                    <a:prstGeom prst="rect">
                      <a:avLst/>
                    </a:prstGeom>
                  </pic:spPr>
                </pic:pic>
              </a:graphicData>
            </a:graphic>
          </wp:inline>
        </w:drawing>
      </w:r>
    </w:p>
    <w:p w:rsidR="001228A4" w:rsidRPr="00435E6F" w:rsidRDefault="001228A4" w:rsidP="0008248E">
      <w:pPr>
        <w:pStyle w:val="1"/>
        <w:tabs>
          <w:tab w:val="clear" w:pos="454"/>
        </w:tabs>
        <w:spacing w:line="240" w:lineRule="auto"/>
        <w:ind w:left="284" w:firstLine="0"/>
        <w:rPr>
          <w:sz w:val="16"/>
          <w:szCs w:val="16"/>
        </w:rPr>
      </w:pPr>
    </w:p>
    <w:p w:rsidR="00227A1D" w:rsidRDefault="00227A1D" w:rsidP="0008248E">
      <w:pPr>
        <w:pStyle w:val="1"/>
        <w:tabs>
          <w:tab w:val="clear" w:pos="454"/>
        </w:tabs>
        <w:spacing w:line="240" w:lineRule="auto"/>
        <w:ind w:left="284" w:firstLine="0"/>
      </w:pPr>
      <w:r>
        <w:t>Le</w:t>
      </w:r>
      <w:r w:rsidR="00F37E8B">
        <w:t xml:space="preserve"> premier événement que l’on doit </w:t>
      </w:r>
      <w:r w:rsidR="004300FF">
        <w:t xml:space="preserve">normalement </w:t>
      </w:r>
      <w:r w:rsidR="00F37E8B">
        <w:t>programmer est l’</w:t>
      </w:r>
      <w:r w:rsidR="00AF462D">
        <w:t>événement</w:t>
      </w:r>
      <w:r>
        <w:t xml:space="preserve"> </w:t>
      </w:r>
      <w:proofErr w:type="spellStart"/>
      <w:r w:rsidRPr="00F06596">
        <w:rPr>
          <w:b/>
          <w:i/>
        </w:rPr>
        <w:t>ondragstart</w:t>
      </w:r>
      <w:proofErr w:type="spellEnd"/>
      <w:r>
        <w:t xml:space="preserve">. </w:t>
      </w:r>
    </w:p>
    <w:p w:rsidR="00227A1D" w:rsidRPr="00227A1D" w:rsidRDefault="00227A1D" w:rsidP="0008248E">
      <w:pPr>
        <w:pStyle w:val="1"/>
        <w:tabs>
          <w:tab w:val="clear" w:pos="454"/>
        </w:tabs>
        <w:spacing w:line="240" w:lineRule="auto"/>
        <w:ind w:left="284" w:firstLine="0"/>
        <w:rPr>
          <w:sz w:val="16"/>
          <w:szCs w:val="16"/>
        </w:rPr>
      </w:pPr>
    </w:p>
    <w:p w:rsidR="005A7624" w:rsidRDefault="00227A1D" w:rsidP="0008248E">
      <w:pPr>
        <w:pStyle w:val="1"/>
        <w:tabs>
          <w:tab w:val="clear" w:pos="454"/>
        </w:tabs>
        <w:spacing w:line="240" w:lineRule="auto"/>
        <w:ind w:left="284" w:firstLine="0"/>
      </w:pPr>
      <w:r>
        <w:t xml:space="preserve">L’événement </w:t>
      </w:r>
      <w:proofErr w:type="spellStart"/>
      <w:r w:rsidRPr="00F06596">
        <w:rPr>
          <w:b/>
          <w:i/>
        </w:rPr>
        <w:t>ondragstart</w:t>
      </w:r>
      <w:proofErr w:type="spellEnd"/>
      <w:r>
        <w:t xml:space="preserve"> est appelé lorsque l’utilisateur appuie sur le bouton gauche</w:t>
      </w:r>
      <w:r w:rsidR="00AA6331">
        <w:t xml:space="preserve"> de la souris</w:t>
      </w:r>
      <w:r w:rsidR="005A7624">
        <w:t xml:space="preserve"> lorsque</w:t>
      </w:r>
      <w:r>
        <w:t xml:space="preserve"> la souris</w:t>
      </w:r>
      <w:r w:rsidR="00B25091">
        <w:t xml:space="preserve"> </w:t>
      </w:r>
      <w:r w:rsidR="005A7624">
        <w:t xml:space="preserve">est </w:t>
      </w:r>
      <w:r w:rsidR="006C13CF">
        <w:t>situé</w:t>
      </w:r>
      <w:r w:rsidR="000029FC">
        <w:t>e</w:t>
      </w:r>
      <w:r w:rsidR="006C13CF">
        <w:t xml:space="preserve"> </w:t>
      </w:r>
      <w:r w:rsidR="00B25091">
        <w:t>au-dessus de l’élément</w:t>
      </w:r>
      <w:r>
        <w:t xml:space="preserve">. Cela amorce le </w:t>
      </w:r>
      <w:r w:rsidR="004300FF">
        <w:t xml:space="preserve">processus du </w:t>
      </w:r>
      <w:r>
        <w:t xml:space="preserve">glisser-déposer. </w:t>
      </w:r>
    </w:p>
    <w:p w:rsidR="005A7624" w:rsidRPr="0094150A" w:rsidRDefault="005A7624" w:rsidP="0008248E">
      <w:pPr>
        <w:pStyle w:val="1"/>
        <w:tabs>
          <w:tab w:val="clear" w:pos="454"/>
        </w:tabs>
        <w:spacing w:line="240" w:lineRule="auto"/>
        <w:ind w:left="284" w:firstLine="0"/>
        <w:rPr>
          <w:sz w:val="16"/>
          <w:szCs w:val="16"/>
        </w:rPr>
      </w:pPr>
    </w:p>
    <w:p w:rsidR="00435E6F" w:rsidRDefault="006C13CF" w:rsidP="00FF472E">
      <w:pPr>
        <w:pStyle w:val="1"/>
        <w:tabs>
          <w:tab w:val="clear" w:pos="454"/>
        </w:tabs>
        <w:spacing w:line="240" w:lineRule="auto"/>
        <w:ind w:left="284" w:firstLine="0"/>
      </w:pPr>
      <w:r>
        <w:rPr>
          <w:noProof/>
          <w:lang w:eastAsia="fr-CA"/>
        </w:rPr>
        <w:drawing>
          <wp:anchor distT="0" distB="0" distL="114300" distR="114300" simplePos="0" relativeHeight="251688960" behindDoc="0" locked="0" layoutInCell="1" allowOverlap="1">
            <wp:simplePos x="0" y="0"/>
            <wp:positionH relativeFrom="column">
              <wp:posOffset>3510915</wp:posOffset>
            </wp:positionH>
            <wp:positionV relativeFrom="paragraph">
              <wp:posOffset>41275</wp:posOffset>
            </wp:positionV>
            <wp:extent cx="4787900" cy="891540"/>
            <wp:effectExtent l="0" t="0" r="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7900" cy="891540"/>
                    </a:xfrm>
                    <a:prstGeom prst="rect">
                      <a:avLst/>
                    </a:prstGeom>
                  </pic:spPr>
                </pic:pic>
              </a:graphicData>
            </a:graphic>
          </wp:anchor>
        </w:drawing>
      </w:r>
      <w:r w:rsidR="004300FF">
        <w:t>Ici</w:t>
      </w:r>
      <w:r w:rsidR="00A838CB">
        <w:t>,</w:t>
      </w:r>
      <w:r w:rsidR="004300FF">
        <w:t xml:space="preserve"> on </w:t>
      </w:r>
      <w:r w:rsidR="00B9411D">
        <w:t>copie</w:t>
      </w:r>
      <w:r w:rsidR="00A838CB">
        <w:t>, dans le presse-papiers de l’événement</w:t>
      </w:r>
      <w:r w:rsidR="00F06596">
        <w:t xml:space="preserve"> </w:t>
      </w:r>
      <w:r w:rsidR="00A838CB">
        <w:t>(</w:t>
      </w:r>
      <w:proofErr w:type="spellStart"/>
      <w:r w:rsidR="00A838CB" w:rsidRPr="00F06596">
        <w:rPr>
          <w:b/>
          <w:i/>
        </w:rPr>
        <w:t>event.dataTransfer</w:t>
      </w:r>
      <w:proofErr w:type="spellEnd"/>
      <w:r w:rsidR="00A838CB">
        <w:t xml:space="preserve">), </w:t>
      </w:r>
      <w:proofErr w:type="spellStart"/>
      <w:r w:rsidR="00A838CB">
        <w:t>l’</w:t>
      </w:r>
      <w:r w:rsidR="00B9411D">
        <w:t>id</w:t>
      </w:r>
      <w:proofErr w:type="spellEnd"/>
      <w:r w:rsidR="00B9411D">
        <w:t xml:space="preserve"> de l’élément (</w:t>
      </w:r>
      <w:r w:rsidR="00B9411D" w:rsidRPr="00F06596">
        <w:rPr>
          <w:b/>
          <w:i/>
        </w:rPr>
        <w:t>even.target</w:t>
      </w:r>
      <w:r w:rsidR="00A838CB" w:rsidRPr="00F06596">
        <w:rPr>
          <w:b/>
          <w:i/>
        </w:rPr>
        <w:t>.</w:t>
      </w:r>
      <w:r w:rsidR="00B9411D" w:rsidRPr="00F06596">
        <w:rPr>
          <w:b/>
          <w:i/>
        </w:rPr>
        <w:t>id</w:t>
      </w:r>
      <w:r w:rsidR="00B9411D">
        <w:t>)</w:t>
      </w:r>
      <w:r w:rsidR="00A838CB">
        <w:t xml:space="preserve"> qu’on va déposer plus tard</w:t>
      </w:r>
      <w:r w:rsidR="00C43EAF">
        <w:t>.</w:t>
      </w:r>
      <w:r w:rsidR="000029FC">
        <w:t xml:space="preserve"> </w:t>
      </w:r>
      <w:r w:rsidR="004300FF">
        <w:t>Par conséquent, dans le cas qui nous concerne</w:t>
      </w:r>
      <w:r w:rsidR="00B9411D">
        <w:t xml:space="preserve">, ce qu’il </w:t>
      </w:r>
      <w:r w:rsidR="00A838CB">
        <w:t xml:space="preserve">va </w:t>
      </w:r>
      <w:r w:rsidR="00B9411D">
        <w:t>y avoir</w:t>
      </w:r>
      <w:r w:rsidR="00A838CB">
        <w:t xml:space="preserve"> dans ce presse-papiers,</w:t>
      </w:r>
      <w:r w:rsidR="00B9411D">
        <w:t xml:space="preserve"> c’est la chaîne de caractères  </w:t>
      </w:r>
      <w:r w:rsidR="00B9411D">
        <w:rPr>
          <w:b/>
        </w:rPr>
        <w:t>'</w:t>
      </w:r>
      <w:proofErr w:type="spellStart"/>
      <w:r w:rsidR="00B9411D" w:rsidRPr="00B9411D">
        <w:rPr>
          <w:b/>
        </w:rPr>
        <w:t>imgLogo</w:t>
      </w:r>
      <w:proofErr w:type="spellEnd"/>
      <w:r w:rsidR="00B9411D">
        <w:rPr>
          <w:b/>
        </w:rPr>
        <w:t>'</w:t>
      </w:r>
      <w:r w:rsidR="00B9411D">
        <w:t xml:space="preserve">. Nous allons utiliser </w:t>
      </w:r>
      <w:r w:rsidR="00BB2AF9">
        <w:rPr>
          <w:noProof/>
          <w:lang w:eastAsia="fr-CA"/>
        </w:rPr>
        <w:drawing>
          <wp:anchor distT="0" distB="0" distL="114300" distR="114300" simplePos="0" relativeHeight="251680768" behindDoc="0" locked="0" layoutInCell="1" allowOverlap="1">
            <wp:simplePos x="0" y="0"/>
            <wp:positionH relativeFrom="column">
              <wp:posOffset>7011670</wp:posOffset>
            </wp:positionH>
            <wp:positionV relativeFrom="paragraph">
              <wp:posOffset>64770</wp:posOffset>
            </wp:positionV>
            <wp:extent cx="1342390" cy="82740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42390" cy="827405"/>
                    </a:xfrm>
                    <a:prstGeom prst="rect">
                      <a:avLst/>
                    </a:prstGeom>
                  </pic:spPr>
                </pic:pic>
              </a:graphicData>
            </a:graphic>
          </wp:anchor>
        </w:drawing>
      </w:r>
      <w:r w:rsidR="00A838CB">
        <w:t>cette information plus tard.</w:t>
      </w:r>
    </w:p>
    <w:p w:rsidR="00FF472E" w:rsidRDefault="009D7BFC" w:rsidP="00FF472E">
      <w:pPr>
        <w:pStyle w:val="1"/>
        <w:tabs>
          <w:tab w:val="clear" w:pos="454"/>
        </w:tabs>
        <w:spacing w:line="240" w:lineRule="auto"/>
        <w:ind w:left="284" w:firstLine="0"/>
      </w:pPr>
      <w:r>
        <w:rPr>
          <w:noProof/>
          <w:lang w:eastAsia="fr-CA"/>
        </w:rPr>
        <w:drawing>
          <wp:anchor distT="0" distB="0" distL="114300" distR="114300" simplePos="0" relativeHeight="251691008" behindDoc="0" locked="0" layoutInCell="1" allowOverlap="1">
            <wp:simplePos x="0" y="0"/>
            <wp:positionH relativeFrom="column">
              <wp:posOffset>6286500</wp:posOffset>
            </wp:positionH>
            <wp:positionV relativeFrom="paragraph">
              <wp:posOffset>33655</wp:posOffset>
            </wp:positionV>
            <wp:extent cx="1885950" cy="157480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5950" cy="1574800"/>
                    </a:xfrm>
                    <a:prstGeom prst="rect">
                      <a:avLst/>
                    </a:prstGeom>
                  </pic:spPr>
                </pic:pic>
              </a:graphicData>
            </a:graphic>
          </wp:anchor>
        </w:drawing>
      </w:r>
    </w:p>
    <w:p w:rsidR="00C43EAF" w:rsidRDefault="00433D44" w:rsidP="0008248E">
      <w:pPr>
        <w:pStyle w:val="1"/>
        <w:tabs>
          <w:tab w:val="clear" w:pos="454"/>
        </w:tabs>
        <w:spacing w:line="240" w:lineRule="auto"/>
        <w:ind w:left="284" w:firstLine="0"/>
      </w:pPr>
      <w:r>
        <w:rPr>
          <w:noProof/>
          <w:lang w:eastAsia="fr-CA"/>
        </w:rPr>
        <w:pict>
          <v:shapetype id="_x0000_t32" coordsize="21600,21600" o:spt="32" o:oned="t" path="m,l21600,21600e" filled="f">
            <v:path arrowok="t" fillok="f" o:connecttype="none"/>
            <o:lock v:ext="edit" shapetype="t"/>
          </v:shapetype>
          <v:shape id="_x0000_s1030" type="#_x0000_t32" style="position:absolute;left:0;text-align:left;margin-left:377.3pt;margin-top:41.05pt;width:161.85pt;height:27.65pt;z-index:251692032;mso-position-horizontal-relative:text;mso-position-vertical-relative:text" o:connectortype="straight">
            <v:stroke endarrow="block"/>
          </v:shape>
        </w:pict>
      </w:r>
      <w:r w:rsidR="00BB2AF9">
        <w:t>A partir de ce moment, une image fantôme de l’élément est automatiquement créée</w:t>
      </w:r>
      <w:r w:rsidR="00021286">
        <w:t xml:space="preserve"> par le système</w:t>
      </w:r>
      <w:r w:rsidR="00BB2AF9">
        <w:t xml:space="preserve">. C’est cette image fantôme qui </w:t>
      </w:r>
      <w:r w:rsidR="00A838CB">
        <w:t>indique à l’utilisateur ce qui sera déposée plus tard.</w:t>
      </w:r>
      <w:r w:rsidR="004300FF">
        <w:t xml:space="preserve"> Ici, l’image fant</w:t>
      </w:r>
      <w:r w:rsidR="00D546F5">
        <w:t>ôme créée par le système est l’image du logo.</w:t>
      </w:r>
    </w:p>
    <w:p w:rsidR="00BB2AF9" w:rsidRPr="00BB2AF9" w:rsidRDefault="00BB2AF9" w:rsidP="0008248E">
      <w:pPr>
        <w:pStyle w:val="1"/>
        <w:tabs>
          <w:tab w:val="clear" w:pos="454"/>
        </w:tabs>
        <w:spacing w:line="240" w:lineRule="auto"/>
        <w:ind w:left="284" w:firstLine="0"/>
        <w:rPr>
          <w:sz w:val="16"/>
          <w:szCs w:val="16"/>
        </w:rPr>
      </w:pPr>
    </w:p>
    <w:p w:rsidR="002C0DAB" w:rsidRDefault="002C0DAB">
      <w:pPr>
        <w:spacing w:line="240" w:lineRule="auto"/>
        <w:jc w:val="left"/>
      </w:pPr>
      <w:r>
        <w:br w:type="page"/>
      </w:r>
    </w:p>
    <w:p w:rsidR="00F72285" w:rsidRDefault="00AA6331" w:rsidP="00F72285">
      <w:pPr>
        <w:pStyle w:val="1"/>
        <w:tabs>
          <w:tab w:val="clear" w:pos="454"/>
        </w:tabs>
        <w:spacing w:line="240" w:lineRule="auto"/>
        <w:ind w:left="284" w:firstLine="0"/>
      </w:pPr>
      <w:r>
        <w:lastRenderedPageBreak/>
        <w:t xml:space="preserve">Le second </w:t>
      </w:r>
      <w:r w:rsidR="00BB2AF9">
        <w:t>événement</w:t>
      </w:r>
      <w:r>
        <w:t xml:space="preserve"> que l’on doit programmer est l’événement</w:t>
      </w:r>
      <w:r w:rsidR="00BB2AF9">
        <w:t xml:space="preserve"> </w:t>
      </w:r>
      <w:proofErr w:type="spellStart"/>
      <w:r w:rsidR="00BB2AF9" w:rsidRPr="00F06596">
        <w:rPr>
          <w:b/>
          <w:i/>
        </w:rPr>
        <w:t>ondragover</w:t>
      </w:r>
      <w:proofErr w:type="spellEnd"/>
      <w:r>
        <w:rPr>
          <w:b/>
        </w:rPr>
        <w:t>.</w:t>
      </w:r>
      <w:r w:rsidR="00F72285">
        <w:rPr>
          <w:b/>
        </w:rPr>
        <w:t xml:space="preserve"> </w:t>
      </w:r>
      <w:r w:rsidR="00F72285">
        <w:t xml:space="preserve">Cet événement représente « le glisser ». </w:t>
      </w:r>
    </w:p>
    <w:p w:rsidR="00AA6331" w:rsidRPr="00AA6331" w:rsidRDefault="00AA6331" w:rsidP="0008248E">
      <w:pPr>
        <w:pStyle w:val="1"/>
        <w:tabs>
          <w:tab w:val="clear" w:pos="454"/>
        </w:tabs>
        <w:spacing w:line="240" w:lineRule="auto"/>
        <w:ind w:left="284" w:firstLine="0"/>
        <w:rPr>
          <w:b/>
          <w:sz w:val="16"/>
          <w:szCs w:val="16"/>
        </w:rPr>
      </w:pPr>
    </w:p>
    <w:p w:rsidR="005A7624" w:rsidRDefault="00AA6331" w:rsidP="0008248E">
      <w:pPr>
        <w:pStyle w:val="1"/>
        <w:tabs>
          <w:tab w:val="clear" w:pos="454"/>
        </w:tabs>
        <w:spacing w:line="240" w:lineRule="auto"/>
        <w:ind w:left="284" w:firstLine="0"/>
      </w:pPr>
      <w:r>
        <w:t xml:space="preserve">L’événement </w:t>
      </w:r>
      <w:proofErr w:type="spellStart"/>
      <w:r w:rsidRPr="00F06596">
        <w:rPr>
          <w:b/>
          <w:i/>
        </w:rPr>
        <w:t>ondragover</w:t>
      </w:r>
      <w:proofErr w:type="spellEnd"/>
      <w:r>
        <w:t xml:space="preserve"> </w:t>
      </w:r>
      <w:r w:rsidR="00BB2AF9">
        <w:t xml:space="preserve">est appelé lorsque l’utilisateur déplace la souris </w:t>
      </w:r>
      <w:r w:rsidR="00A865C7">
        <w:t xml:space="preserve">au-dessus de l’élément </w:t>
      </w:r>
      <w:r w:rsidR="00BB2AF9">
        <w:t>tout en maintenant le bouton gauche appuyé</w:t>
      </w:r>
      <w:r w:rsidR="00A865C7">
        <w:t>.</w:t>
      </w:r>
      <w:r w:rsidR="00F72285">
        <w:t xml:space="preserve"> </w:t>
      </w:r>
    </w:p>
    <w:p w:rsidR="00F72285" w:rsidRPr="005A7624" w:rsidRDefault="00F72285" w:rsidP="0008248E">
      <w:pPr>
        <w:pStyle w:val="1"/>
        <w:tabs>
          <w:tab w:val="clear" w:pos="454"/>
        </w:tabs>
        <w:spacing w:line="240" w:lineRule="auto"/>
        <w:ind w:left="284" w:firstLine="0"/>
        <w:rPr>
          <w:sz w:val="16"/>
          <w:szCs w:val="16"/>
        </w:rPr>
      </w:pPr>
    </w:p>
    <w:p w:rsidR="00BB2AF9" w:rsidRDefault="00B9411D" w:rsidP="0094150A">
      <w:pPr>
        <w:pStyle w:val="1"/>
        <w:tabs>
          <w:tab w:val="clear" w:pos="454"/>
        </w:tabs>
        <w:spacing w:line="240" w:lineRule="auto"/>
        <w:ind w:left="284" w:firstLine="0"/>
      </w:pPr>
      <w:r>
        <w:rPr>
          <w:noProof/>
          <w:lang w:eastAsia="fr-CA"/>
        </w:rPr>
        <w:drawing>
          <wp:anchor distT="0" distB="0" distL="114300" distR="114300" simplePos="0" relativeHeight="251686912" behindDoc="0" locked="0" layoutInCell="1" allowOverlap="1">
            <wp:simplePos x="0" y="0"/>
            <wp:positionH relativeFrom="column">
              <wp:posOffset>5420360</wp:posOffset>
            </wp:positionH>
            <wp:positionV relativeFrom="paragraph">
              <wp:posOffset>46990</wp:posOffset>
            </wp:positionV>
            <wp:extent cx="2818765" cy="90297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8765" cy="902970"/>
                    </a:xfrm>
                    <a:prstGeom prst="rect">
                      <a:avLst/>
                    </a:prstGeom>
                  </pic:spPr>
                </pic:pic>
              </a:graphicData>
            </a:graphic>
          </wp:anchor>
        </w:drawing>
      </w:r>
      <w:r w:rsidR="0094150A">
        <w:t>Ici, lorsque l’image</w:t>
      </w:r>
      <w:r w:rsidR="00021286">
        <w:t xml:space="preserve"> fantôme </w:t>
      </w:r>
      <w:r w:rsidR="0094150A">
        <w:t xml:space="preserve">glisse au-dessus du deuxième panneau, l’instruction </w:t>
      </w:r>
      <w:proofErr w:type="spellStart"/>
      <w:proofErr w:type="gramStart"/>
      <w:r w:rsidR="005B4F43">
        <w:rPr>
          <w:b/>
          <w:i/>
        </w:rPr>
        <w:t>e</w:t>
      </w:r>
      <w:r w:rsidR="0094150A" w:rsidRPr="00AF1C1D">
        <w:rPr>
          <w:b/>
          <w:i/>
        </w:rPr>
        <w:t>ven</w:t>
      </w:r>
      <w:r w:rsidR="005B4F43">
        <w:rPr>
          <w:b/>
          <w:i/>
        </w:rPr>
        <w:t>t</w:t>
      </w:r>
      <w:r w:rsidR="0094150A" w:rsidRPr="00AF1C1D">
        <w:rPr>
          <w:b/>
          <w:i/>
        </w:rPr>
        <w:t>.preventDefault</w:t>
      </w:r>
      <w:proofErr w:type="spellEnd"/>
      <w:proofErr w:type="gramEnd"/>
      <w:r w:rsidR="0094150A" w:rsidRPr="00AF1C1D">
        <w:rPr>
          <w:b/>
          <w:i/>
        </w:rPr>
        <w:t>()</w:t>
      </w:r>
      <w:r w:rsidR="0094150A">
        <w:t xml:space="preserve"> signifie de ne pas adopter le comportement par défaut. Par défaut, on ne peut rien déposer. Par conséquent, cette instruction fait en sorte que le dépôt est permis. Il est important de programmer cela. Si vous ne le faites pas, vous ne pourrez pas déposer l</w:t>
      </w:r>
      <w:r w:rsidR="00AF1C1D">
        <w:t xml:space="preserve">e logo du Cégep. </w:t>
      </w:r>
    </w:p>
    <w:p w:rsidR="0094150A" w:rsidRPr="00AF1C1D" w:rsidRDefault="00021286" w:rsidP="0094150A">
      <w:pPr>
        <w:pStyle w:val="1"/>
        <w:tabs>
          <w:tab w:val="clear" w:pos="454"/>
        </w:tabs>
        <w:spacing w:line="240" w:lineRule="auto"/>
        <w:ind w:left="284" w:firstLine="0"/>
        <w:rPr>
          <w:sz w:val="16"/>
          <w:szCs w:val="16"/>
        </w:rPr>
      </w:pPr>
      <w:r>
        <w:rPr>
          <w:noProof/>
          <w:lang w:eastAsia="fr-CA"/>
        </w:rPr>
        <w:drawing>
          <wp:anchor distT="0" distB="0" distL="114300" distR="114300" simplePos="0" relativeHeight="251683840" behindDoc="0" locked="0" layoutInCell="1" allowOverlap="1">
            <wp:simplePos x="0" y="0"/>
            <wp:positionH relativeFrom="column">
              <wp:posOffset>7379970</wp:posOffset>
            </wp:positionH>
            <wp:positionV relativeFrom="paragraph">
              <wp:posOffset>87630</wp:posOffset>
            </wp:positionV>
            <wp:extent cx="766445" cy="781050"/>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6445" cy="781050"/>
                    </a:xfrm>
                    <a:prstGeom prst="rect">
                      <a:avLst/>
                    </a:prstGeom>
                  </pic:spPr>
                </pic:pic>
              </a:graphicData>
            </a:graphic>
          </wp:anchor>
        </w:drawing>
      </w:r>
    </w:p>
    <w:p w:rsidR="00565A76" w:rsidRPr="00565A76" w:rsidRDefault="00AF1C1D" w:rsidP="0094150A">
      <w:pPr>
        <w:pStyle w:val="1"/>
        <w:tabs>
          <w:tab w:val="clear" w:pos="454"/>
        </w:tabs>
        <w:spacing w:line="240" w:lineRule="auto"/>
        <w:ind w:left="284" w:firstLine="0"/>
        <w:rPr>
          <w:sz w:val="16"/>
          <w:szCs w:val="16"/>
        </w:rPr>
      </w:pPr>
      <w:r>
        <w:t xml:space="preserve">Pour illustrer cela, mettez en commentaire cette instruction, survolez </w:t>
      </w:r>
      <w:r w:rsidR="00565A76">
        <w:t>le deuxième panneau et observez que l’ic</w:t>
      </w:r>
      <w:r w:rsidR="00A865C7">
        <w:t>ône de la souris revêt la forme suivante</w:t>
      </w:r>
      <w:r w:rsidR="00565A76">
        <w:t>. Cela signifie que vous ne pouvez pas déposer.</w:t>
      </w:r>
      <w:r w:rsidR="00F72285">
        <w:t xml:space="preserve"> </w:t>
      </w:r>
    </w:p>
    <w:p w:rsidR="001228A4" w:rsidRDefault="00565A76" w:rsidP="00021286">
      <w:pPr>
        <w:pStyle w:val="1"/>
        <w:tabs>
          <w:tab w:val="clear" w:pos="454"/>
        </w:tabs>
        <w:spacing w:line="240" w:lineRule="auto"/>
        <w:ind w:left="284" w:firstLine="0"/>
      </w:pPr>
      <w:r>
        <w:t xml:space="preserve">Enlevez le commentaire. Survolez le deuxième panneau et observez </w:t>
      </w:r>
      <w:r w:rsidR="00B01909">
        <w:t xml:space="preserve">que </w:t>
      </w:r>
      <w:r w:rsidR="00A865C7">
        <w:t>vous pouvez déposer.</w:t>
      </w:r>
    </w:p>
    <w:p w:rsidR="00021286" w:rsidRPr="00FF472E" w:rsidRDefault="00021286" w:rsidP="00021286">
      <w:pPr>
        <w:pStyle w:val="1"/>
        <w:tabs>
          <w:tab w:val="clear" w:pos="454"/>
        </w:tabs>
        <w:spacing w:line="240" w:lineRule="auto"/>
        <w:ind w:left="284" w:firstLine="0"/>
        <w:rPr>
          <w:sz w:val="16"/>
          <w:szCs w:val="16"/>
        </w:rPr>
      </w:pPr>
    </w:p>
    <w:p w:rsidR="00406CB1" w:rsidRDefault="00406CB1" w:rsidP="00AA6331">
      <w:pPr>
        <w:pStyle w:val="1"/>
        <w:tabs>
          <w:tab w:val="clear" w:pos="454"/>
        </w:tabs>
        <w:spacing w:line="240" w:lineRule="auto"/>
        <w:ind w:left="284" w:firstLine="0"/>
      </w:pPr>
      <w:r>
        <w:t>Les autres événements qu’il est possible de programmer (</w:t>
      </w:r>
      <w:r w:rsidR="00B01909">
        <w:t xml:space="preserve">mais </w:t>
      </w:r>
      <w:r>
        <w:t xml:space="preserve">ce n’est pas obligatoire), ce sont les événements </w:t>
      </w:r>
      <w:proofErr w:type="spellStart"/>
      <w:r w:rsidRPr="00F06596">
        <w:rPr>
          <w:b/>
          <w:i/>
        </w:rPr>
        <w:t>ondragenter</w:t>
      </w:r>
      <w:proofErr w:type="spellEnd"/>
      <w:r>
        <w:t xml:space="preserve"> et </w:t>
      </w:r>
      <w:proofErr w:type="spellStart"/>
      <w:r w:rsidRPr="00F06596">
        <w:rPr>
          <w:b/>
          <w:i/>
        </w:rPr>
        <w:t>ondragleave</w:t>
      </w:r>
      <w:proofErr w:type="spellEnd"/>
      <w:r>
        <w:t>.</w:t>
      </w:r>
    </w:p>
    <w:p w:rsidR="00406CB1" w:rsidRPr="00406CB1" w:rsidRDefault="00406CB1" w:rsidP="00AA6331">
      <w:pPr>
        <w:pStyle w:val="1"/>
        <w:tabs>
          <w:tab w:val="clear" w:pos="454"/>
        </w:tabs>
        <w:spacing w:line="240" w:lineRule="auto"/>
        <w:ind w:left="284" w:firstLine="0"/>
        <w:rPr>
          <w:sz w:val="16"/>
          <w:szCs w:val="16"/>
        </w:rPr>
      </w:pPr>
    </w:p>
    <w:p w:rsidR="00406CB1" w:rsidRDefault="00FF472E" w:rsidP="00AA6331">
      <w:pPr>
        <w:pStyle w:val="1"/>
        <w:tabs>
          <w:tab w:val="clear" w:pos="454"/>
        </w:tabs>
        <w:spacing w:line="240" w:lineRule="auto"/>
        <w:ind w:left="284" w:firstLine="0"/>
      </w:pPr>
      <w:r>
        <w:rPr>
          <w:noProof/>
          <w:lang w:eastAsia="fr-CA"/>
        </w:rPr>
        <w:drawing>
          <wp:anchor distT="0" distB="0" distL="114300" distR="114300" simplePos="0" relativeHeight="251693056" behindDoc="0" locked="0" layoutInCell="1" allowOverlap="1">
            <wp:simplePos x="0" y="0"/>
            <wp:positionH relativeFrom="column">
              <wp:posOffset>4927600</wp:posOffset>
            </wp:positionH>
            <wp:positionV relativeFrom="paragraph">
              <wp:posOffset>24130</wp:posOffset>
            </wp:positionV>
            <wp:extent cx="3429000" cy="1181100"/>
            <wp:effectExtent l="1905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29000" cy="1181100"/>
                    </a:xfrm>
                    <a:prstGeom prst="rect">
                      <a:avLst/>
                    </a:prstGeom>
                  </pic:spPr>
                </pic:pic>
              </a:graphicData>
            </a:graphic>
          </wp:anchor>
        </w:drawing>
      </w:r>
      <w:r w:rsidR="00406CB1">
        <w:t xml:space="preserve">L’événement </w:t>
      </w:r>
      <w:proofErr w:type="spellStart"/>
      <w:r w:rsidR="00406CB1" w:rsidRPr="00F06596">
        <w:rPr>
          <w:b/>
          <w:i/>
        </w:rPr>
        <w:t>ondragenter</w:t>
      </w:r>
      <w:proofErr w:type="spellEnd"/>
      <w:r w:rsidR="00406CB1">
        <w:t xml:space="preserve"> est appelé lorsque la souris franchit les frontières de l’élément et </w:t>
      </w:r>
      <w:proofErr w:type="spellStart"/>
      <w:r w:rsidR="00406CB1" w:rsidRPr="00F06596">
        <w:rPr>
          <w:b/>
          <w:i/>
        </w:rPr>
        <w:t>ondragleave</w:t>
      </w:r>
      <w:proofErr w:type="spellEnd"/>
      <w:r w:rsidR="00406CB1">
        <w:t xml:space="preserve"> est appelé lorsque la souris quitte les frontières de l’élément.</w:t>
      </w:r>
    </w:p>
    <w:p w:rsidR="00406CB1" w:rsidRPr="00406CB1" w:rsidRDefault="00406CB1" w:rsidP="00AA6331">
      <w:pPr>
        <w:pStyle w:val="1"/>
        <w:tabs>
          <w:tab w:val="clear" w:pos="454"/>
        </w:tabs>
        <w:spacing w:line="240" w:lineRule="auto"/>
        <w:ind w:left="284" w:firstLine="0"/>
        <w:rPr>
          <w:sz w:val="16"/>
          <w:szCs w:val="16"/>
        </w:rPr>
      </w:pPr>
    </w:p>
    <w:p w:rsidR="00406CB1" w:rsidRDefault="00406CB1" w:rsidP="00AA6331">
      <w:pPr>
        <w:pStyle w:val="1"/>
        <w:tabs>
          <w:tab w:val="clear" w:pos="454"/>
        </w:tabs>
        <w:spacing w:line="240" w:lineRule="auto"/>
        <w:ind w:left="284" w:firstLine="0"/>
      </w:pPr>
      <w:r>
        <w:t>Ici, lorsque la souris franchit les frontières du deuxième panneau (</w:t>
      </w:r>
      <w:proofErr w:type="spellStart"/>
      <w:r w:rsidRPr="00F06596">
        <w:rPr>
          <w:b/>
          <w:i/>
        </w:rPr>
        <w:t>event.target</w:t>
      </w:r>
      <w:proofErr w:type="spellEnd"/>
      <w:r>
        <w:t>), sa bordure devient verte et lorsque la souris quitte les frontières du deuxième panneau, sa bordure redevient noire.</w:t>
      </w:r>
      <w:r w:rsidR="00054940" w:rsidRPr="00054940">
        <w:rPr>
          <w:noProof/>
          <w:lang w:eastAsia="fr-CA"/>
        </w:rPr>
        <w:t xml:space="preserve"> </w:t>
      </w:r>
    </w:p>
    <w:p w:rsidR="00406CB1" w:rsidRPr="00406CB1" w:rsidRDefault="00406CB1" w:rsidP="00AA6331">
      <w:pPr>
        <w:pStyle w:val="1"/>
        <w:tabs>
          <w:tab w:val="clear" w:pos="454"/>
        </w:tabs>
        <w:spacing w:line="240" w:lineRule="auto"/>
        <w:ind w:left="284" w:firstLine="0"/>
        <w:rPr>
          <w:sz w:val="16"/>
          <w:szCs w:val="16"/>
        </w:rPr>
      </w:pPr>
    </w:p>
    <w:p w:rsidR="009A4C74" w:rsidRDefault="00406CB1" w:rsidP="009A4C74">
      <w:pPr>
        <w:pStyle w:val="1"/>
        <w:tabs>
          <w:tab w:val="clear" w:pos="454"/>
        </w:tabs>
        <w:spacing w:line="240" w:lineRule="auto"/>
        <w:ind w:left="284" w:firstLine="0"/>
      </w:pPr>
      <w:r>
        <w:t xml:space="preserve">Il  ne  nous reste qu’à programmer </w:t>
      </w:r>
      <w:r w:rsidR="00AA6331">
        <w:t xml:space="preserve">l’événement </w:t>
      </w:r>
      <w:proofErr w:type="spellStart"/>
      <w:r w:rsidR="00AA6331" w:rsidRPr="00F06596">
        <w:rPr>
          <w:b/>
          <w:i/>
        </w:rPr>
        <w:t>ondrop</w:t>
      </w:r>
      <w:proofErr w:type="spellEnd"/>
      <w:r w:rsidR="00AA6331">
        <w:rPr>
          <w:b/>
        </w:rPr>
        <w:t>.</w:t>
      </w:r>
      <w:r w:rsidR="00B01909">
        <w:rPr>
          <w:b/>
        </w:rPr>
        <w:t xml:space="preserve"> </w:t>
      </w:r>
      <w:r w:rsidR="009A4C74">
        <w:t xml:space="preserve">Cet événement représente « le déposer ». </w:t>
      </w:r>
    </w:p>
    <w:p w:rsidR="009A4C74" w:rsidRPr="009A4C74" w:rsidRDefault="009A4C74" w:rsidP="00AA6331">
      <w:pPr>
        <w:pStyle w:val="1"/>
        <w:tabs>
          <w:tab w:val="clear" w:pos="454"/>
        </w:tabs>
        <w:spacing w:line="240" w:lineRule="auto"/>
        <w:ind w:left="284" w:firstLine="0"/>
        <w:rPr>
          <w:b/>
          <w:sz w:val="16"/>
          <w:szCs w:val="16"/>
        </w:rPr>
      </w:pPr>
    </w:p>
    <w:p w:rsidR="002C0DAB" w:rsidRDefault="002C0DAB">
      <w:pPr>
        <w:spacing w:line="240" w:lineRule="auto"/>
        <w:jc w:val="left"/>
      </w:pPr>
      <w:r>
        <w:br w:type="page"/>
      </w:r>
    </w:p>
    <w:p w:rsidR="001228A4" w:rsidRDefault="00FF472E" w:rsidP="00435E6F">
      <w:pPr>
        <w:pStyle w:val="1"/>
        <w:tabs>
          <w:tab w:val="clear" w:pos="454"/>
        </w:tabs>
        <w:spacing w:line="240" w:lineRule="auto"/>
        <w:ind w:left="284" w:firstLine="0"/>
      </w:pPr>
      <w:r>
        <w:rPr>
          <w:noProof/>
          <w:lang w:eastAsia="fr-CA"/>
        </w:rPr>
        <w:lastRenderedPageBreak/>
        <w:drawing>
          <wp:anchor distT="0" distB="0" distL="114300" distR="114300" simplePos="0" relativeHeight="251689984" behindDoc="0" locked="0" layoutInCell="1" allowOverlap="1">
            <wp:simplePos x="0" y="0"/>
            <wp:positionH relativeFrom="column">
              <wp:posOffset>4032250</wp:posOffset>
            </wp:positionH>
            <wp:positionV relativeFrom="paragraph">
              <wp:posOffset>78740</wp:posOffset>
            </wp:positionV>
            <wp:extent cx="4165600" cy="1555750"/>
            <wp:effectExtent l="19050" t="0" r="635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65600" cy="1555750"/>
                    </a:xfrm>
                    <a:prstGeom prst="rect">
                      <a:avLst/>
                    </a:prstGeom>
                  </pic:spPr>
                </pic:pic>
              </a:graphicData>
            </a:graphic>
          </wp:anchor>
        </w:drawing>
      </w:r>
      <w:r w:rsidR="00AA6331">
        <w:t xml:space="preserve">L’événement </w:t>
      </w:r>
      <w:proofErr w:type="spellStart"/>
      <w:r w:rsidR="00AA6331" w:rsidRPr="00F06596">
        <w:rPr>
          <w:b/>
          <w:i/>
        </w:rPr>
        <w:t>ondrop</w:t>
      </w:r>
      <w:proofErr w:type="spellEnd"/>
      <w:r w:rsidR="00AA6331">
        <w:t xml:space="preserve"> est appelé lorsque l’utilisateur relâche le bouton gauche de la souris lorsque la souris est au-dessus de l’élément.</w:t>
      </w:r>
    </w:p>
    <w:p w:rsidR="00435E6F" w:rsidRPr="00435E6F" w:rsidRDefault="00435E6F" w:rsidP="00435E6F">
      <w:pPr>
        <w:pStyle w:val="1"/>
        <w:tabs>
          <w:tab w:val="clear" w:pos="454"/>
        </w:tabs>
        <w:spacing w:line="240" w:lineRule="auto"/>
        <w:ind w:left="284" w:firstLine="0"/>
        <w:rPr>
          <w:sz w:val="16"/>
          <w:szCs w:val="16"/>
        </w:rPr>
      </w:pPr>
    </w:p>
    <w:p w:rsidR="00AA6331" w:rsidRDefault="00AA6331" w:rsidP="00AA6331">
      <w:pPr>
        <w:pStyle w:val="1"/>
        <w:tabs>
          <w:tab w:val="clear" w:pos="454"/>
        </w:tabs>
        <w:spacing w:line="240" w:lineRule="auto"/>
        <w:ind w:left="284" w:firstLine="0"/>
      </w:pPr>
      <w:r>
        <w:t>Ce</w:t>
      </w:r>
      <w:r w:rsidR="006C13CF">
        <w:t>t événement est l’événement le plus important à programmer. Ce que l’on doit programmer dans cet événement, c’est ce qui doit se pass</w:t>
      </w:r>
      <w:r w:rsidR="00054940">
        <w:t>er lorsque l’utilisateur dépose</w:t>
      </w:r>
      <w:r w:rsidR="006C13CF">
        <w:t xml:space="preserve"> l’</w:t>
      </w:r>
      <w:r w:rsidR="00B01909">
        <w:t>élément</w:t>
      </w:r>
      <w:r w:rsidR="006C13CF">
        <w:t>.</w:t>
      </w:r>
    </w:p>
    <w:p w:rsidR="00B01909" w:rsidRDefault="00054940" w:rsidP="00AA6331">
      <w:pPr>
        <w:pStyle w:val="1"/>
        <w:tabs>
          <w:tab w:val="clear" w:pos="454"/>
        </w:tabs>
        <w:spacing w:line="240" w:lineRule="auto"/>
        <w:ind w:left="284" w:firstLine="0"/>
        <w:rPr>
          <w:b/>
        </w:rPr>
      </w:pPr>
      <w:r>
        <w:t>Ici, l</w:t>
      </w:r>
      <w:r w:rsidR="00B01909">
        <w:t>a première chose que l’on fait, c’est d’aller chercher l’id de l’é</w:t>
      </w:r>
      <w:r>
        <w:t>lément qui doit être déposé. Dans le cas qui nous concerne</w:t>
      </w:r>
      <w:r w:rsidR="00B01909">
        <w:t xml:space="preserve">, cet id devrait être la chaîne de caractères </w:t>
      </w:r>
      <w:r w:rsidR="00B01909">
        <w:rPr>
          <w:b/>
        </w:rPr>
        <w:t>'</w:t>
      </w:r>
      <w:proofErr w:type="spellStart"/>
      <w:r w:rsidR="00B01909" w:rsidRPr="00B9411D">
        <w:rPr>
          <w:b/>
        </w:rPr>
        <w:t>imgLogo</w:t>
      </w:r>
      <w:proofErr w:type="spellEnd"/>
      <w:r w:rsidR="00B01909">
        <w:rPr>
          <w:b/>
        </w:rPr>
        <w:t>'.</w:t>
      </w:r>
    </w:p>
    <w:p w:rsidR="00B01909" w:rsidRPr="00B01909" w:rsidRDefault="00B01909" w:rsidP="00AA6331">
      <w:pPr>
        <w:pStyle w:val="1"/>
        <w:tabs>
          <w:tab w:val="clear" w:pos="454"/>
        </w:tabs>
        <w:spacing w:line="240" w:lineRule="auto"/>
        <w:ind w:left="284" w:firstLine="0"/>
        <w:rPr>
          <w:b/>
          <w:sz w:val="16"/>
          <w:szCs w:val="16"/>
        </w:rPr>
      </w:pPr>
    </w:p>
    <w:p w:rsidR="00B01909" w:rsidRDefault="00B01909" w:rsidP="00AA6331">
      <w:pPr>
        <w:pStyle w:val="1"/>
        <w:tabs>
          <w:tab w:val="clear" w:pos="454"/>
        </w:tabs>
        <w:spacing w:line="240" w:lineRule="auto"/>
        <w:ind w:left="284" w:firstLine="0"/>
      </w:pPr>
      <w:r>
        <w:t>A partir de cet id, on va chercher l’élément à déposer (cet élément est</w:t>
      </w:r>
      <w:r w:rsidR="009A4C74">
        <w:t xml:space="preserve"> </w:t>
      </w:r>
      <w:r w:rsidR="0055728A">
        <w:t>l’image</w:t>
      </w:r>
      <w:r>
        <w:t>)</w:t>
      </w:r>
      <w:r w:rsidR="009A4C74">
        <w:t xml:space="preserve"> puis, </w:t>
      </w:r>
      <w:r>
        <w:t>on dépose l’élément dans le deuxième panneau (</w:t>
      </w:r>
      <w:proofErr w:type="spellStart"/>
      <w:r w:rsidRPr="00F06596">
        <w:rPr>
          <w:b/>
          <w:i/>
        </w:rPr>
        <w:t>event.target</w:t>
      </w:r>
      <w:proofErr w:type="spellEnd"/>
      <w:r>
        <w:t xml:space="preserve">). La méthode </w:t>
      </w:r>
      <w:r w:rsidRPr="00B01909">
        <w:rPr>
          <w:b/>
        </w:rPr>
        <w:t>.</w:t>
      </w:r>
      <w:proofErr w:type="spellStart"/>
      <w:r w:rsidRPr="00F06596">
        <w:rPr>
          <w:b/>
          <w:i/>
        </w:rPr>
        <w:t>appendChild</w:t>
      </w:r>
      <w:proofErr w:type="spellEnd"/>
      <w:r>
        <w:t xml:space="preserve"> fait en s</w:t>
      </w:r>
      <w:r w:rsidR="009A4C74">
        <w:t>orte que l’image se déplace à l’intérieur du</w:t>
      </w:r>
      <w:r>
        <w:t xml:space="preserve"> deuxième panneau.</w:t>
      </w:r>
    </w:p>
    <w:p w:rsidR="00B01909" w:rsidRPr="00B01909" w:rsidRDefault="00B01909" w:rsidP="00AA6331">
      <w:pPr>
        <w:pStyle w:val="1"/>
        <w:tabs>
          <w:tab w:val="clear" w:pos="454"/>
        </w:tabs>
        <w:spacing w:line="240" w:lineRule="auto"/>
        <w:ind w:left="284" w:firstLine="0"/>
        <w:rPr>
          <w:sz w:val="16"/>
          <w:szCs w:val="16"/>
        </w:rPr>
      </w:pPr>
    </w:p>
    <w:p w:rsidR="00B01909" w:rsidRDefault="00B01909" w:rsidP="00AA6331">
      <w:pPr>
        <w:pStyle w:val="1"/>
        <w:tabs>
          <w:tab w:val="clear" w:pos="454"/>
        </w:tabs>
        <w:spacing w:line="240" w:lineRule="auto"/>
        <w:ind w:left="284" w:firstLine="0"/>
      </w:pPr>
      <w:r>
        <w:t>Finalement, on remet la bordure du deuxième panneau en noir (car, au moment du dép</w:t>
      </w:r>
      <w:r w:rsidR="00843DAF">
        <w:t>ôt, elle est verte</w:t>
      </w:r>
      <w:r>
        <w:t>).</w:t>
      </w:r>
    </w:p>
    <w:p w:rsidR="001228A4" w:rsidRDefault="001228A4" w:rsidP="00AA6331">
      <w:pPr>
        <w:pStyle w:val="1"/>
        <w:tabs>
          <w:tab w:val="clear" w:pos="454"/>
        </w:tabs>
        <w:spacing w:line="240" w:lineRule="auto"/>
        <w:ind w:left="284" w:firstLine="0"/>
      </w:pPr>
    </w:p>
    <w:p w:rsidR="00E0156A" w:rsidRDefault="00C55052" w:rsidP="00E0156A">
      <w:pPr>
        <w:pStyle w:val="0-LigneVideApresTitre"/>
        <w:spacing w:line="240" w:lineRule="auto"/>
        <w:ind w:left="340" w:hanging="340"/>
      </w:pPr>
      <w:r>
        <w:rPr>
          <w:noProof/>
          <w:lang w:eastAsia="fr-CA"/>
        </w:rPr>
        <w:drawing>
          <wp:anchor distT="0" distB="0" distL="114300" distR="114300" simplePos="0" relativeHeight="251709440" behindDoc="0" locked="0" layoutInCell="1" allowOverlap="1">
            <wp:simplePos x="0" y="0"/>
            <wp:positionH relativeFrom="column">
              <wp:posOffset>6927215</wp:posOffset>
            </wp:positionH>
            <wp:positionV relativeFrom="paragraph">
              <wp:posOffset>83820</wp:posOffset>
            </wp:positionV>
            <wp:extent cx="1056640" cy="114363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6640" cy="1143635"/>
                    </a:xfrm>
                    <a:prstGeom prst="rect">
                      <a:avLst/>
                    </a:prstGeom>
                  </pic:spPr>
                </pic:pic>
              </a:graphicData>
            </a:graphic>
          </wp:anchor>
        </w:drawing>
      </w:r>
      <w:r w:rsidR="0091455D">
        <w:t>4</w:t>
      </w:r>
      <w:r w:rsidR="00E0156A">
        <w:t>.</w:t>
      </w:r>
      <w:r w:rsidR="000C4B30">
        <w:t xml:space="preserve"> </w:t>
      </w:r>
      <w:r w:rsidR="00E0156A">
        <w:t>L’intera</w:t>
      </w:r>
      <w:r w:rsidR="00230235">
        <w:t>ctivité : le glisser-déposer – p</w:t>
      </w:r>
      <w:r w:rsidR="00E0156A">
        <w:t>rise 2</w:t>
      </w:r>
    </w:p>
    <w:p w:rsidR="00C55052" w:rsidRPr="00C55052" w:rsidRDefault="00C55052" w:rsidP="00C55052">
      <w:pPr>
        <w:pStyle w:val="0-1"/>
      </w:pPr>
    </w:p>
    <w:p w:rsidR="00C55052" w:rsidRDefault="00C55052" w:rsidP="00C55052">
      <w:pPr>
        <w:pStyle w:val="1"/>
        <w:tabs>
          <w:tab w:val="clear" w:pos="454"/>
        </w:tabs>
        <w:spacing w:line="240" w:lineRule="auto"/>
        <w:ind w:left="284" w:firstLine="0"/>
      </w:pPr>
      <w:r>
        <w:t xml:space="preserve">Ouvrez la page Web </w:t>
      </w:r>
      <w:r w:rsidR="002E4B02">
        <w:rPr>
          <w:b/>
        </w:rPr>
        <w:t xml:space="preserve">Théorie </w:t>
      </w:r>
      <w:r w:rsidR="009D7BFC">
        <w:rPr>
          <w:b/>
        </w:rPr>
        <w:t>4</w:t>
      </w:r>
      <w:r w:rsidR="00DC4716">
        <w:rPr>
          <w:b/>
        </w:rPr>
        <w:t>B</w:t>
      </w:r>
      <w:r w:rsidRPr="0084442A">
        <w:rPr>
          <w:b/>
        </w:rPr>
        <w:t>-</w:t>
      </w:r>
      <w:r w:rsidR="00DC4716">
        <w:rPr>
          <w:b/>
        </w:rPr>
        <w:t>4</w:t>
      </w:r>
      <w:r w:rsidRPr="0084442A">
        <w:rPr>
          <w:b/>
        </w:rPr>
        <w:t>.htm</w:t>
      </w:r>
      <w:r>
        <w:t xml:space="preserve"> puis, à l’aide de la souris, glissez-déposez le cercle n’importe où à l’intérieur du canevas.</w:t>
      </w:r>
    </w:p>
    <w:p w:rsidR="00C55052" w:rsidRPr="00C55052" w:rsidRDefault="00C55052" w:rsidP="00C55052">
      <w:pPr>
        <w:pStyle w:val="1"/>
        <w:tabs>
          <w:tab w:val="clear" w:pos="454"/>
        </w:tabs>
        <w:spacing w:line="240" w:lineRule="auto"/>
        <w:ind w:left="284" w:firstLine="0"/>
        <w:rPr>
          <w:sz w:val="16"/>
          <w:szCs w:val="16"/>
        </w:rPr>
      </w:pPr>
    </w:p>
    <w:p w:rsidR="00C55052" w:rsidRDefault="00C55052" w:rsidP="00C55052">
      <w:pPr>
        <w:pStyle w:val="1"/>
        <w:tabs>
          <w:tab w:val="clear" w:pos="454"/>
        </w:tabs>
        <w:spacing w:line="240" w:lineRule="auto"/>
        <w:ind w:left="284" w:firstLine="0"/>
      </w:pPr>
      <w:r>
        <w:t>Observez la manière que cela a été programmé.</w:t>
      </w:r>
    </w:p>
    <w:p w:rsidR="00C55052" w:rsidRPr="00A56B7C" w:rsidRDefault="00FF472E" w:rsidP="00C55052">
      <w:pPr>
        <w:pStyle w:val="1"/>
        <w:tabs>
          <w:tab w:val="clear" w:pos="454"/>
        </w:tabs>
        <w:spacing w:line="240" w:lineRule="auto"/>
        <w:ind w:left="284" w:firstLine="0"/>
        <w:rPr>
          <w:sz w:val="16"/>
          <w:szCs w:val="16"/>
        </w:rPr>
      </w:pPr>
      <w:r>
        <w:rPr>
          <w:noProof/>
          <w:sz w:val="16"/>
          <w:szCs w:val="16"/>
          <w:lang w:eastAsia="fr-CA"/>
        </w:rPr>
        <w:drawing>
          <wp:anchor distT="0" distB="0" distL="114300" distR="114300" simplePos="0" relativeHeight="251710464" behindDoc="0" locked="0" layoutInCell="1" allowOverlap="1">
            <wp:simplePos x="0" y="0"/>
            <wp:positionH relativeFrom="column">
              <wp:posOffset>4641850</wp:posOffset>
            </wp:positionH>
            <wp:positionV relativeFrom="paragraph">
              <wp:posOffset>176530</wp:posOffset>
            </wp:positionV>
            <wp:extent cx="3448050" cy="1301750"/>
            <wp:effectExtent l="1905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48050" cy="1301750"/>
                    </a:xfrm>
                    <a:prstGeom prst="rect">
                      <a:avLst/>
                    </a:prstGeom>
                  </pic:spPr>
                </pic:pic>
              </a:graphicData>
            </a:graphic>
          </wp:anchor>
        </w:drawing>
      </w:r>
    </w:p>
    <w:p w:rsidR="00DA517D" w:rsidRDefault="00C55052" w:rsidP="00C55052">
      <w:pPr>
        <w:pStyle w:val="1"/>
        <w:tabs>
          <w:tab w:val="clear" w:pos="454"/>
        </w:tabs>
        <w:spacing w:line="240" w:lineRule="auto"/>
        <w:ind w:left="284" w:firstLine="0"/>
      </w:pPr>
      <w:r>
        <w:t xml:space="preserve">Tout d’abord, au chargement de la page Web, nous dessinons le cercle une première fois. </w:t>
      </w:r>
    </w:p>
    <w:p w:rsidR="00DA517D" w:rsidRPr="00DA517D" w:rsidRDefault="00DA517D" w:rsidP="00C55052">
      <w:pPr>
        <w:pStyle w:val="1"/>
        <w:tabs>
          <w:tab w:val="clear" w:pos="454"/>
        </w:tabs>
        <w:spacing w:line="240" w:lineRule="auto"/>
        <w:ind w:left="284" w:firstLine="0"/>
        <w:rPr>
          <w:sz w:val="16"/>
          <w:szCs w:val="16"/>
        </w:rPr>
      </w:pPr>
    </w:p>
    <w:p w:rsidR="00C55052" w:rsidRDefault="00C55052" w:rsidP="00C55052">
      <w:pPr>
        <w:pStyle w:val="1"/>
        <w:tabs>
          <w:tab w:val="clear" w:pos="454"/>
        </w:tabs>
        <w:spacing w:line="240" w:lineRule="auto"/>
        <w:ind w:left="284" w:firstLine="0"/>
      </w:pPr>
      <w:r>
        <w:t>(</w:t>
      </w:r>
      <w:proofErr w:type="spellStart"/>
      <w:proofErr w:type="gramStart"/>
      <w:r w:rsidRPr="00DA517D">
        <w:rPr>
          <w:b/>
        </w:rPr>
        <w:t>intXCercle</w:t>
      </w:r>
      <w:proofErr w:type="spellEnd"/>
      <w:proofErr w:type="gramEnd"/>
      <w:r w:rsidRPr="00DA517D">
        <w:rPr>
          <w:b/>
        </w:rPr>
        <w:t xml:space="preserve">, </w:t>
      </w:r>
      <w:proofErr w:type="spellStart"/>
      <w:r w:rsidRPr="00DA517D">
        <w:rPr>
          <w:b/>
        </w:rPr>
        <w:t>intYCercle</w:t>
      </w:r>
      <w:proofErr w:type="spellEnd"/>
      <w:r>
        <w:t xml:space="preserve">) représente la position du cercle (au point de départ, il est situé au centre du canevas) et </w:t>
      </w:r>
      <w:proofErr w:type="spellStart"/>
      <w:r w:rsidRPr="00DA517D">
        <w:rPr>
          <w:b/>
        </w:rPr>
        <w:t>intRayon</w:t>
      </w:r>
      <w:r w:rsidRPr="00DA517D">
        <w:rPr>
          <w:b/>
        </w:rPr>
        <w:lastRenderedPageBreak/>
        <w:t>Cercle</w:t>
      </w:r>
      <w:proofErr w:type="spellEnd"/>
      <w:r>
        <w:t xml:space="preserve"> </w:t>
      </w:r>
      <w:r w:rsidR="00DA517D">
        <w:t xml:space="preserve">représente le rayon du cercle </w:t>
      </w:r>
      <w:r w:rsidR="009A4C74">
        <w:t>(1/10 de la hauteur du</w:t>
      </w:r>
      <w:r>
        <w:t xml:space="preserve"> canevas). </w:t>
      </w:r>
    </w:p>
    <w:p w:rsidR="00C55052" w:rsidRDefault="00C55052" w:rsidP="00C55052">
      <w:pPr>
        <w:pStyle w:val="1"/>
        <w:tabs>
          <w:tab w:val="clear" w:pos="454"/>
        </w:tabs>
        <w:spacing w:line="240" w:lineRule="auto"/>
        <w:ind w:left="284" w:firstLine="0"/>
        <w:rPr>
          <w:sz w:val="16"/>
          <w:szCs w:val="16"/>
        </w:rPr>
      </w:pPr>
    </w:p>
    <w:p w:rsidR="00C55052" w:rsidRDefault="00DA517D" w:rsidP="00C55052">
      <w:pPr>
        <w:pStyle w:val="1"/>
        <w:tabs>
          <w:tab w:val="clear" w:pos="454"/>
        </w:tabs>
        <w:spacing w:line="240" w:lineRule="auto"/>
        <w:ind w:left="284" w:firstLine="0"/>
      </w:pPr>
      <w:r>
        <w:t xml:space="preserve">Dans cette application, nous allons déplacer ce cercle à l’intérieur du canevas en utilisant le glisser-déposer. </w:t>
      </w:r>
    </w:p>
    <w:p w:rsidR="00C55052" w:rsidRPr="00DA517D" w:rsidRDefault="00C55052" w:rsidP="00C55052">
      <w:pPr>
        <w:pStyle w:val="1"/>
        <w:tabs>
          <w:tab w:val="clear" w:pos="454"/>
        </w:tabs>
        <w:spacing w:line="240" w:lineRule="auto"/>
        <w:ind w:left="284" w:firstLine="0"/>
        <w:rPr>
          <w:sz w:val="16"/>
          <w:szCs w:val="16"/>
        </w:rPr>
      </w:pPr>
    </w:p>
    <w:p w:rsidR="00C55052" w:rsidRDefault="00224DBE" w:rsidP="00C55052">
      <w:pPr>
        <w:pStyle w:val="1"/>
        <w:tabs>
          <w:tab w:val="clear" w:pos="454"/>
        </w:tabs>
        <w:spacing w:line="240" w:lineRule="auto"/>
        <w:ind w:left="284" w:firstLine="0"/>
        <w:rPr>
          <w:b/>
        </w:rPr>
      </w:pPr>
      <w:r>
        <w:t>Ici, nous avons programmé trois événe</w:t>
      </w:r>
      <w:r w:rsidR="007054EE">
        <w:t>ments reliés au glisser-déposer</w:t>
      </w:r>
      <w:r>
        <w:t xml:space="preserve"> : </w:t>
      </w:r>
      <w:proofErr w:type="spellStart"/>
      <w:r w:rsidRPr="00DA517D">
        <w:rPr>
          <w:b/>
        </w:rPr>
        <w:t>ondragstart</w:t>
      </w:r>
      <w:proofErr w:type="spellEnd"/>
      <w:r>
        <w:t xml:space="preserve">, </w:t>
      </w:r>
      <w:proofErr w:type="spellStart"/>
      <w:r w:rsidRPr="00DA517D">
        <w:rPr>
          <w:b/>
        </w:rPr>
        <w:t>ondragover</w:t>
      </w:r>
      <w:proofErr w:type="spellEnd"/>
      <w:r>
        <w:t xml:space="preserve"> et </w:t>
      </w:r>
      <w:proofErr w:type="spellStart"/>
      <w:r w:rsidRPr="00DA517D">
        <w:rPr>
          <w:b/>
        </w:rPr>
        <w:t>ondrop</w:t>
      </w:r>
      <w:proofErr w:type="spellEnd"/>
      <w:r>
        <w:rPr>
          <w:b/>
        </w:rPr>
        <w:t>.</w:t>
      </w:r>
    </w:p>
    <w:p w:rsidR="00C55052" w:rsidRDefault="00C4008F" w:rsidP="00C55052">
      <w:pPr>
        <w:pStyle w:val="1"/>
        <w:tabs>
          <w:tab w:val="clear" w:pos="454"/>
        </w:tabs>
        <w:spacing w:line="240" w:lineRule="auto"/>
        <w:ind w:left="284" w:firstLine="0"/>
      </w:pPr>
      <w:r>
        <w:rPr>
          <w:noProof/>
          <w:lang w:eastAsia="fr-CA"/>
        </w:rPr>
        <w:drawing>
          <wp:inline distT="0" distB="0" distL="0" distR="0">
            <wp:extent cx="7834579" cy="526839"/>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7902587" cy="531412"/>
                    </a:xfrm>
                    <a:prstGeom prst="rect">
                      <a:avLst/>
                    </a:prstGeom>
                  </pic:spPr>
                </pic:pic>
              </a:graphicData>
            </a:graphic>
          </wp:inline>
        </w:drawing>
      </w:r>
    </w:p>
    <w:p w:rsidR="00DA517D" w:rsidRDefault="00435E6F" w:rsidP="00AA6331">
      <w:pPr>
        <w:pStyle w:val="1"/>
        <w:tabs>
          <w:tab w:val="clear" w:pos="454"/>
        </w:tabs>
        <w:spacing w:line="240" w:lineRule="auto"/>
        <w:ind w:left="284" w:firstLine="0"/>
      </w:pPr>
      <w:r>
        <w:rPr>
          <w:noProof/>
          <w:lang w:eastAsia="fr-CA"/>
        </w:rPr>
        <w:drawing>
          <wp:anchor distT="0" distB="0" distL="114300" distR="114300" simplePos="0" relativeHeight="251711488" behindDoc="0" locked="0" layoutInCell="1" allowOverlap="1">
            <wp:simplePos x="0" y="0"/>
            <wp:positionH relativeFrom="column">
              <wp:posOffset>6127750</wp:posOffset>
            </wp:positionH>
            <wp:positionV relativeFrom="paragraph">
              <wp:posOffset>-1905</wp:posOffset>
            </wp:positionV>
            <wp:extent cx="2305050" cy="2082800"/>
            <wp:effectExtent l="1905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05050" cy="2082800"/>
                    </a:xfrm>
                    <a:prstGeom prst="rect">
                      <a:avLst/>
                    </a:prstGeom>
                  </pic:spPr>
                </pic:pic>
              </a:graphicData>
            </a:graphic>
          </wp:anchor>
        </w:drawing>
      </w:r>
      <w:r w:rsidR="00224DBE">
        <w:t>Au démarrage du glisser-déposer (</w:t>
      </w:r>
      <w:proofErr w:type="spellStart"/>
      <w:r w:rsidR="00224DBE" w:rsidRPr="00F06596">
        <w:rPr>
          <w:b/>
          <w:i/>
        </w:rPr>
        <w:t>ondragstart</w:t>
      </w:r>
      <w:proofErr w:type="spellEnd"/>
      <w:r w:rsidR="00224DBE">
        <w:t xml:space="preserve">), </w:t>
      </w:r>
      <w:r w:rsidR="00DA517D">
        <w:t>il faut</w:t>
      </w:r>
      <w:r w:rsidR="00224DBE">
        <w:t xml:space="preserve"> que l’utilisateur </w:t>
      </w:r>
      <w:r w:rsidR="00DA517D">
        <w:t>pren</w:t>
      </w:r>
      <w:r w:rsidR="00224DBE">
        <w:t>ne</w:t>
      </w:r>
      <w:r w:rsidR="00DA517D">
        <w:t xml:space="preserve"> le cercle </w:t>
      </w:r>
      <w:r w:rsidR="00224DBE">
        <w:t xml:space="preserve">à l’aide de la souris </w:t>
      </w:r>
      <w:r w:rsidR="00DA517D">
        <w:t>mais, pour</w:t>
      </w:r>
      <w:r w:rsidR="00224DBE">
        <w:t xml:space="preserve"> savoir si la souris est située à l’intérieur du cercle, </w:t>
      </w:r>
      <w:r w:rsidR="00DA517D">
        <w:t>il faut connaître la position de la souris.</w:t>
      </w:r>
    </w:p>
    <w:p w:rsidR="00DA517D" w:rsidRPr="00D54AA8" w:rsidRDefault="00DA517D" w:rsidP="00AA6331">
      <w:pPr>
        <w:pStyle w:val="1"/>
        <w:tabs>
          <w:tab w:val="clear" w:pos="454"/>
        </w:tabs>
        <w:spacing w:line="240" w:lineRule="auto"/>
        <w:ind w:left="284" w:firstLine="0"/>
        <w:rPr>
          <w:sz w:val="16"/>
          <w:szCs w:val="16"/>
        </w:rPr>
      </w:pPr>
    </w:p>
    <w:p w:rsidR="0011723C" w:rsidRDefault="00435E6F" w:rsidP="00AA6331">
      <w:pPr>
        <w:pStyle w:val="1"/>
        <w:tabs>
          <w:tab w:val="clear" w:pos="454"/>
        </w:tabs>
        <w:spacing w:line="240" w:lineRule="auto"/>
        <w:ind w:left="284" w:firstLine="0"/>
      </w:pPr>
      <w:r>
        <w:rPr>
          <w:noProof/>
          <w:lang w:eastAsia="fr-CA"/>
        </w:rPr>
        <w:drawing>
          <wp:anchor distT="0" distB="0" distL="114300" distR="114300" simplePos="0" relativeHeight="251712512" behindDoc="0" locked="0" layoutInCell="1" allowOverlap="1">
            <wp:simplePos x="0" y="0"/>
            <wp:positionH relativeFrom="column">
              <wp:posOffset>3663950</wp:posOffset>
            </wp:positionH>
            <wp:positionV relativeFrom="paragraph">
              <wp:posOffset>749300</wp:posOffset>
            </wp:positionV>
            <wp:extent cx="2336165" cy="1854200"/>
            <wp:effectExtent l="19050" t="0" r="6985"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extLst>
                        <a:ext uri="{28A0092B-C50C-407E-A947-70E740481C1C}">
                          <a14:useLocalDpi xmlns:a14="http://schemas.microsoft.com/office/drawing/2010/main" val="0"/>
                        </a:ext>
                      </a:extLst>
                    </a:blip>
                    <a:srcRect r="30237"/>
                    <a:stretch/>
                  </pic:blipFill>
                  <pic:spPr bwMode="auto">
                    <a:xfrm>
                      <a:off x="0" y="0"/>
                      <a:ext cx="2336165" cy="1854200"/>
                    </a:xfrm>
                    <a:prstGeom prst="rect">
                      <a:avLst/>
                    </a:prstGeom>
                    <a:ln>
                      <a:noFill/>
                    </a:ln>
                    <a:extLst>
                      <a:ext uri="{53640926-AAD7-44D8-BBD7-CCE9431645EC}">
                        <a14:shadowObscured xmlns:a14="http://schemas.microsoft.com/office/drawing/2010/main"/>
                      </a:ext>
                    </a:extLst>
                  </pic:spPr>
                </pic:pic>
              </a:graphicData>
            </a:graphic>
          </wp:anchor>
        </w:drawing>
      </w:r>
      <w:r w:rsidR="00D54AA8">
        <w:t>Il est possible de connaître la position de la souris en utilisant les propriétés (</w:t>
      </w:r>
      <w:r w:rsidR="00CC7D2F">
        <w:t>.</w:t>
      </w:r>
      <w:proofErr w:type="spellStart"/>
      <w:r w:rsidR="00D54AA8" w:rsidRPr="00F06596">
        <w:rPr>
          <w:b/>
          <w:i/>
        </w:rPr>
        <w:t>clientX</w:t>
      </w:r>
      <w:proofErr w:type="spellEnd"/>
      <w:r w:rsidR="00D54AA8" w:rsidRPr="00F06596">
        <w:rPr>
          <w:b/>
          <w:i/>
        </w:rPr>
        <w:t xml:space="preserve">, </w:t>
      </w:r>
      <w:r w:rsidR="00CC7D2F">
        <w:rPr>
          <w:b/>
          <w:i/>
        </w:rPr>
        <w:t>.</w:t>
      </w:r>
      <w:proofErr w:type="spellStart"/>
      <w:r w:rsidR="00D54AA8" w:rsidRPr="00F06596">
        <w:rPr>
          <w:b/>
          <w:i/>
        </w:rPr>
        <w:t>clientY</w:t>
      </w:r>
      <w:proofErr w:type="spellEnd"/>
      <w:r w:rsidR="00224DBE">
        <w:t xml:space="preserve">) </w:t>
      </w:r>
      <w:r w:rsidR="00D54AA8">
        <w:t>de l’événement.</w:t>
      </w:r>
      <w:r w:rsidR="009D5E45">
        <w:t xml:space="preserve"> Malheureusement</w:t>
      </w:r>
      <w:r w:rsidR="00D54AA8">
        <w:t>, cette position est relative au coin supérieur gauche</w:t>
      </w:r>
      <w:r w:rsidR="009D5E45">
        <w:t xml:space="preserve"> </w:t>
      </w:r>
      <w:r w:rsidR="00D54AA8">
        <w:t>de l’intérieur de la fenêtre.</w:t>
      </w:r>
      <w:r w:rsidR="00224DBE">
        <w:t xml:space="preserve"> Cette position n’est pas relative au coin supérieur gauche du canevas. </w:t>
      </w:r>
    </w:p>
    <w:p w:rsidR="00435E6F" w:rsidRPr="007E5736" w:rsidRDefault="00435E6F" w:rsidP="00AA6331">
      <w:pPr>
        <w:pStyle w:val="1"/>
        <w:tabs>
          <w:tab w:val="clear" w:pos="454"/>
        </w:tabs>
        <w:spacing w:line="240" w:lineRule="auto"/>
        <w:ind w:left="284" w:firstLine="0"/>
        <w:rPr>
          <w:sz w:val="16"/>
          <w:szCs w:val="16"/>
        </w:rPr>
      </w:pPr>
    </w:p>
    <w:p w:rsidR="001228A4" w:rsidRDefault="007E5736" w:rsidP="00FF472E">
      <w:pPr>
        <w:pStyle w:val="1"/>
        <w:tabs>
          <w:tab w:val="clear" w:pos="454"/>
        </w:tabs>
        <w:spacing w:line="240" w:lineRule="auto"/>
        <w:ind w:left="284" w:firstLine="0"/>
      </w:pPr>
      <w:r>
        <w:rPr>
          <w:noProof/>
          <w:lang w:eastAsia="fr-CA"/>
        </w:rPr>
        <w:drawing>
          <wp:anchor distT="0" distB="0" distL="114300" distR="114300" simplePos="0" relativeHeight="251713536" behindDoc="0" locked="0" layoutInCell="1" allowOverlap="1">
            <wp:simplePos x="0" y="0"/>
            <wp:positionH relativeFrom="column">
              <wp:posOffset>6159500</wp:posOffset>
            </wp:positionH>
            <wp:positionV relativeFrom="paragraph">
              <wp:posOffset>407035</wp:posOffset>
            </wp:positionV>
            <wp:extent cx="1765300" cy="1073150"/>
            <wp:effectExtent l="19050" t="0" r="635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65300" cy="1073150"/>
                    </a:xfrm>
                    <a:prstGeom prst="rect">
                      <a:avLst/>
                    </a:prstGeom>
                  </pic:spPr>
                </pic:pic>
              </a:graphicData>
            </a:graphic>
          </wp:anchor>
        </w:drawing>
      </w:r>
      <w:r w:rsidR="009D5E45">
        <w:t xml:space="preserve">Par contre (et heureusement), il existe une méthode que l’on peut appliquer sur n’importe quel </w:t>
      </w:r>
      <w:r w:rsidR="004B74F6">
        <w:t xml:space="preserve">élément </w:t>
      </w:r>
      <w:r w:rsidR="009D5E45">
        <w:t xml:space="preserve">conteneur pour connaître les coordonnées de ce conteneur : la méthode </w:t>
      </w:r>
      <w:r w:rsidR="00932E5A" w:rsidRPr="00F06596">
        <w:rPr>
          <w:i/>
        </w:rPr>
        <w:t>.</w:t>
      </w:r>
      <w:proofErr w:type="spellStart"/>
      <w:r w:rsidR="009D5E45" w:rsidRPr="00F06596">
        <w:rPr>
          <w:b/>
          <w:i/>
        </w:rPr>
        <w:t>getBoundingClientRect</w:t>
      </w:r>
      <w:proofErr w:type="spellEnd"/>
      <w:r w:rsidR="009D5E45">
        <w:t xml:space="preserve">. Cette méthode retourne </w:t>
      </w:r>
      <w:r w:rsidR="00932E5A">
        <w:t xml:space="preserve">un objet </w:t>
      </w:r>
      <w:r w:rsidR="009D5E45">
        <w:t>qui contient la position gauche du conteneur (</w:t>
      </w:r>
      <w:r w:rsidR="002A4173">
        <w:t>.</w:t>
      </w:r>
      <w:proofErr w:type="spellStart"/>
      <w:r w:rsidR="009D5E45" w:rsidRPr="00F06596">
        <w:rPr>
          <w:b/>
          <w:i/>
        </w:rPr>
        <w:t>left</w:t>
      </w:r>
      <w:proofErr w:type="spellEnd"/>
      <w:r w:rsidR="009D5E45">
        <w:t>), sa position droite (</w:t>
      </w:r>
      <w:r w:rsidR="002A4173">
        <w:t>.</w:t>
      </w:r>
      <w:r w:rsidR="009D5E45" w:rsidRPr="00F06596">
        <w:rPr>
          <w:b/>
          <w:i/>
        </w:rPr>
        <w:t>right</w:t>
      </w:r>
      <w:r w:rsidR="009D5E45">
        <w:t>), sa position supérieure (</w:t>
      </w:r>
      <w:r w:rsidR="002A4173">
        <w:t>.</w:t>
      </w:r>
      <w:r w:rsidR="009D5E45" w:rsidRPr="00F06596">
        <w:rPr>
          <w:b/>
          <w:i/>
        </w:rPr>
        <w:t>top</w:t>
      </w:r>
      <w:r w:rsidR="009D5E45">
        <w:t>) et sa position inférieure (</w:t>
      </w:r>
      <w:r w:rsidR="002A4173">
        <w:t>.</w:t>
      </w:r>
      <w:proofErr w:type="spellStart"/>
      <w:r w:rsidR="009D5E45" w:rsidRPr="00F06596">
        <w:rPr>
          <w:b/>
          <w:i/>
        </w:rPr>
        <w:t>bottom</w:t>
      </w:r>
      <w:proofErr w:type="spellEnd"/>
      <w:r w:rsidR="00301E3F">
        <w:t>) à l’intérieur de la fenêtre.</w:t>
      </w:r>
    </w:p>
    <w:p w:rsidR="00FF472E" w:rsidRPr="00FF472E" w:rsidRDefault="00FF472E" w:rsidP="00FF472E">
      <w:pPr>
        <w:pStyle w:val="1"/>
        <w:tabs>
          <w:tab w:val="clear" w:pos="454"/>
        </w:tabs>
        <w:spacing w:line="240" w:lineRule="auto"/>
        <w:ind w:left="284" w:firstLine="0"/>
        <w:rPr>
          <w:sz w:val="16"/>
          <w:szCs w:val="16"/>
        </w:rPr>
      </w:pPr>
    </w:p>
    <w:p w:rsidR="002C0DAB" w:rsidRDefault="002C0DAB">
      <w:pPr>
        <w:spacing w:line="240" w:lineRule="auto"/>
        <w:jc w:val="left"/>
      </w:pPr>
      <w:r>
        <w:br w:type="page"/>
      </w:r>
    </w:p>
    <w:p w:rsidR="0040530F" w:rsidRDefault="00932E5A" w:rsidP="00932E5A">
      <w:pPr>
        <w:pStyle w:val="1"/>
        <w:tabs>
          <w:tab w:val="clear" w:pos="454"/>
        </w:tabs>
        <w:spacing w:line="240" w:lineRule="auto"/>
        <w:ind w:left="284" w:firstLine="0"/>
      </w:pPr>
      <w:r>
        <w:lastRenderedPageBreak/>
        <w:t>Pour connaître la position de la souris par rapport au coin supérieur gauche du canevas, il suffit de soustraire la position gauche du canevas (</w:t>
      </w:r>
      <w:r w:rsidR="002A4173">
        <w:t>.</w:t>
      </w:r>
      <w:proofErr w:type="spellStart"/>
      <w:r w:rsidRPr="00F06596">
        <w:rPr>
          <w:b/>
          <w:i/>
        </w:rPr>
        <w:t>left</w:t>
      </w:r>
      <w:proofErr w:type="spellEnd"/>
      <w:r>
        <w:t>) de la position en X de la souris (</w:t>
      </w:r>
      <w:r w:rsidR="002A4173">
        <w:t>.</w:t>
      </w:r>
      <w:proofErr w:type="spellStart"/>
      <w:r w:rsidRPr="00F06596">
        <w:rPr>
          <w:b/>
          <w:i/>
        </w:rPr>
        <w:t>clientX</w:t>
      </w:r>
      <w:proofErr w:type="spellEnd"/>
      <w:r>
        <w:t>) ainsi que de soustraire la position supérieure du canevas (</w:t>
      </w:r>
      <w:r w:rsidR="002A4173">
        <w:t>.</w:t>
      </w:r>
      <w:r w:rsidR="0040530F" w:rsidRPr="00F06596">
        <w:rPr>
          <w:b/>
          <w:i/>
        </w:rPr>
        <w:t>top</w:t>
      </w:r>
      <w:r w:rsidR="0040530F">
        <w:t>) de la position en Y de la souris (</w:t>
      </w:r>
      <w:r w:rsidR="002A4173">
        <w:t>.</w:t>
      </w:r>
      <w:proofErr w:type="spellStart"/>
      <w:r w:rsidR="0040530F" w:rsidRPr="00F06596">
        <w:rPr>
          <w:b/>
          <w:i/>
        </w:rPr>
        <w:t>clientY</w:t>
      </w:r>
      <w:proofErr w:type="spellEnd"/>
      <w:r w:rsidR="0040530F">
        <w:t>).</w:t>
      </w:r>
    </w:p>
    <w:p w:rsidR="0040530F" w:rsidRPr="0040530F" w:rsidRDefault="00681877" w:rsidP="00932E5A">
      <w:pPr>
        <w:pStyle w:val="1"/>
        <w:tabs>
          <w:tab w:val="clear" w:pos="454"/>
        </w:tabs>
        <w:spacing w:line="240" w:lineRule="auto"/>
        <w:ind w:left="284" w:firstLine="0"/>
        <w:rPr>
          <w:sz w:val="16"/>
          <w:szCs w:val="16"/>
        </w:rPr>
      </w:pPr>
      <w:r>
        <w:rPr>
          <w:noProof/>
          <w:lang w:eastAsia="fr-CA"/>
        </w:rPr>
        <w:drawing>
          <wp:anchor distT="0" distB="0" distL="114300" distR="114300" simplePos="0" relativeHeight="251714560" behindDoc="0" locked="0" layoutInCell="1" allowOverlap="1">
            <wp:simplePos x="0" y="0"/>
            <wp:positionH relativeFrom="column">
              <wp:posOffset>4125595</wp:posOffset>
            </wp:positionH>
            <wp:positionV relativeFrom="paragraph">
              <wp:posOffset>29845</wp:posOffset>
            </wp:positionV>
            <wp:extent cx="4074160" cy="89789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74160" cy="897890"/>
                    </a:xfrm>
                    <a:prstGeom prst="rect">
                      <a:avLst/>
                    </a:prstGeom>
                  </pic:spPr>
                </pic:pic>
              </a:graphicData>
            </a:graphic>
          </wp:anchor>
        </w:drawing>
      </w:r>
      <w:r w:rsidR="0040530F">
        <w:t xml:space="preserve"> </w:t>
      </w:r>
    </w:p>
    <w:p w:rsidR="0040530F" w:rsidRDefault="0040530F" w:rsidP="00932E5A">
      <w:pPr>
        <w:pStyle w:val="1"/>
        <w:tabs>
          <w:tab w:val="clear" w:pos="454"/>
        </w:tabs>
        <w:spacing w:line="240" w:lineRule="auto"/>
        <w:ind w:left="284" w:firstLine="0"/>
      </w:pPr>
      <w:r>
        <w:t>C’est ce qui est réalisé dans le code que vous voyez ci-contre.</w:t>
      </w:r>
    </w:p>
    <w:p w:rsidR="0040530F" w:rsidRPr="0040530F" w:rsidRDefault="0040530F" w:rsidP="00932E5A">
      <w:pPr>
        <w:pStyle w:val="1"/>
        <w:tabs>
          <w:tab w:val="clear" w:pos="454"/>
        </w:tabs>
        <w:spacing w:line="240" w:lineRule="auto"/>
        <w:ind w:left="284" w:firstLine="0"/>
        <w:rPr>
          <w:sz w:val="16"/>
          <w:szCs w:val="16"/>
        </w:rPr>
      </w:pPr>
    </w:p>
    <w:p w:rsidR="00F046CF" w:rsidRDefault="007B1A26" w:rsidP="00932E5A">
      <w:pPr>
        <w:pStyle w:val="1"/>
        <w:tabs>
          <w:tab w:val="clear" w:pos="454"/>
        </w:tabs>
        <w:spacing w:line="240" w:lineRule="auto"/>
        <w:ind w:left="284" w:firstLine="0"/>
      </w:pPr>
      <w:r>
        <w:t>Maintenant que l’on</w:t>
      </w:r>
      <w:r w:rsidR="0040530F">
        <w:t xml:space="preserve"> connaît la position de la souris, il faut vérifie</w:t>
      </w:r>
      <w:r w:rsidR="001825C4">
        <w:t>r si la souris est à l’intérieur du</w:t>
      </w:r>
      <w:r w:rsidR="009A4C74">
        <w:t xml:space="preserve"> cercle ou non.</w:t>
      </w:r>
      <w:r w:rsidR="0040530F">
        <w:t xml:space="preserve"> </w:t>
      </w:r>
    </w:p>
    <w:p w:rsidR="00DA73EE" w:rsidRPr="002C0DAB" w:rsidRDefault="00DA73EE">
      <w:pPr>
        <w:spacing w:line="240" w:lineRule="auto"/>
        <w:jc w:val="left"/>
        <w:rPr>
          <w:sz w:val="16"/>
          <w:szCs w:val="16"/>
        </w:rPr>
      </w:pPr>
    </w:p>
    <w:p w:rsidR="001825C4" w:rsidRDefault="00FF472E" w:rsidP="00A70167">
      <w:pPr>
        <w:pStyle w:val="1"/>
        <w:tabs>
          <w:tab w:val="clear" w:pos="454"/>
        </w:tabs>
        <w:spacing w:line="240" w:lineRule="auto"/>
        <w:ind w:left="284" w:firstLine="0"/>
      </w:pPr>
      <w:r>
        <w:rPr>
          <w:noProof/>
          <w:lang w:eastAsia="fr-CA"/>
        </w:rPr>
        <w:drawing>
          <wp:anchor distT="0" distB="0" distL="114300" distR="114300" simplePos="0" relativeHeight="251736064" behindDoc="0" locked="0" layoutInCell="1" allowOverlap="1">
            <wp:simplePos x="0" y="0"/>
            <wp:positionH relativeFrom="column">
              <wp:posOffset>4394200</wp:posOffset>
            </wp:positionH>
            <wp:positionV relativeFrom="paragraph">
              <wp:posOffset>-3175</wp:posOffset>
            </wp:positionV>
            <wp:extent cx="3873500" cy="762000"/>
            <wp:effectExtent l="1905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73500" cy="762000"/>
                    </a:xfrm>
                    <a:prstGeom prst="rect">
                      <a:avLst/>
                    </a:prstGeom>
                  </pic:spPr>
                </pic:pic>
              </a:graphicData>
            </a:graphic>
          </wp:anchor>
        </w:drawing>
      </w:r>
      <w:r w:rsidR="0040530F">
        <w:t>Pour ce faire,</w:t>
      </w:r>
      <w:r w:rsidR="001825C4">
        <w:t xml:space="preserve"> nous utilisons </w:t>
      </w:r>
      <w:r w:rsidR="001825C4" w:rsidRPr="000D6AF0">
        <w:t xml:space="preserve">la </w:t>
      </w:r>
      <w:proofErr w:type="gramStart"/>
      <w:r w:rsidR="001825C4" w:rsidRPr="000D6AF0">
        <w:t>méthode</w:t>
      </w:r>
      <w:r w:rsidR="001825C4" w:rsidRPr="001825C4">
        <w:rPr>
          <w:b/>
          <w:i/>
        </w:rPr>
        <w:t xml:space="preserve"> .</w:t>
      </w:r>
      <w:proofErr w:type="spellStart"/>
      <w:r w:rsidR="001825C4" w:rsidRPr="001825C4">
        <w:rPr>
          <w:b/>
          <w:i/>
        </w:rPr>
        <w:t>isPointInPath</w:t>
      </w:r>
      <w:proofErr w:type="spellEnd"/>
      <w:proofErr w:type="gramEnd"/>
      <w:r w:rsidR="001825C4" w:rsidRPr="001825C4">
        <w:rPr>
          <w:b/>
          <w:i/>
        </w:rPr>
        <w:t>(</w:t>
      </w:r>
      <w:proofErr w:type="spellStart"/>
      <w:r w:rsidR="001825C4" w:rsidRPr="001825C4">
        <w:rPr>
          <w:b/>
          <w:i/>
        </w:rPr>
        <w:t>intX</w:t>
      </w:r>
      <w:proofErr w:type="spellEnd"/>
      <w:r w:rsidR="001825C4" w:rsidRPr="001825C4">
        <w:rPr>
          <w:b/>
          <w:i/>
        </w:rPr>
        <w:t xml:space="preserve">, </w:t>
      </w:r>
      <w:proofErr w:type="spellStart"/>
      <w:r w:rsidR="001825C4" w:rsidRPr="001825C4">
        <w:rPr>
          <w:b/>
          <w:i/>
        </w:rPr>
        <w:t>intY</w:t>
      </w:r>
      <w:proofErr w:type="spellEnd"/>
      <w:r w:rsidR="001825C4" w:rsidRPr="001825C4">
        <w:rPr>
          <w:b/>
          <w:i/>
        </w:rPr>
        <w:t>)</w:t>
      </w:r>
      <w:r w:rsidR="001825C4">
        <w:t xml:space="preserve">. Cette méthode retourne </w:t>
      </w:r>
      <w:proofErr w:type="spellStart"/>
      <w:r w:rsidR="001825C4" w:rsidRPr="001825C4">
        <w:rPr>
          <w:b/>
        </w:rPr>
        <w:t>true</w:t>
      </w:r>
      <w:proofErr w:type="spellEnd"/>
      <w:r w:rsidR="001825C4">
        <w:t xml:space="preserve"> si </w:t>
      </w:r>
      <w:r w:rsidR="001825C4" w:rsidRPr="001825C4">
        <w:rPr>
          <w:b/>
          <w:i/>
        </w:rPr>
        <w:t>(</w:t>
      </w:r>
      <w:proofErr w:type="spellStart"/>
      <w:r w:rsidR="001825C4" w:rsidRPr="001825C4">
        <w:rPr>
          <w:b/>
          <w:i/>
        </w:rPr>
        <w:t>intX</w:t>
      </w:r>
      <w:proofErr w:type="spellEnd"/>
      <w:r w:rsidR="001825C4" w:rsidRPr="001825C4">
        <w:rPr>
          <w:b/>
          <w:i/>
        </w:rPr>
        <w:t xml:space="preserve">, </w:t>
      </w:r>
      <w:proofErr w:type="spellStart"/>
      <w:r w:rsidR="001825C4" w:rsidRPr="001825C4">
        <w:rPr>
          <w:b/>
          <w:i/>
        </w:rPr>
        <w:t>intY</w:t>
      </w:r>
      <w:proofErr w:type="spellEnd"/>
      <w:r w:rsidR="001825C4" w:rsidRPr="001825C4">
        <w:rPr>
          <w:b/>
          <w:i/>
        </w:rPr>
        <w:t xml:space="preserve">) </w:t>
      </w:r>
      <w:r w:rsidR="001825C4">
        <w:t xml:space="preserve">est située à l’intérieur du dernier tracé sinon elle retourne </w:t>
      </w:r>
      <w:r w:rsidR="001825C4" w:rsidRPr="00AC6A6C">
        <w:rPr>
          <w:b/>
        </w:rPr>
        <w:t>false</w:t>
      </w:r>
      <w:r w:rsidR="001825C4">
        <w:t xml:space="preserve">. Ici, il n’y a qu’un seul tracé (le cercle). Donc, </w:t>
      </w:r>
      <w:r w:rsidR="000D6AF0">
        <w:t>nous pouvons utiliser cette méthode.</w:t>
      </w:r>
    </w:p>
    <w:p w:rsidR="00681877" w:rsidRPr="001825C4" w:rsidRDefault="00681877" w:rsidP="00932E5A">
      <w:pPr>
        <w:pStyle w:val="1"/>
        <w:tabs>
          <w:tab w:val="clear" w:pos="454"/>
        </w:tabs>
        <w:spacing w:line="240" w:lineRule="auto"/>
        <w:ind w:left="284" w:firstLine="0"/>
        <w:rPr>
          <w:sz w:val="16"/>
          <w:szCs w:val="16"/>
        </w:rPr>
      </w:pPr>
    </w:p>
    <w:p w:rsidR="0040530F" w:rsidRDefault="001825C4" w:rsidP="00932E5A">
      <w:pPr>
        <w:pStyle w:val="1"/>
        <w:tabs>
          <w:tab w:val="clear" w:pos="454"/>
        </w:tabs>
        <w:spacing w:line="240" w:lineRule="auto"/>
        <w:ind w:left="284" w:firstLine="0"/>
      </w:pPr>
      <w:r>
        <w:t xml:space="preserve">Dans le cas qui nous concerne, si la position de la souris est située à l’extérieur du cercle, nous refusons le glisser-déposer (par défaut, dans l’événement </w:t>
      </w:r>
      <w:proofErr w:type="spellStart"/>
      <w:r w:rsidRPr="000D6AF0">
        <w:rPr>
          <w:b/>
          <w:i/>
        </w:rPr>
        <w:t>ondragstart</w:t>
      </w:r>
      <w:proofErr w:type="spellEnd"/>
      <w:r>
        <w:t xml:space="preserve">, le glisser-déposer est accepté). </w:t>
      </w:r>
    </w:p>
    <w:p w:rsidR="001825C4" w:rsidRPr="00FF472E" w:rsidRDefault="001825C4" w:rsidP="00A70167">
      <w:pPr>
        <w:pStyle w:val="1"/>
        <w:tabs>
          <w:tab w:val="clear" w:pos="454"/>
        </w:tabs>
        <w:spacing w:line="240" w:lineRule="auto"/>
        <w:ind w:left="284" w:firstLine="0"/>
        <w:rPr>
          <w:sz w:val="16"/>
          <w:szCs w:val="16"/>
        </w:rPr>
      </w:pPr>
    </w:p>
    <w:p w:rsidR="001228A4" w:rsidRDefault="000D6AF0" w:rsidP="000D6AF0">
      <w:pPr>
        <w:pStyle w:val="1"/>
        <w:tabs>
          <w:tab w:val="clear" w:pos="454"/>
        </w:tabs>
        <w:spacing w:line="240" w:lineRule="auto"/>
        <w:ind w:left="284" w:firstLine="0"/>
      </w:pPr>
      <w:r>
        <w:t xml:space="preserve">Il est important de prendre note que, lorsque le glisser-déposer est refusé, la souris prend sa forme normale et aucun autre événement qui concerne le glisser-déposer est appelé (même s’il </w:t>
      </w:r>
      <w:r w:rsidR="00AC6A6C">
        <w:t>a</w:t>
      </w:r>
      <w:r>
        <w:t xml:space="preserve"> été programmé). </w:t>
      </w:r>
    </w:p>
    <w:p w:rsidR="000D6AF0" w:rsidRPr="00FF472E" w:rsidRDefault="000D6AF0" w:rsidP="000D6AF0">
      <w:pPr>
        <w:pStyle w:val="1"/>
        <w:tabs>
          <w:tab w:val="clear" w:pos="454"/>
        </w:tabs>
        <w:spacing w:line="240" w:lineRule="auto"/>
        <w:ind w:left="284" w:firstLine="0"/>
        <w:rPr>
          <w:sz w:val="16"/>
          <w:szCs w:val="16"/>
        </w:rPr>
      </w:pPr>
    </w:p>
    <w:p w:rsidR="00A70167" w:rsidRDefault="00A70167" w:rsidP="00A70167">
      <w:pPr>
        <w:pStyle w:val="1"/>
        <w:tabs>
          <w:tab w:val="clear" w:pos="454"/>
        </w:tabs>
        <w:spacing w:line="240" w:lineRule="auto"/>
        <w:ind w:left="284" w:firstLine="0"/>
      </w:pPr>
      <w:r>
        <w:t>Par contre,</w:t>
      </w:r>
      <w:r w:rsidR="000D6AF0">
        <w:t xml:space="preserve"> si la souris est située à l’intérieur du cercle, </w:t>
      </w:r>
      <w:r>
        <w:t xml:space="preserve">nous devons créer une image fantôme sur le canevas. </w:t>
      </w:r>
      <w:r w:rsidRPr="000D6AF0">
        <w:rPr>
          <w:b/>
        </w:rPr>
        <w:t>Internet Explorer</w:t>
      </w:r>
      <w:r>
        <w:t xml:space="preserve"> crée une image fantôme de manière automatique sur un canevas mais </w:t>
      </w:r>
      <w:r w:rsidRPr="000D6AF0">
        <w:rPr>
          <w:b/>
        </w:rPr>
        <w:t>Chrome</w:t>
      </w:r>
      <w:r>
        <w:t xml:space="preserve"> ne le fait pas.</w:t>
      </w:r>
    </w:p>
    <w:p w:rsidR="00A70167" w:rsidRPr="00E07F52" w:rsidRDefault="00A70167" w:rsidP="00A70167">
      <w:pPr>
        <w:pStyle w:val="1"/>
        <w:tabs>
          <w:tab w:val="clear" w:pos="454"/>
        </w:tabs>
        <w:spacing w:line="240" w:lineRule="auto"/>
        <w:ind w:left="284" w:firstLine="0"/>
        <w:rPr>
          <w:sz w:val="16"/>
          <w:szCs w:val="16"/>
        </w:rPr>
      </w:pPr>
    </w:p>
    <w:p w:rsidR="00A70167" w:rsidRDefault="00A70167" w:rsidP="00A70167">
      <w:pPr>
        <w:pStyle w:val="1"/>
        <w:tabs>
          <w:tab w:val="clear" w:pos="454"/>
        </w:tabs>
        <w:spacing w:line="240" w:lineRule="auto"/>
        <w:ind w:left="284" w:firstLine="0"/>
      </w:pPr>
      <w:r>
        <w:t>Le problème avec les images fantômes, c’est que ce</w:t>
      </w:r>
      <w:r w:rsidR="003F678C">
        <w:t>la requiert une catégorie d’images bien particulière</w:t>
      </w:r>
      <w:r>
        <w:t>.</w:t>
      </w:r>
      <w:r w:rsidR="00E07F52">
        <w:t xml:space="preserve"> Les images acceptées sont les images qui sont situées à l’intérieur d’une balise </w:t>
      </w:r>
      <w:r w:rsidR="00E07F52" w:rsidRPr="00E07F52">
        <w:rPr>
          <w:b/>
          <w:i/>
        </w:rPr>
        <w:t>&lt;</w:t>
      </w:r>
      <w:proofErr w:type="spellStart"/>
      <w:r w:rsidR="00E07F52" w:rsidRPr="00E07F52">
        <w:rPr>
          <w:b/>
          <w:i/>
        </w:rPr>
        <w:t>img</w:t>
      </w:r>
      <w:proofErr w:type="spellEnd"/>
      <w:r w:rsidR="00E07F52" w:rsidRPr="00E07F52">
        <w:rPr>
          <w:b/>
          <w:i/>
        </w:rPr>
        <w:t xml:space="preserve"> /&gt;</w:t>
      </w:r>
      <w:r w:rsidR="00E07F52">
        <w:t xml:space="preserve"> ou les images qui ont une adresse URL. </w:t>
      </w:r>
    </w:p>
    <w:p w:rsidR="00E07F52" w:rsidRPr="00E07F52" w:rsidRDefault="00E07F52" w:rsidP="00E07F52">
      <w:pPr>
        <w:pStyle w:val="1"/>
        <w:tabs>
          <w:tab w:val="clear" w:pos="454"/>
        </w:tabs>
        <w:spacing w:line="240" w:lineRule="auto"/>
        <w:ind w:left="284" w:firstLine="0"/>
        <w:rPr>
          <w:sz w:val="16"/>
          <w:szCs w:val="16"/>
        </w:rPr>
      </w:pPr>
    </w:p>
    <w:p w:rsidR="00E07F52" w:rsidRDefault="00E07F52" w:rsidP="00A70167">
      <w:pPr>
        <w:pStyle w:val="1"/>
        <w:tabs>
          <w:tab w:val="clear" w:pos="454"/>
        </w:tabs>
        <w:spacing w:line="240" w:lineRule="auto"/>
        <w:ind w:left="284" w:firstLine="0"/>
      </w:pPr>
      <w:r>
        <w:rPr>
          <w:noProof/>
          <w:lang w:eastAsia="fr-CA"/>
        </w:rPr>
        <w:drawing>
          <wp:anchor distT="0" distB="0" distL="114300" distR="114300" simplePos="0" relativeHeight="251719680" behindDoc="0" locked="0" layoutInCell="1" allowOverlap="1">
            <wp:simplePos x="0" y="0"/>
            <wp:positionH relativeFrom="column">
              <wp:posOffset>3058795</wp:posOffset>
            </wp:positionH>
            <wp:positionV relativeFrom="paragraph">
              <wp:posOffset>3810</wp:posOffset>
            </wp:positionV>
            <wp:extent cx="5219065" cy="950595"/>
            <wp:effectExtent l="19050" t="0" r="635" b="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19065" cy="950595"/>
                    </a:xfrm>
                    <a:prstGeom prst="rect">
                      <a:avLst/>
                    </a:prstGeom>
                  </pic:spPr>
                </pic:pic>
              </a:graphicData>
            </a:graphic>
          </wp:anchor>
        </w:drawing>
      </w:r>
      <w:r>
        <w:t>Heureusement il est possible d’aller chercher l’adresse URL d’</w:t>
      </w:r>
      <w:r w:rsidR="00F63291">
        <w:t xml:space="preserve">un canevas en utilisant la méthode </w:t>
      </w:r>
      <w:r w:rsidR="00F63291" w:rsidRPr="00F06596">
        <w:rPr>
          <w:i/>
        </w:rPr>
        <w:t>.</w:t>
      </w:r>
      <w:proofErr w:type="spellStart"/>
      <w:r w:rsidR="00F63291" w:rsidRPr="00F06596">
        <w:rPr>
          <w:b/>
          <w:i/>
        </w:rPr>
        <w:t>toDataURL</w:t>
      </w:r>
      <w:proofErr w:type="spellEnd"/>
      <w:r w:rsidR="00F63291">
        <w:t>.</w:t>
      </w:r>
    </w:p>
    <w:p w:rsidR="00F63291" w:rsidRPr="00F63291" w:rsidRDefault="00F63291" w:rsidP="00A70167">
      <w:pPr>
        <w:pStyle w:val="1"/>
        <w:tabs>
          <w:tab w:val="clear" w:pos="454"/>
        </w:tabs>
        <w:spacing w:line="240" w:lineRule="auto"/>
        <w:ind w:left="284" w:firstLine="0"/>
        <w:rPr>
          <w:sz w:val="16"/>
          <w:szCs w:val="16"/>
        </w:rPr>
      </w:pPr>
    </w:p>
    <w:p w:rsidR="00E07F52" w:rsidRDefault="00496B1E" w:rsidP="00F63291">
      <w:pPr>
        <w:pStyle w:val="1"/>
        <w:tabs>
          <w:tab w:val="clear" w:pos="454"/>
        </w:tabs>
        <w:spacing w:line="240" w:lineRule="auto"/>
        <w:ind w:left="284" w:firstLine="0"/>
      </w:pPr>
      <w:r>
        <w:lastRenderedPageBreak/>
        <w:t>Observez</w:t>
      </w:r>
      <w:r w:rsidR="00F63291">
        <w:t xml:space="preserve"> la méthode </w:t>
      </w:r>
      <w:r w:rsidR="00F63291" w:rsidRPr="00F06596">
        <w:rPr>
          <w:b/>
          <w:i/>
        </w:rPr>
        <w:t>.</w:t>
      </w:r>
      <w:proofErr w:type="spellStart"/>
      <w:r w:rsidR="00F63291" w:rsidRPr="00F06596">
        <w:rPr>
          <w:b/>
          <w:i/>
        </w:rPr>
        <w:t>setDragImage</w:t>
      </w:r>
      <w:proofErr w:type="spellEnd"/>
      <w:r w:rsidR="00F63291">
        <w:t xml:space="preserve">. C’est </w:t>
      </w:r>
      <w:r w:rsidR="00301E3F">
        <w:t xml:space="preserve">grâce à cette méthode qu’il est possible de </w:t>
      </w:r>
      <w:r w:rsidR="00F63291">
        <w:t>crée</w:t>
      </w:r>
      <w:r w:rsidR="00587E49">
        <w:t>r notre propre</w:t>
      </w:r>
      <w:r w:rsidR="00301E3F">
        <w:t xml:space="preserve"> </w:t>
      </w:r>
      <w:r w:rsidR="00F63291">
        <w:t xml:space="preserve">image fantôme. Cette méthode prend l’image en paramètre ainsi que la position (x, y) à l’intérieur de l’image sur laquelle la pointe de la flèche de la souris va se situer. </w:t>
      </w:r>
    </w:p>
    <w:p w:rsidR="00F63291" w:rsidRPr="005E04F3" w:rsidRDefault="00FF472E" w:rsidP="00F63291">
      <w:pPr>
        <w:pStyle w:val="1"/>
        <w:tabs>
          <w:tab w:val="clear" w:pos="454"/>
        </w:tabs>
        <w:spacing w:line="240" w:lineRule="auto"/>
        <w:ind w:left="284" w:firstLine="0"/>
        <w:rPr>
          <w:sz w:val="16"/>
          <w:szCs w:val="16"/>
        </w:rPr>
      </w:pPr>
      <w:r>
        <w:rPr>
          <w:noProof/>
          <w:sz w:val="16"/>
          <w:szCs w:val="16"/>
          <w:lang w:eastAsia="fr-CA"/>
        </w:rPr>
        <w:drawing>
          <wp:anchor distT="0" distB="0" distL="114300" distR="114300" simplePos="0" relativeHeight="251720704" behindDoc="0" locked="0" layoutInCell="1" allowOverlap="1">
            <wp:simplePos x="0" y="0"/>
            <wp:positionH relativeFrom="column">
              <wp:posOffset>3378200</wp:posOffset>
            </wp:positionH>
            <wp:positionV relativeFrom="paragraph">
              <wp:posOffset>19050</wp:posOffset>
            </wp:positionV>
            <wp:extent cx="4889500" cy="1492250"/>
            <wp:effectExtent l="19050" t="0" r="635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89500" cy="1492250"/>
                    </a:xfrm>
                    <a:prstGeom prst="rect">
                      <a:avLst/>
                    </a:prstGeom>
                  </pic:spPr>
                </pic:pic>
              </a:graphicData>
            </a:graphic>
          </wp:anchor>
        </w:drawing>
      </w:r>
    </w:p>
    <w:p w:rsidR="002C0DAB" w:rsidRDefault="005E04F3" w:rsidP="00DA73EE">
      <w:pPr>
        <w:pStyle w:val="1"/>
        <w:tabs>
          <w:tab w:val="clear" w:pos="454"/>
        </w:tabs>
        <w:spacing w:line="240" w:lineRule="auto"/>
        <w:ind w:left="284" w:firstLine="0"/>
      </w:pPr>
      <w:r>
        <w:t xml:space="preserve">Il ne nous reste plus qu’à déposer le cercle à l’intérieur du canevas (dans l’événement </w:t>
      </w:r>
      <w:proofErr w:type="spellStart"/>
      <w:r w:rsidRPr="00F06596">
        <w:rPr>
          <w:b/>
          <w:i/>
        </w:rPr>
        <w:t>ondrop</w:t>
      </w:r>
      <w:proofErr w:type="spellEnd"/>
      <w:r>
        <w:t>).</w:t>
      </w:r>
      <w:r w:rsidR="00FF472E">
        <w:t xml:space="preserve"> </w:t>
      </w:r>
      <w:r w:rsidR="00301E3F">
        <w:t>Ici, nous allons chercher la position de la souris à l’intérieur du canevas. C’est à cette position que va se dessiner le cercle déposé par l’utilisateur.</w:t>
      </w:r>
    </w:p>
    <w:p w:rsidR="00CA7328" w:rsidRDefault="00CA7328" w:rsidP="00DA73EE">
      <w:pPr>
        <w:pStyle w:val="1"/>
        <w:tabs>
          <w:tab w:val="clear" w:pos="454"/>
        </w:tabs>
        <w:spacing w:line="240" w:lineRule="auto"/>
        <w:ind w:left="284" w:firstLine="0"/>
        <w:rPr>
          <w:sz w:val="32"/>
          <w:szCs w:val="32"/>
        </w:rPr>
      </w:pPr>
    </w:p>
    <w:p w:rsidR="00A061EB" w:rsidRDefault="0091455D" w:rsidP="00A061EB">
      <w:pPr>
        <w:pStyle w:val="0-LigneVideApresTitre"/>
        <w:spacing w:line="240" w:lineRule="auto"/>
        <w:ind w:left="340" w:hanging="340"/>
      </w:pPr>
      <w:r>
        <w:t>5</w:t>
      </w:r>
      <w:r w:rsidR="00A061EB">
        <w:t>. L’interactivité : le glisser-déposer – prise 3</w:t>
      </w:r>
    </w:p>
    <w:p w:rsidR="00E146D8" w:rsidRDefault="00A061EB" w:rsidP="006D7E11">
      <w:pPr>
        <w:pStyle w:val="1"/>
        <w:tabs>
          <w:tab w:val="clear" w:pos="454"/>
        </w:tabs>
        <w:spacing w:line="240" w:lineRule="auto"/>
        <w:ind w:left="284" w:firstLine="0"/>
      </w:pPr>
      <w:r>
        <w:rPr>
          <w:noProof/>
          <w:lang w:eastAsia="fr-CA"/>
        </w:rPr>
        <w:drawing>
          <wp:anchor distT="0" distB="0" distL="114300" distR="114300" simplePos="0" relativeHeight="251721728" behindDoc="0" locked="0" layoutInCell="1" allowOverlap="1">
            <wp:simplePos x="0" y="0"/>
            <wp:positionH relativeFrom="column">
              <wp:posOffset>6692900</wp:posOffset>
            </wp:positionH>
            <wp:positionV relativeFrom="paragraph">
              <wp:posOffset>46355</wp:posOffset>
            </wp:positionV>
            <wp:extent cx="1418590" cy="133731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18590" cy="1337310"/>
                    </a:xfrm>
                    <a:prstGeom prst="rect">
                      <a:avLst/>
                    </a:prstGeom>
                  </pic:spPr>
                </pic:pic>
              </a:graphicData>
            </a:graphic>
          </wp:anchor>
        </w:drawing>
      </w:r>
    </w:p>
    <w:p w:rsidR="00A061EB" w:rsidRDefault="00A061EB" w:rsidP="00A061EB">
      <w:pPr>
        <w:pStyle w:val="1"/>
        <w:tabs>
          <w:tab w:val="clear" w:pos="454"/>
        </w:tabs>
        <w:spacing w:line="240" w:lineRule="auto"/>
        <w:ind w:left="284" w:firstLine="0"/>
      </w:pPr>
      <w:r>
        <w:t xml:space="preserve">Ouvrez la page Web </w:t>
      </w:r>
      <w:r w:rsidR="002E4B02">
        <w:rPr>
          <w:b/>
        </w:rPr>
        <w:t xml:space="preserve">Théorie </w:t>
      </w:r>
      <w:r w:rsidR="009D7BFC">
        <w:rPr>
          <w:b/>
        </w:rPr>
        <w:t>4</w:t>
      </w:r>
      <w:bookmarkStart w:id="0" w:name="_GoBack"/>
      <w:bookmarkEnd w:id="0"/>
      <w:r w:rsidR="00DC4716">
        <w:rPr>
          <w:b/>
        </w:rPr>
        <w:t>B</w:t>
      </w:r>
      <w:r w:rsidRPr="0084442A">
        <w:rPr>
          <w:b/>
        </w:rPr>
        <w:t>-</w:t>
      </w:r>
      <w:r w:rsidR="00DC4716">
        <w:rPr>
          <w:b/>
        </w:rPr>
        <w:t>5</w:t>
      </w:r>
      <w:r w:rsidRPr="0084442A">
        <w:rPr>
          <w:b/>
        </w:rPr>
        <w:t>.htm</w:t>
      </w:r>
      <w:r>
        <w:t xml:space="preserve"> puis, à l’aide de la souris, glissez-déposez le cercle n’importe où à l’intérieur du canevas. </w:t>
      </w:r>
    </w:p>
    <w:p w:rsidR="00A061EB" w:rsidRPr="00A061EB" w:rsidRDefault="00A061EB" w:rsidP="00A061EB">
      <w:pPr>
        <w:pStyle w:val="1"/>
        <w:tabs>
          <w:tab w:val="clear" w:pos="454"/>
        </w:tabs>
        <w:spacing w:line="240" w:lineRule="auto"/>
        <w:ind w:left="284" w:firstLine="0"/>
        <w:rPr>
          <w:sz w:val="16"/>
          <w:szCs w:val="16"/>
        </w:rPr>
      </w:pPr>
    </w:p>
    <w:p w:rsidR="00A061EB" w:rsidRDefault="00A061EB" w:rsidP="00A061EB">
      <w:pPr>
        <w:pStyle w:val="1"/>
        <w:tabs>
          <w:tab w:val="clear" w:pos="454"/>
        </w:tabs>
        <w:spacing w:line="240" w:lineRule="auto"/>
        <w:ind w:left="284" w:firstLine="0"/>
      </w:pPr>
      <w:r>
        <w:t>Observez q</w:t>
      </w:r>
      <w:r w:rsidR="00417370">
        <w:t>ue le glisser affiche</w:t>
      </w:r>
      <w:r>
        <w:t xml:space="preserve"> un ombrage et qu’il n’y a pas d’image fantôme.</w:t>
      </w:r>
      <w:r w:rsidR="00D321C8">
        <w:t xml:space="preserve"> Dès que le cercle est déposé, l’ombrage disparaît.</w:t>
      </w:r>
    </w:p>
    <w:p w:rsidR="000223C7" w:rsidRPr="003406F4" w:rsidRDefault="000223C7" w:rsidP="006D7E11">
      <w:pPr>
        <w:pStyle w:val="1"/>
        <w:tabs>
          <w:tab w:val="clear" w:pos="454"/>
        </w:tabs>
        <w:spacing w:line="240" w:lineRule="auto"/>
        <w:ind w:left="284" w:firstLine="0"/>
        <w:rPr>
          <w:sz w:val="16"/>
          <w:szCs w:val="16"/>
        </w:rPr>
      </w:pPr>
    </w:p>
    <w:p w:rsidR="00417370" w:rsidRDefault="00417370" w:rsidP="00417370">
      <w:pPr>
        <w:pStyle w:val="1"/>
        <w:tabs>
          <w:tab w:val="clear" w:pos="454"/>
        </w:tabs>
        <w:spacing w:line="240" w:lineRule="auto"/>
        <w:ind w:left="284" w:firstLine="0"/>
      </w:pPr>
      <w:r>
        <w:rPr>
          <w:noProof/>
          <w:lang w:eastAsia="fr-CA"/>
        </w:rPr>
        <w:drawing>
          <wp:anchor distT="0" distB="0" distL="114300" distR="114300" simplePos="0" relativeHeight="251722752" behindDoc="0" locked="0" layoutInCell="1" allowOverlap="1">
            <wp:simplePos x="0" y="0"/>
            <wp:positionH relativeFrom="column">
              <wp:posOffset>3920490</wp:posOffset>
            </wp:positionH>
            <wp:positionV relativeFrom="paragraph">
              <wp:posOffset>83820</wp:posOffset>
            </wp:positionV>
            <wp:extent cx="4154805" cy="174244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154805" cy="1742440"/>
                    </a:xfrm>
                    <a:prstGeom prst="rect">
                      <a:avLst/>
                    </a:prstGeom>
                  </pic:spPr>
                </pic:pic>
              </a:graphicData>
            </a:graphic>
          </wp:anchor>
        </w:drawing>
      </w:r>
      <w:r>
        <w:t>Observez la manière que cela a été programmé.</w:t>
      </w:r>
    </w:p>
    <w:p w:rsidR="000223C7" w:rsidRPr="00417370" w:rsidRDefault="000223C7" w:rsidP="006D7E11">
      <w:pPr>
        <w:pStyle w:val="1"/>
        <w:tabs>
          <w:tab w:val="clear" w:pos="454"/>
        </w:tabs>
        <w:spacing w:line="240" w:lineRule="auto"/>
        <w:ind w:left="284" w:firstLine="0"/>
        <w:rPr>
          <w:sz w:val="16"/>
          <w:szCs w:val="16"/>
        </w:rPr>
      </w:pPr>
    </w:p>
    <w:p w:rsidR="000223C7" w:rsidRDefault="00417370" w:rsidP="006D7E11">
      <w:pPr>
        <w:pStyle w:val="1"/>
        <w:tabs>
          <w:tab w:val="clear" w:pos="454"/>
        </w:tabs>
        <w:spacing w:line="240" w:lineRule="auto"/>
        <w:ind w:left="284" w:firstLine="0"/>
      </w:pPr>
      <w:r>
        <w:t>Tout d’abord, au chargement de la page Web, nous dessinons le cercle une première fois sans ombrage (</w:t>
      </w:r>
      <w:proofErr w:type="spellStart"/>
      <w:r w:rsidRPr="00417370">
        <w:rPr>
          <w:b/>
          <w:i/>
        </w:rPr>
        <w:t>binOmbrage</w:t>
      </w:r>
      <w:proofErr w:type="spellEnd"/>
      <w:r w:rsidRPr="00417370">
        <w:rPr>
          <w:b/>
          <w:i/>
        </w:rPr>
        <w:t>= false</w:t>
      </w:r>
      <w:r>
        <w:t>).</w:t>
      </w:r>
    </w:p>
    <w:p w:rsidR="00417370" w:rsidRPr="00417370" w:rsidRDefault="00417370" w:rsidP="006D7E11">
      <w:pPr>
        <w:pStyle w:val="1"/>
        <w:tabs>
          <w:tab w:val="clear" w:pos="454"/>
        </w:tabs>
        <w:spacing w:line="240" w:lineRule="auto"/>
        <w:ind w:left="284" w:firstLine="0"/>
        <w:rPr>
          <w:sz w:val="16"/>
          <w:szCs w:val="16"/>
        </w:rPr>
      </w:pPr>
    </w:p>
    <w:p w:rsidR="001228A4" w:rsidRDefault="00417370" w:rsidP="00FF472E">
      <w:pPr>
        <w:pStyle w:val="1"/>
        <w:tabs>
          <w:tab w:val="clear" w:pos="454"/>
        </w:tabs>
        <w:spacing w:line="240" w:lineRule="auto"/>
        <w:ind w:left="284" w:firstLine="0"/>
      </w:pPr>
      <w:r>
        <w:t xml:space="preserve">Le reste de cette fonction est identique </w:t>
      </w:r>
      <w:r w:rsidR="003F3612">
        <w:t>à celle qui a été programmée précédemment</w:t>
      </w:r>
      <w:r>
        <w:t>.</w:t>
      </w:r>
    </w:p>
    <w:p w:rsidR="00FF472E" w:rsidRDefault="00FF472E" w:rsidP="00FF472E">
      <w:pPr>
        <w:pStyle w:val="1"/>
        <w:tabs>
          <w:tab w:val="clear" w:pos="454"/>
        </w:tabs>
        <w:spacing w:line="240" w:lineRule="auto"/>
        <w:ind w:left="284" w:firstLine="0"/>
      </w:pPr>
    </w:p>
    <w:p w:rsidR="002C0DAB" w:rsidRDefault="002C0DAB">
      <w:pPr>
        <w:spacing w:line="240" w:lineRule="auto"/>
        <w:jc w:val="left"/>
      </w:pPr>
      <w:r>
        <w:br w:type="page"/>
      </w:r>
    </w:p>
    <w:p w:rsidR="002A0BDC" w:rsidRPr="002A0BDC" w:rsidRDefault="002A0BDC" w:rsidP="002A0BDC">
      <w:pPr>
        <w:pStyle w:val="1"/>
        <w:tabs>
          <w:tab w:val="clear" w:pos="454"/>
        </w:tabs>
        <w:spacing w:line="240" w:lineRule="auto"/>
        <w:ind w:left="284" w:firstLine="0"/>
        <w:rPr>
          <w:b/>
          <w:sz w:val="16"/>
          <w:szCs w:val="16"/>
        </w:rPr>
      </w:pPr>
      <w:r>
        <w:lastRenderedPageBreak/>
        <w:t xml:space="preserve">Ici, nous avons programmé cinq événements reliés au glisser-déposer : </w:t>
      </w:r>
      <w:proofErr w:type="spellStart"/>
      <w:r w:rsidRPr="00F06596">
        <w:rPr>
          <w:b/>
          <w:i/>
        </w:rPr>
        <w:t>ondragstart</w:t>
      </w:r>
      <w:proofErr w:type="spellEnd"/>
      <w:r>
        <w:t xml:space="preserve">, </w:t>
      </w:r>
      <w:proofErr w:type="spellStart"/>
      <w:r w:rsidRPr="00F06596">
        <w:rPr>
          <w:b/>
          <w:i/>
        </w:rPr>
        <w:t>ondragover</w:t>
      </w:r>
      <w:proofErr w:type="spellEnd"/>
      <w:r>
        <w:rPr>
          <w:b/>
        </w:rPr>
        <w:t xml:space="preserve">, </w:t>
      </w:r>
      <w:proofErr w:type="spellStart"/>
      <w:r w:rsidRPr="00F06596">
        <w:rPr>
          <w:b/>
          <w:i/>
        </w:rPr>
        <w:t>ondr</w:t>
      </w:r>
      <w:r w:rsidR="00147064" w:rsidRPr="00F06596">
        <w:rPr>
          <w:b/>
          <w:i/>
        </w:rPr>
        <w:t>op</w:t>
      </w:r>
      <w:proofErr w:type="spellEnd"/>
      <w:r w:rsidR="00147064">
        <w:rPr>
          <w:b/>
        </w:rPr>
        <w:t xml:space="preserve">, </w:t>
      </w:r>
      <w:proofErr w:type="spellStart"/>
      <w:r w:rsidR="00147064" w:rsidRPr="00F06596">
        <w:rPr>
          <w:b/>
          <w:i/>
        </w:rPr>
        <w:t>ondragleave</w:t>
      </w:r>
      <w:proofErr w:type="spellEnd"/>
      <w:r>
        <w:t xml:space="preserve"> et </w:t>
      </w:r>
      <w:proofErr w:type="spellStart"/>
      <w:r w:rsidRPr="00F06596">
        <w:rPr>
          <w:b/>
          <w:i/>
        </w:rPr>
        <w:t>ondr</w:t>
      </w:r>
      <w:r w:rsidR="00147064" w:rsidRPr="00F06596">
        <w:rPr>
          <w:b/>
          <w:i/>
        </w:rPr>
        <w:t>agenter</w:t>
      </w:r>
      <w:proofErr w:type="spellEnd"/>
      <w:r>
        <w:rPr>
          <w:b/>
        </w:rPr>
        <w:t>.</w:t>
      </w:r>
    </w:p>
    <w:p w:rsidR="00417370" w:rsidRDefault="00147064" w:rsidP="006D7E11">
      <w:pPr>
        <w:pStyle w:val="1"/>
        <w:tabs>
          <w:tab w:val="clear" w:pos="454"/>
        </w:tabs>
        <w:spacing w:line="240" w:lineRule="auto"/>
        <w:ind w:left="284" w:firstLine="0"/>
      </w:pPr>
      <w:r>
        <w:rPr>
          <w:noProof/>
          <w:lang w:eastAsia="fr-CA"/>
        </w:rPr>
        <w:drawing>
          <wp:inline distT="0" distB="0" distL="0" distR="0">
            <wp:extent cx="7527341" cy="65864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7527341" cy="658643"/>
                    </a:xfrm>
                    <a:prstGeom prst="rect">
                      <a:avLst/>
                    </a:prstGeom>
                  </pic:spPr>
                </pic:pic>
              </a:graphicData>
            </a:graphic>
          </wp:inline>
        </w:drawing>
      </w:r>
    </w:p>
    <w:p w:rsidR="00417370" w:rsidRPr="002A0BDC" w:rsidRDefault="00417370" w:rsidP="006D7E11">
      <w:pPr>
        <w:pStyle w:val="1"/>
        <w:tabs>
          <w:tab w:val="clear" w:pos="454"/>
        </w:tabs>
        <w:spacing w:line="240" w:lineRule="auto"/>
        <w:ind w:left="284" w:firstLine="0"/>
        <w:rPr>
          <w:sz w:val="16"/>
          <w:szCs w:val="16"/>
        </w:rPr>
      </w:pPr>
    </w:p>
    <w:p w:rsidR="003F3612" w:rsidRDefault="003F3612" w:rsidP="003F3612">
      <w:pPr>
        <w:pStyle w:val="1"/>
        <w:tabs>
          <w:tab w:val="clear" w:pos="454"/>
        </w:tabs>
        <w:spacing w:line="240" w:lineRule="auto"/>
        <w:ind w:left="284" w:firstLine="0"/>
      </w:pPr>
      <w:r>
        <w:t xml:space="preserve">Au démarrage du glisser-déposer, nous appelons la fonction </w:t>
      </w:r>
      <w:proofErr w:type="spellStart"/>
      <w:r w:rsidRPr="00F06596">
        <w:rPr>
          <w:b/>
          <w:i/>
        </w:rPr>
        <w:t>prendreCercle</w:t>
      </w:r>
      <w:proofErr w:type="spellEnd"/>
      <w:r>
        <w:t xml:space="preserve">.  </w:t>
      </w:r>
    </w:p>
    <w:p w:rsidR="003F3612" w:rsidRPr="00417370" w:rsidRDefault="00FF472E" w:rsidP="003F3612">
      <w:pPr>
        <w:pStyle w:val="1"/>
        <w:tabs>
          <w:tab w:val="clear" w:pos="454"/>
        </w:tabs>
        <w:spacing w:line="240" w:lineRule="auto"/>
        <w:ind w:left="284" w:firstLine="0"/>
        <w:rPr>
          <w:sz w:val="16"/>
          <w:szCs w:val="16"/>
        </w:rPr>
      </w:pPr>
      <w:r>
        <w:rPr>
          <w:noProof/>
          <w:sz w:val="16"/>
          <w:szCs w:val="16"/>
          <w:lang w:eastAsia="fr-CA"/>
        </w:rPr>
        <w:drawing>
          <wp:anchor distT="0" distB="0" distL="114300" distR="114300" simplePos="0" relativeHeight="251723776" behindDoc="0" locked="0" layoutInCell="1" allowOverlap="1">
            <wp:simplePos x="0" y="0"/>
            <wp:positionH relativeFrom="column">
              <wp:posOffset>3594100</wp:posOffset>
            </wp:positionH>
            <wp:positionV relativeFrom="paragraph">
              <wp:posOffset>36195</wp:posOffset>
            </wp:positionV>
            <wp:extent cx="4660900" cy="958850"/>
            <wp:effectExtent l="1905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60900" cy="958850"/>
                    </a:xfrm>
                    <a:prstGeom prst="rect">
                      <a:avLst/>
                    </a:prstGeom>
                  </pic:spPr>
                </pic:pic>
              </a:graphicData>
            </a:graphic>
          </wp:anchor>
        </w:drawing>
      </w:r>
    </w:p>
    <w:p w:rsidR="00FF472E" w:rsidRDefault="003F3612" w:rsidP="006D7E11">
      <w:pPr>
        <w:pStyle w:val="1"/>
        <w:tabs>
          <w:tab w:val="clear" w:pos="454"/>
        </w:tabs>
        <w:spacing w:line="240" w:lineRule="auto"/>
        <w:ind w:left="284" w:firstLine="0"/>
      </w:pPr>
      <w:r>
        <w:t>Pour ce faire</w:t>
      </w:r>
      <w:r w:rsidR="00147064">
        <w:t>, nous allons chercher la position de la souris par rapport au canevas.</w:t>
      </w:r>
      <w:r w:rsidR="00FF472E">
        <w:t xml:space="preserve"> </w:t>
      </w:r>
    </w:p>
    <w:p w:rsidR="002C0DAB" w:rsidRPr="002C0DAB" w:rsidRDefault="002C0DAB" w:rsidP="006D7E11">
      <w:pPr>
        <w:pStyle w:val="1"/>
        <w:tabs>
          <w:tab w:val="clear" w:pos="454"/>
        </w:tabs>
        <w:spacing w:line="240" w:lineRule="auto"/>
        <w:ind w:left="284" w:firstLine="0"/>
        <w:rPr>
          <w:sz w:val="16"/>
          <w:szCs w:val="16"/>
        </w:rPr>
      </w:pPr>
    </w:p>
    <w:p w:rsidR="00147064" w:rsidRDefault="00147064" w:rsidP="006D7E11">
      <w:pPr>
        <w:pStyle w:val="1"/>
        <w:tabs>
          <w:tab w:val="clear" w:pos="454"/>
        </w:tabs>
        <w:spacing w:line="240" w:lineRule="auto"/>
        <w:ind w:left="284" w:firstLine="0"/>
      </w:pPr>
      <w:r>
        <w:t>La grande différence avec le programme précédent, c’est que la position de la souris a été déclarée globalement. Nous allons utiliser cette position plus tard.</w:t>
      </w:r>
    </w:p>
    <w:p w:rsidR="00147064" w:rsidRPr="009E71DD" w:rsidRDefault="00293A4F" w:rsidP="006D7E11">
      <w:pPr>
        <w:pStyle w:val="1"/>
        <w:tabs>
          <w:tab w:val="clear" w:pos="454"/>
        </w:tabs>
        <w:spacing w:line="240" w:lineRule="auto"/>
        <w:ind w:left="284" w:firstLine="0"/>
        <w:rPr>
          <w:sz w:val="16"/>
          <w:szCs w:val="16"/>
        </w:rPr>
      </w:pPr>
      <w:r>
        <w:rPr>
          <w:noProof/>
          <w:sz w:val="16"/>
          <w:szCs w:val="16"/>
          <w:lang w:eastAsia="fr-CA"/>
        </w:rPr>
        <w:drawing>
          <wp:anchor distT="0" distB="0" distL="114300" distR="114300" simplePos="0" relativeHeight="251724800" behindDoc="0" locked="0" layoutInCell="1" allowOverlap="1">
            <wp:simplePos x="0" y="0"/>
            <wp:positionH relativeFrom="column">
              <wp:posOffset>177800</wp:posOffset>
            </wp:positionH>
            <wp:positionV relativeFrom="paragraph">
              <wp:posOffset>58420</wp:posOffset>
            </wp:positionV>
            <wp:extent cx="1924050" cy="393700"/>
            <wp:effectExtent l="1905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24050" cy="393700"/>
                    </a:xfrm>
                    <a:prstGeom prst="rect">
                      <a:avLst/>
                    </a:prstGeom>
                  </pic:spPr>
                </pic:pic>
              </a:graphicData>
            </a:graphic>
          </wp:anchor>
        </w:drawing>
      </w:r>
    </w:p>
    <w:p w:rsidR="00293A4F" w:rsidRDefault="00293A4F" w:rsidP="006D7E11">
      <w:pPr>
        <w:pStyle w:val="1"/>
        <w:tabs>
          <w:tab w:val="clear" w:pos="454"/>
        </w:tabs>
        <w:spacing w:line="240" w:lineRule="auto"/>
        <w:ind w:left="284" w:firstLine="0"/>
      </w:pPr>
    </w:p>
    <w:p w:rsidR="00293A4F" w:rsidRDefault="00293A4F" w:rsidP="006D7E11">
      <w:pPr>
        <w:pStyle w:val="1"/>
        <w:tabs>
          <w:tab w:val="clear" w:pos="454"/>
        </w:tabs>
        <w:spacing w:line="240" w:lineRule="auto"/>
        <w:ind w:left="284" w:firstLine="0"/>
      </w:pPr>
    </w:p>
    <w:p w:rsidR="00147064" w:rsidRDefault="000D6AF0" w:rsidP="006D7E11">
      <w:pPr>
        <w:pStyle w:val="1"/>
        <w:tabs>
          <w:tab w:val="clear" w:pos="454"/>
        </w:tabs>
        <w:spacing w:line="240" w:lineRule="auto"/>
        <w:ind w:left="284" w:firstLine="0"/>
      </w:pPr>
      <w:r>
        <w:rPr>
          <w:noProof/>
          <w:lang w:eastAsia="fr-CA"/>
        </w:rPr>
        <w:drawing>
          <wp:anchor distT="0" distB="0" distL="114300" distR="114300" simplePos="0" relativeHeight="251738112" behindDoc="0" locked="0" layoutInCell="1" allowOverlap="1">
            <wp:simplePos x="0" y="0"/>
            <wp:positionH relativeFrom="column">
              <wp:posOffset>3794760</wp:posOffset>
            </wp:positionH>
            <wp:positionV relativeFrom="paragraph">
              <wp:posOffset>8255</wp:posOffset>
            </wp:positionV>
            <wp:extent cx="4197350" cy="823595"/>
            <wp:effectExtent l="0" t="0" r="0" b="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97350" cy="823595"/>
                    </a:xfrm>
                    <a:prstGeom prst="rect">
                      <a:avLst/>
                    </a:prstGeom>
                  </pic:spPr>
                </pic:pic>
              </a:graphicData>
            </a:graphic>
          </wp:anchor>
        </w:drawing>
      </w:r>
      <w:r w:rsidR="00147064">
        <w:t xml:space="preserve">Comme dans le programme précédent, </w:t>
      </w:r>
      <w:r w:rsidR="009E71DD">
        <w:t>si la souris est si</w:t>
      </w:r>
      <w:r>
        <w:t>tuée à l’extérieur du cercle, no</w:t>
      </w:r>
      <w:r w:rsidR="009E71DD">
        <w:t>us refusons le glisser-déposer.</w:t>
      </w:r>
      <w:r w:rsidRPr="000D6AF0">
        <w:rPr>
          <w:noProof/>
          <w:lang w:eastAsia="fr-CA"/>
        </w:rPr>
        <w:t xml:space="preserve"> </w:t>
      </w:r>
    </w:p>
    <w:p w:rsidR="000D6AF0" w:rsidRPr="00756260" w:rsidRDefault="000D6AF0">
      <w:pPr>
        <w:spacing w:line="240" w:lineRule="auto"/>
        <w:jc w:val="left"/>
        <w:rPr>
          <w:sz w:val="16"/>
          <w:szCs w:val="16"/>
        </w:rPr>
      </w:pPr>
    </w:p>
    <w:p w:rsidR="009E71DD" w:rsidRDefault="009E71DD" w:rsidP="006D7E11">
      <w:pPr>
        <w:pStyle w:val="1"/>
        <w:tabs>
          <w:tab w:val="clear" w:pos="454"/>
        </w:tabs>
        <w:spacing w:line="240" w:lineRule="auto"/>
        <w:ind w:left="284" w:firstLine="0"/>
      </w:pPr>
      <w:r>
        <w:rPr>
          <w:noProof/>
          <w:lang w:eastAsia="fr-CA"/>
        </w:rPr>
        <w:drawing>
          <wp:anchor distT="0" distB="0" distL="114300" distR="114300" simplePos="0" relativeHeight="251726848" behindDoc="0" locked="0" layoutInCell="1" allowOverlap="1">
            <wp:simplePos x="0" y="0"/>
            <wp:positionH relativeFrom="column">
              <wp:posOffset>3797300</wp:posOffset>
            </wp:positionH>
            <wp:positionV relativeFrom="paragraph">
              <wp:posOffset>42545</wp:posOffset>
            </wp:positionV>
            <wp:extent cx="4572000" cy="1333500"/>
            <wp:effectExtent l="19050" t="0" r="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anchor>
        </w:drawing>
      </w:r>
      <w:r>
        <w:t>Par contre, si ce n’est pas le cas, nous redessinons le cercle avec ombrage. A cause de l’ombrage, cela va donner l’impression que le cercle a été pris par l’utilisateur.</w:t>
      </w:r>
    </w:p>
    <w:p w:rsidR="009E71DD" w:rsidRPr="009E71DD" w:rsidRDefault="009E71DD" w:rsidP="006D7E11">
      <w:pPr>
        <w:pStyle w:val="1"/>
        <w:tabs>
          <w:tab w:val="clear" w:pos="454"/>
        </w:tabs>
        <w:spacing w:line="240" w:lineRule="auto"/>
        <w:ind w:left="284" w:firstLine="0"/>
        <w:rPr>
          <w:sz w:val="16"/>
          <w:szCs w:val="16"/>
        </w:rPr>
      </w:pPr>
    </w:p>
    <w:p w:rsidR="00FF472E" w:rsidRDefault="009E71DD" w:rsidP="00FF472E">
      <w:pPr>
        <w:pStyle w:val="1"/>
        <w:tabs>
          <w:tab w:val="clear" w:pos="454"/>
        </w:tabs>
        <w:spacing w:line="240" w:lineRule="auto"/>
        <w:ind w:left="284" w:firstLine="0"/>
      </w:pPr>
      <w:r>
        <w:t>De plus, nous créons notre propre image fantôme.</w:t>
      </w:r>
    </w:p>
    <w:p w:rsidR="00FF472E" w:rsidRPr="00FF472E" w:rsidRDefault="00FF472E" w:rsidP="006D7E11">
      <w:pPr>
        <w:pStyle w:val="1"/>
        <w:tabs>
          <w:tab w:val="clear" w:pos="454"/>
        </w:tabs>
        <w:spacing w:line="240" w:lineRule="auto"/>
        <w:ind w:left="284" w:firstLine="0"/>
        <w:rPr>
          <w:sz w:val="16"/>
          <w:szCs w:val="16"/>
        </w:rPr>
      </w:pPr>
    </w:p>
    <w:p w:rsidR="002C0DAB" w:rsidRDefault="002C0DAB">
      <w:pPr>
        <w:spacing w:line="240" w:lineRule="auto"/>
        <w:jc w:val="left"/>
      </w:pPr>
      <w:r>
        <w:br w:type="page"/>
      </w:r>
    </w:p>
    <w:p w:rsidR="00F72285" w:rsidRDefault="009E71DD" w:rsidP="006D7E11">
      <w:pPr>
        <w:pStyle w:val="1"/>
        <w:tabs>
          <w:tab w:val="clear" w:pos="454"/>
        </w:tabs>
        <w:spacing w:line="240" w:lineRule="auto"/>
        <w:ind w:left="284" w:firstLine="0"/>
      </w:pPr>
      <w:r>
        <w:lastRenderedPageBreak/>
        <w:t>En fait, l’image fantôme est une image</w:t>
      </w:r>
      <w:r w:rsidR="00F72285">
        <w:t xml:space="preserve"> </w:t>
      </w:r>
      <w:r w:rsidR="00F72285" w:rsidRPr="003E03FA">
        <w:rPr>
          <w:b/>
        </w:rPr>
        <w:t>gif</w:t>
      </w:r>
      <w:r>
        <w:t xml:space="preserve"> qui ne contient qu’un seul pixel transparent. </w:t>
      </w:r>
      <w:r w:rsidR="00F72285">
        <w:t xml:space="preserve">Donc le fantôme est complètement transparent. C’est comme s’il n’y avait aucune image fantôme. </w:t>
      </w:r>
    </w:p>
    <w:p w:rsidR="00F72285" w:rsidRDefault="00F72285" w:rsidP="006D7E11">
      <w:pPr>
        <w:pStyle w:val="1"/>
        <w:tabs>
          <w:tab w:val="clear" w:pos="454"/>
        </w:tabs>
        <w:spacing w:line="240" w:lineRule="auto"/>
        <w:ind w:left="284" w:firstLine="0"/>
      </w:pPr>
      <w:r>
        <w:rPr>
          <w:noProof/>
          <w:lang w:eastAsia="fr-CA"/>
        </w:rPr>
        <w:drawing>
          <wp:anchor distT="0" distB="0" distL="114300" distR="114300" simplePos="0" relativeHeight="251727872" behindDoc="0" locked="0" layoutInCell="1" allowOverlap="1">
            <wp:simplePos x="0" y="0"/>
            <wp:positionH relativeFrom="column">
              <wp:posOffset>182880</wp:posOffset>
            </wp:positionH>
            <wp:positionV relativeFrom="paragraph">
              <wp:posOffset>635</wp:posOffset>
            </wp:positionV>
            <wp:extent cx="5514454" cy="32040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14454" cy="320400"/>
                    </a:xfrm>
                    <a:prstGeom prst="rect">
                      <a:avLst/>
                    </a:prstGeom>
                  </pic:spPr>
                </pic:pic>
              </a:graphicData>
            </a:graphic>
          </wp:anchor>
        </w:drawing>
      </w:r>
    </w:p>
    <w:p w:rsidR="00293A4F" w:rsidRDefault="00293A4F" w:rsidP="00F72285">
      <w:pPr>
        <w:pStyle w:val="1"/>
        <w:tabs>
          <w:tab w:val="clear" w:pos="454"/>
        </w:tabs>
        <w:spacing w:line="240" w:lineRule="auto"/>
        <w:ind w:left="284" w:firstLine="0"/>
      </w:pPr>
    </w:p>
    <w:p w:rsidR="003E03FA" w:rsidRDefault="003E03FA" w:rsidP="00F72285">
      <w:pPr>
        <w:pStyle w:val="1"/>
        <w:tabs>
          <w:tab w:val="clear" w:pos="454"/>
        </w:tabs>
        <w:spacing w:line="240" w:lineRule="auto"/>
        <w:ind w:left="284" w:firstLine="0"/>
      </w:pPr>
      <w:r>
        <w:t>La programmation du glisser</w:t>
      </w:r>
      <w:r w:rsidR="00F72285">
        <w:t xml:space="preserve"> est très</w:t>
      </w:r>
      <w:r>
        <w:t xml:space="preserve"> différent du programme précédent. Ce que nous voulons, c’est déplacer le cercle au fur et à mesure que la souris se déplace et non pas attendre à la fin du glisser-déposer comme c’est le cas dans un glisser-déposer traditionnel.</w:t>
      </w:r>
    </w:p>
    <w:p w:rsidR="005528E7" w:rsidRPr="005528E7" w:rsidRDefault="005528E7" w:rsidP="00F72285">
      <w:pPr>
        <w:pStyle w:val="1"/>
        <w:tabs>
          <w:tab w:val="clear" w:pos="454"/>
        </w:tabs>
        <w:spacing w:line="240" w:lineRule="auto"/>
        <w:ind w:left="284" w:firstLine="0"/>
        <w:rPr>
          <w:sz w:val="16"/>
          <w:szCs w:val="16"/>
        </w:rPr>
      </w:pPr>
    </w:p>
    <w:p w:rsidR="005528E7" w:rsidRDefault="008E3BD4" w:rsidP="00F72285">
      <w:pPr>
        <w:pStyle w:val="1"/>
        <w:tabs>
          <w:tab w:val="clear" w:pos="454"/>
        </w:tabs>
        <w:spacing w:line="240" w:lineRule="auto"/>
        <w:ind w:left="284" w:firstLine="0"/>
      </w:pPr>
      <w:r>
        <w:rPr>
          <w:noProof/>
          <w:lang w:eastAsia="fr-CA"/>
        </w:rPr>
        <w:drawing>
          <wp:anchor distT="0" distB="0" distL="114300" distR="114300" simplePos="0" relativeHeight="251735040" behindDoc="0" locked="0" layoutInCell="1" allowOverlap="1">
            <wp:simplePos x="0" y="0"/>
            <wp:positionH relativeFrom="column">
              <wp:posOffset>4740275</wp:posOffset>
            </wp:positionH>
            <wp:positionV relativeFrom="paragraph">
              <wp:posOffset>42545</wp:posOffset>
            </wp:positionV>
            <wp:extent cx="3505200" cy="1073150"/>
            <wp:effectExtent l="1905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505200" cy="1073150"/>
                    </a:xfrm>
                    <a:prstGeom prst="rect">
                      <a:avLst/>
                    </a:prstGeom>
                  </pic:spPr>
                </pic:pic>
              </a:graphicData>
            </a:graphic>
          </wp:anchor>
        </w:drawing>
      </w:r>
      <w:r w:rsidR="005528E7">
        <w:t xml:space="preserve">L’événement </w:t>
      </w:r>
      <w:proofErr w:type="spellStart"/>
      <w:r w:rsidR="005528E7" w:rsidRPr="00F06596">
        <w:rPr>
          <w:b/>
          <w:i/>
        </w:rPr>
        <w:t>ondragover</w:t>
      </w:r>
      <w:proofErr w:type="spellEnd"/>
      <w:r w:rsidR="005528E7">
        <w:t xml:space="preserve"> (qui s’occupe du glisser) est appelé à répétition. Voici la manière que nous avons programmé ce glisser.</w:t>
      </w:r>
      <w:r w:rsidR="00FF472E">
        <w:t xml:space="preserve"> </w:t>
      </w:r>
      <w:r w:rsidR="005528E7">
        <w:t>Tout d’abord, nous allons chercher la position actuelle de la souris (</w:t>
      </w:r>
      <w:r w:rsidR="005528E7" w:rsidRPr="005528E7">
        <w:rPr>
          <w:b/>
        </w:rPr>
        <w:t>intXSouris2, intXSouris2</w:t>
      </w:r>
      <w:r w:rsidR="005528E7">
        <w:t>) puis nous calculons la distance (</w:t>
      </w:r>
      <w:proofErr w:type="spellStart"/>
      <w:r w:rsidR="005528E7" w:rsidRPr="005528E7">
        <w:rPr>
          <w:b/>
        </w:rPr>
        <w:t>distanceX</w:t>
      </w:r>
      <w:proofErr w:type="spellEnd"/>
      <w:r w:rsidR="005528E7" w:rsidRPr="005528E7">
        <w:rPr>
          <w:b/>
        </w:rPr>
        <w:t xml:space="preserve">, </w:t>
      </w:r>
      <w:proofErr w:type="spellStart"/>
      <w:r w:rsidR="005528E7" w:rsidRPr="005528E7">
        <w:rPr>
          <w:b/>
        </w:rPr>
        <w:t>distanceY</w:t>
      </w:r>
      <w:proofErr w:type="spellEnd"/>
      <w:r w:rsidR="005528E7">
        <w:t>) qu’a parcouru la souris lorsque le glisser-déposer a démarré.</w:t>
      </w:r>
    </w:p>
    <w:p w:rsidR="003E03FA" w:rsidRDefault="008B6827" w:rsidP="007E5AC2">
      <w:pPr>
        <w:pStyle w:val="1"/>
        <w:tabs>
          <w:tab w:val="clear" w:pos="454"/>
        </w:tabs>
        <w:spacing w:line="240" w:lineRule="auto"/>
        <w:ind w:left="284" w:firstLine="0"/>
      </w:pPr>
      <w:r>
        <w:rPr>
          <w:noProof/>
          <w:lang w:eastAsia="fr-CA"/>
        </w:rPr>
        <w:drawing>
          <wp:anchor distT="0" distB="0" distL="114300" distR="114300" simplePos="0" relativeHeight="251734016" behindDoc="0" locked="0" layoutInCell="1" allowOverlap="1">
            <wp:simplePos x="0" y="0"/>
            <wp:positionH relativeFrom="column">
              <wp:posOffset>4404360</wp:posOffset>
            </wp:positionH>
            <wp:positionV relativeFrom="paragraph">
              <wp:posOffset>56515</wp:posOffset>
            </wp:positionV>
            <wp:extent cx="3832860" cy="133413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832860" cy="1334135"/>
                    </a:xfrm>
                    <a:prstGeom prst="rect">
                      <a:avLst/>
                    </a:prstGeom>
                  </pic:spPr>
                </pic:pic>
              </a:graphicData>
            </a:graphic>
          </wp:anchor>
        </w:drawing>
      </w:r>
      <w:r w:rsidR="00985244">
        <w:t xml:space="preserve">Puis nous additions </w:t>
      </w:r>
      <w:r w:rsidR="005528E7">
        <w:t>cette distance</w:t>
      </w:r>
      <w:r w:rsidR="00985244">
        <w:t xml:space="preserve"> à la position du cercle (</w:t>
      </w:r>
      <w:proofErr w:type="spellStart"/>
      <w:r w:rsidR="00985244" w:rsidRPr="00985244">
        <w:rPr>
          <w:b/>
        </w:rPr>
        <w:t>intXCercle</w:t>
      </w:r>
      <w:proofErr w:type="spellEnd"/>
      <w:r w:rsidR="00985244" w:rsidRPr="00985244">
        <w:rPr>
          <w:b/>
        </w:rPr>
        <w:t xml:space="preserve">, </w:t>
      </w:r>
      <w:proofErr w:type="spellStart"/>
      <w:r w:rsidR="00985244" w:rsidRPr="00985244">
        <w:rPr>
          <w:b/>
        </w:rPr>
        <w:t>intYCercle</w:t>
      </w:r>
      <w:proofErr w:type="spellEnd"/>
      <w:r>
        <w:t xml:space="preserve">). Par conséquent, </w:t>
      </w:r>
      <w:r w:rsidR="00985244">
        <w:t>le cercle va se déplacer de la même distance que la souris s’est déplacée. En bref, le cercle va suivre le déplacement de la souris.</w:t>
      </w:r>
      <w:r w:rsidR="007E5AC2">
        <w:t xml:space="preserve"> Obser</w:t>
      </w:r>
      <w:r>
        <w:t>vez que nous</w:t>
      </w:r>
      <w:r w:rsidR="007E5AC2">
        <w:t xml:space="preserve"> </w:t>
      </w:r>
      <w:r>
        <w:t>ne déplaçons pas</w:t>
      </w:r>
      <w:r w:rsidR="007E5AC2">
        <w:t xml:space="preserve"> le cercle si ce</w:t>
      </w:r>
      <w:r w:rsidR="006E0B26">
        <w:t>lui-ci dépasse</w:t>
      </w:r>
      <w:r w:rsidR="007E5AC2">
        <w:t xml:space="preserve"> les frontières du canevas. Nous faisons cela pour que le cercle soit toujours visible à l’intérieur du canevas. </w:t>
      </w:r>
    </w:p>
    <w:p w:rsidR="00756260" w:rsidRPr="00756260" w:rsidRDefault="00756260" w:rsidP="00F72285">
      <w:pPr>
        <w:pStyle w:val="1"/>
        <w:tabs>
          <w:tab w:val="clear" w:pos="454"/>
        </w:tabs>
        <w:spacing w:line="240" w:lineRule="auto"/>
        <w:ind w:left="284" w:firstLine="0"/>
        <w:rPr>
          <w:sz w:val="16"/>
          <w:szCs w:val="16"/>
        </w:rPr>
      </w:pPr>
    </w:p>
    <w:p w:rsidR="00496B1E" w:rsidRDefault="007E5AC2" w:rsidP="00F72285">
      <w:pPr>
        <w:pStyle w:val="1"/>
        <w:tabs>
          <w:tab w:val="clear" w:pos="454"/>
        </w:tabs>
        <w:spacing w:line="240" w:lineRule="auto"/>
        <w:ind w:left="284" w:firstLine="0"/>
      </w:pPr>
      <w:r>
        <w:t xml:space="preserve">Observez </w:t>
      </w:r>
      <w:r w:rsidR="008B6827">
        <w:t xml:space="preserve">également </w:t>
      </w:r>
      <w:r>
        <w:t xml:space="preserve">que nous conservons la </w:t>
      </w:r>
      <w:r w:rsidR="006E0B26">
        <w:t xml:space="preserve">nouvelle </w:t>
      </w:r>
      <w:r>
        <w:t xml:space="preserve">position de la souris : </w:t>
      </w:r>
      <w:proofErr w:type="spellStart"/>
      <w:r w:rsidRPr="007E5AC2">
        <w:rPr>
          <w:b/>
          <w:i/>
        </w:rPr>
        <w:t>intXSouris</w:t>
      </w:r>
      <w:proofErr w:type="spellEnd"/>
      <w:r w:rsidR="006E0B26">
        <w:rPr>
          <w:b/>
          <w:i/>
        </w:rPr>
        <w:t xml:space="preserve"> </w:t>
      </w:r>
      <w:r w:rsidRPr="007E5AC2">
        <w:rPr>
          <w:b/>
          <w:i/>
        </w:rPr>
        <w:t>=</w:t>
      </w:r>
      <w:r w:rsidR="006E0B26">
        <w:rPr>
          <w:b/>
          <w:i/>
        </w:rPr>
        <w:t xml:space="preserve"> </w:t>
      </w:r>
      <w:r w:rsidRPr="007E5AC2">
        <w:rPr>
          <w:b/>
          <w:i/>
        </w:rPr>
        <w:t>intXSouris2</w:t>
      </w:r>
      <w:r>
        <w:t xml:space="preserve"> et </w:t>
      </w:r>
      <w:proofErr w:type="spellStart"/>
      <w:r>
        <w:rPr>
          <w:b/>
          <w:i/>
        </w:rPr>
        <w:t>intYSouris</w:t>
      </w:r>
      <w:proofErr w:type="spellEnd"/>
      <w:r w:rsidR="006E0B26">
        <w:rPr>
          <w:b/>
          <w:i/>
        </w:rPr>
        <w:t xml:space="preserve"> </w:t>
      </w:r>
      <w:r>
        <w:rPr>
          <w:b/>
          <w:i/>
        </w:rPr>
        <w:t>=</w:t>
      </w:r>
      <w:r w:rsidR="006E0B26">
        <w:rPr>
          <w:b/>
          <w:i/>
        </w:rPr>
        <w:t xml:space="preserve"> </w:t>
      </w:r>
      <w:r>
        <w:rPr>
          <w:b/>
          <w:i/>
        </w:rPr>
        <w:t>intY</w:t>
      </w:r>
      <w:r w:rsidRPr="007E5AC2">
        <w:rPr>
          <w:b/>
          <w:i/>
        </w:rPr>
        <w:t>Souris2</w:t>
      </w:r>
      <w:r>
        <w:rPr>
          <w:b/>
          <w:i/>
        </w:rPr>
        <w:t xml:space="preserve">. </w:t>
      </w:r>
      <w:r>
        <w:t>N’oubliez pas que l’</w:t>
      </w:r>
      <w:r w:rsidR="00496B1E">
        <w:t xml:space="preserve">événement </w:t>
      </w:r>
      <w:proofErr w:type="spellStart"/>
      <w:r w:rsidR="00496B1E" w:rsidRPr="00F06596">
        <w:rPr>
          <w:b/>
          <w:i/>
        </w:rPr>
        <w:t>ondragover</w:t>
      </w:r>
      <w:proofErr w:type="spellEnd"/>
      <w:r>
        <w:t xml:space="preserve"> est appelé à répétition.</w:t>
      </w:r>
      <w:r w:rsidR="00496B1E">
        <w:t xml:space="preserve"> Le fait de conserver la position de la souris va servir de point de départ pour le prochain appel à l’événement </w:t>
      </w:r>
      <w:proofErr w:type="spellStart"/>
      <w:r w:rsidR="006E0B26" w:rsidRPr="00F06596">
        <w:rPr>
          <w:b/>
          <w:i/>
        </w:rPr>
        <w:t>ond</w:t>
      </w:r>
      <w:r w:rsidR="00496B1E" w:rsidRPr="00F06596">
        <w:rPr>
          <w:b/>
          <w:i/>
        </w:rPr>
        <w:t>ragover</w:t>
      </w:r>
      <w:proofErr w:type="spellEnd"/>
      <w:r w:rsidR="00496B1E">
        <w:t>.</w:t>
      </w:r>
    </w:p>
    <w:p w:rsidR="00496B1E" w:rsidRPr="00496B1E" w:rsidRDefault="008B6827" w:rsidP="00F72285">
      <w:pPr>
        <w:pStyle w:val="1"/>
        <w:tabs>
          <w:tab w:val="clear" w:pos="454"/>
        </w:tabs>
        <w:spacing w:line="240" w:lineRule="auto"/>
        <w:ind w:left="284" w:firstLine="0"/>
        <w:rPr>
          <w:sz w:val="16"/>
          <w:szCs w:val="16"/>
        </w:rPr>
      </w:pPr>
      <w:r>
        <w:rPr>
          <w:noProof/>
          <w:lang w:eastAsia="fr-CA"/>
        </w:rPr>
        <w:drawing>
          <wp:anchor distT="0" distB="0" distL="114300" distR="114300" simplePos="0" relativeHeight="251730944" behindDoc="0" locked="0" layoutInCell="1" allowOverlap="1">
            <wp:simplePos x="0" y="0"/>
            <wp:positionH relativeFrom="column">
              <wp:posOffset>4467860</wp:posOffset>
            </wp:positionH>
            <wp:positionV relativeFrom="paragraph">
              <wp:posOffset>130810</wp:posOffset>
            </wp:positionV>
            <wp:extent cx="3754120" cy="6108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754120" cy="610870"/>
                    </a:xfrm>
                    <a:prstGeom prst="rect">
                      <a:avLst/>
                    </a:prstGeom>
                  </pic:spPr>
                </pic:pic>
              </a:graphicData>
            </a:graphic>
          </wp:anchor>
        </w:drawing>
      </w:r>
    </w:p>
    <w:p w:rsidR="001228A4" w:rsidRDefault="00496B1E" w:rsidP="00FF472E">
      <w:pPr>
        <w:pStyle w:val="1"/>
        <w:tabs>
          <w:tab w:val="clear" w:pos="454"/>
        </w:tabs>
        <w:spacing w:line="240" w:lineRule="auto"/>
        <w:ind w:left="284" w:firstLine="0"/>
      </w:pPr>
      <w:r>
        <w:t xml:space="preserve">La programmation de l’événement </w:t>
      </w:r>
      <w:proofErr w:type="spellStart"/>
      <w:r w:rsidRPr="00F06596">
        <w:rPr>
          <w:b/>
          <w:i/>
        </w:rPr>
        <w:t>ondrop</w:t>
      </w:r>
      <w:proofErr w:type="spellEnd"/>
      <w:r>
        <w:t xml:space="preserve"> (le déposer) est simple. On redessine le cercle mais cette fois sans ombrage.</w:t>
      </w:r>
    </w:p>
    <w:p w:rsidR="00FF472E" w:rsidRPr="00FF472E" w:rsidRDefault="00FF472E" w:rsidP="00FF472E">
      <w:pPr>
        <w:pStyle w:val="1"/>
        <w:tabs>
          <w:tab w:val="clear" w:pos="454"/>
        </w:tabs>
        <w:spacing w:line="240" w:lineRule="auto"/>
        <w:ind w:left="284" w:firstLine="0"/>
        <w:rPr>
          <w:sz w:val="16"/>
          <w:szCs w:val="16"/>
        </w:rPr>
      </w:pPr>
    </w:p>
    <w:p w:rsidR="002C0DAB" w:rsidRDefault="002C0DAB">
      <w:pPr>
        <w:spacing w:line="240" w:lineRule="auto"/>
        <w:jc w:val="left"/>
      </w:pPr>
      <w:r>
        <w:br w:type="page"/>
      </w:r>
    </w:p>
    <w:p w:rsidR="00496B1E" w:rsidRDefault="00433D44" w:rsidP="00F72285">
      <w:pPr>
        <w:pStyle w:val="1"/>
        <w:tabs>
          <w:tab w:val="clear" w:pos="454"/>
        </w:tabs>
        <w:spacing w:line="240" w:lineRule="auto"/>
        <w:ind w:left="284" w:firstLine="0"/>
      </w:pPr>
      <w:r>
        <w:rPr>
          <w:noProof/>
          <w:lang w:eastAsia="fr-CA"/>
        </w:rPr>
        <w:lastRenderedPageBreak/>
        <w:pict>
          <v:shape id="_x0000_s1042" type="#_x0000_t32" style="position:absolute;left:0;text-align:left;margin-left:115.8pt;margin-top:33.1pt;width:17.25pt;height:61.65pt;z-index:251731968" o:connectortype="straight">
            <v:stroke endarrow="block"/>
          </v:shape>
        </w:pict>
      </w:r>
      <w:r w:rsidR="00496B1E">
        <w:t>Observez, lorsque la souris quitte les frontières du canevas (</w:t>
      </w:r>
      <w:proofErr w:type="spellStart"/>
      <w:r w:rsidR="00496B1E" w:rsidRPr="00F06596">
        <w:rPr>
          <w:b/>
          <w:i/>
        </w:rPr>
        <w:t>ondragleave</w:t>
      </w:r>
      <w:proofErr w:type="spellEnd"/>
      <w:r w:rsidR="00496B1E">
        <w:t>)</w:t>
      </w:r>
      <w:r w:rsidR="004503DE">
        <w:t xml:space="preserve">, </w:t>
      </w:r>
      <w:r w:rsidR="003F3612">
        <w:t xml:space="preserve">que </w:t>
      </w:r>
      <w:r w:rsidR="004503DE">
        <w:t>nous déposons le cercle. De cette manière, si l’utilisateur dépose le cercle à l’extérieur du canevas (en relâchant le bouton gauche de la souris), le cercle va déjà être déposé.</w:t>
      </w:r>
    </w:p>
    <w:p w:rsidR="004503DE" w:rsidRPr="004503DE" w:rsidRDefault="004503DE" w:rsidP="00F72285">
      <w:pPr>
        <w:pStyle w:val="1"/>
        <w:tabs>
          <w:tab w:val="clear" w:pos="454"/>
        </w:tabs>
        <w:spacing w:line="240" w:lineRule="auto"/>
        <w:ind w:left="284" w:firstLine="0"/>
        <w:rPr>
          <w:sz w:val="16"/>
          <w:szCs w:val="16"/>
        </w:rPr>
      </w:pPr>
    </w:p>
    <w:p w:rsidR="00496B1E" w:rsidRDefault="00433D44" w:rsidP="00F72285">
      <w:pPr>
        <w:pStyle w:val="1"/>
        <w:tabs>
          <w:tab w:val="clear" w:pos="454"/>
        </w:tabs>
        <w:spacing w:line="240" w:lineRule="auto"/>
        <w:ind w:left="284" w:firstLine="0"/>
      </w:pPr>
      <w:r>
        <w:rPr>
          <w:noProof/>
          <w:lang w:eastAsia="fr-CA"/>
        </w:rPr>
        <w:pict>
          <v:shape id="_x0000_s1043" type="#_x0000_t32" style="position:absolute;left:0;text-align:left;margin-left:6in;margin-top:42.3pt;width:160.15pt;height:20.7pt;flip:x y;z-index:251732992" o:connectortype="straight">
            <v:stroke endarrow="block"/>
          </v:shape>
        </w:pict>
      </w:r>
      <w:r w:rsidR="00496B1E">
        <w:t xml:space="preserve"> </w:t>
      </w:r>
      <w:r w:rsidR="00496B1E">
        <w:rPr>
          <w:noProof/>
          <w:lang w:eastAsia="fr-CA"/>
        </w:rPr>
        <w:drawing>
          <wp:inline distT="0" distB="0" distL="0" distR="0">
            <wp:extent cx="7527341" cy="658643"/>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7527341" cy="658643"/>
                    </a:xfrm>
                    <a:prstGeom prst="rect">
                      <a:avLst/>
                    </a:prstGeom>
                  </pic:spPr>
                </pic:pic>
              </a:graphicData>
            </a:graphic>
          </wp:inline>
        </w:drawing>
      </w:r>
    </w:p>
    <w:p w:rsidR="00496B1E" w:rsidRPr="004503DE" w:rsidRDefault="00496B1E" w:rsidP="00F72285">
      <w:pPr>
        <w:pStyle w:val="1"/>
        <w:tabs>
          <w:tab w:val="clear" w:pos="454"/>
        </w:tabs>
        <w:spacing w:line="240" w:lineRule="auto"/>
        <w:ind w:left="284" w:firstLine="0"/>
        <w:rPr>
          <w:sz w:val="16"/>
          <w:szCs w:val="16"/>
        </w:rPr>
      </w:pPr>
    </w:p>
    <w:p w:rsidR="004503DE" w:rsidRDefault="004503DE" w:rsidP="00F72285">
      <w:pPr>
        <w:pStyle w:val="1"/>
        <w:tabs>
          <w:tab w:val="clear" w:pos="454"/>
        </w:tabs>
        <w:spacing w:line="240" w:lineRule="auto"/>
        <w:ind w:left="284" w:firstLine="0"/>
      </w:pPr>
      <w:r>
        <w:t xml:space="preserve">Par contre, si l’utilisateur refranchit la frontière du canevas sans relâcher le bouton gauche de la souris (événement </w:t>
      </w:r>
      <w:proofErr w:type="spellStart"/>
      <w:r w:rsidRPr="00F06596">
        <w:rPr>
          <w:b/>
          <w:i/>
        </w:rPr>
        <w:t>ondragenter</w:t>
      </w:r>
      <w:proofErr w:type="spellEnd"/>
      <w:r>
        <w:t>), l</w:t>
      </w:r>
      <w:r w:rsidR="006E0B26">
        <w:t>e cercle va continuer de se déplacer</w:t>
      </w:r>
      <w:r>
        <w:t xml:space="preserve"> comme si de rien ne s’était passé. Vous pouvez tester.</w:t>
      </w:r>
    </w:p>
    <w:p w:rsidR="008D07B8" w:rsidRPr="002E1400" w:rsidRDefault="00DA3093">
      <w:pPr>
        <w:spacing w:line="240" w:lineRule="auto"/>
        <w:jc w:val="left"/>
        <w:rPr>
          <w:sz w:val="32"/>
          <w:szCs w:val="32"/>
        </w:rPr>
      </w:pPr>
      <w:r w:rsidRPr="002E1400">
        <w:rPr>
          <w:sz w:val="32"/>
          <w:szCs w:val="32"/>
        </w:rPr>
        <w:t xml:space="preserve"> </w:t>
      </w:r>
    </w:p>
    <w:p w:rsidR="0052719E" w:rsidRPr="002E1400" w:rsidRDefault="0091455D" w:rsidP="0052719E">
      <w:pPr>
        <w:pStyle w:val="0-LigneVideApresTitre"/>
        <w:spacing w:line="240" w:lineRule="auto"/>
        <w:ind w:left="340" w:hanging="340"/>
      </w:pPr>
      <w:r>
        <w:t>6</w:t>
      </w:r>
      <w:r w:rsidR="0052719E" w:rsidRPr="002E1400">
        <w:t>. Références</w:t>
      </w:r>
    </w:p>
    <w:p w:rsidR="009E71DD" w:rsidRPr="002E1400" w:rsidRDefault="009E71DD" w:rsidP="006D7E11">
      <w:pPr>
        <w:pStyle w:val="1"/>
        <w:tabs>
          <w:tab w:val="clear" w:pos="454"/>
        </w:tabs>
        <w:spacing w:line="240" w:lineRule="auto"/>
        <w:ind w:left="284" w:firstLine="0"/>
      </w:pPr>
    </w:p>
    <w:p w:rsidR="0052719E" w:rsidRPr="002E1400" w:rsidRDefault="00433D44" w:rsidP="0052719E">
      <w:pPr>
        <w:pStyle w:val="1"/>
        <w:tabs>
          <w:tab w:val="clear" w:pos="454"/>
        </w:tabs>
        <w:spacing w:line="240" w:lineRule="auto"/>
        <w:ind w:left="284" w:firstLine="0"/>
      </w:pPr>
      <w:hyperlink r:id="rId48" w:history="1">
        <w:r w:rsidR="0052719E" w:rsidRPr="002E1400">
          <w:rPr>
            <w:rStyle w:val="Lienhypertexte"/>
          </w:rPr>
          <w:t>http://www.w3schools.com</w:t>
        </w:r>
      </w:hyperlink>
    </w:p>
    <w:p w:rsidR="00DA079E" w:rsidRDefault="00433D44" w:rsidP="006D7E11">
      <w:pPr>
        <w:pStyle w:val="1"/>
        <w:tabs>
          <w:tab w:val="clear" w:pos="454"/>
        </w:tabs>
        <w:spacing w:line="240" w:lineRule="auto"/>
        <w:ind w:left="284" w:firstLine="0"/>
      </w:pPr>
      <w:hyperlink r:id="rId49" w:anchor="ball_bounce" w:history="1">
        <w:r w:rsidR="00B83CEA" w:rsidRPr="00512B4A">
          <w:rPr>
            <w:rStyle w:val="Lienhypertexte"/>
          </w:rPr>
          <w:t>http://chimera.labs.oreilly.com/books/1234000001654/ch05.html#ball_bounce</w:t>
        </w:r>
      </w:hyperlink>
    </w:p>
    <w:p w:rsidR="009C794B" w:rsidRDefault="00433D44" w:rsidP="006D7E11">
      <w:pPr>
        <w:pStyle w:val="1"/>
        <w:tabs>
          <w:tab w:val="clear" w:pos="454"/>
        </w:tabs>
        <w:spacing w:line="240" w:lineRule="auto"/>
        <w:ind w:left="284" w:firstLine="0"/>
      </w:pPr>
      <w:hyperlink r:id="rId50" w:history="1">
        <w:r w:rsidR="00932E5A" w:rsidRPr="002E6C08">
          <w:rPr>
            <w:rStyle w:val="Lienhypertexte"/>
          </w:rPr>
          <w:t>http://stackoverflow.com/questions/24354115/finding-top-and-left-values-of-div-without-setting-stylesheet-values</w:t>
        </w:r>
      </w:hyperlink>
    </w:p>
    <w:p w:rsidR="00E62FFE" w:rsidRDefault="00433D44" w:rsidP="0052719E">
      <w:pPr>
        <w:pStyle w:val="1"/>
        <w:tabs>
          <w:tab w:val="clear" w:pos="454"/>
        </w:tabs>
        <w:spacing w:line="240" w:lineRule="auto"/>
        <w:ind w:hanging="170"/>
      </w:pPr>
      <w:hyperlink r:id="rId51" w:history="1">
        <w:r w:rsidR="005B36B2" w:rsidRPr="001C7160">
          <w:rPr>
            <w:rStyle w:val="Lienhypertexte"/>
          </w:rPr>
          <w:t>http://dev.opera.com/articles/better-performance-with-requestanimationframe/</w:t>
        </w:r>
      </w:hyperlink>
    </w:p>
    <w:p w:rsidR="005B36B2" w:rsidRDefault="00433D44" w:rsidP="0052719E">
      <w:pPr>
        <w:pStyle w:val="1"/>
        <w:tabs>
          <w:tab w:val="clear" w:pos="454"/>
        </w:tabs>
        <w:spacing w:line="240" w:lineRule="auto"/>
        <w:ind w:hanging="170"/>
      </w:pPr>
      <w:hyperlink r:id="rId52" w:history="1">
        <w:r w:rsidR="003D56A1" w:rsidRPr="007D7660">
          <w:rPr>
            <w:rStyle w:val="Lienhypertexte"/>
          </w:rPr>
          <w:t>https://developer.mozilla.org/fr/docs/Glisser_et_d%C3%A9poser/Op%C3%A9rations_de_glissement</w:t>
        </w:r>
      </w:hyperlink>
    </w:p>
    <w:p w:rsidR="003D56A1" w:rsidRDefault="00433D44" w:rsidP="0052719E">
      <w:pPr>
        <w:pStyle w:val="1"/>
        <w:tabs>
          <w:tab w:val="clear" w:pos="454"/>
        </w:tabs>
        <w:spacing w:line="240" w:lineRule="auto"/>
        <w:ind w:hanging="170"/>
        <w:rPr>
          <w:rStyle w:val="Lienhypertexte"/>
        </w:rPr>
      </w:pPr>
      <w:hyperlink r:id="rId53" w:history="1">
        <w:r w:rsidR="008E4F36" w:rsidRPr="002430DC">
          <w:rPr>
            <w:rStyle w:val="Lienhypertexte"/>
          </w:rPr>
          <w:t>http://www.cambiaresearch.com/articles/15/javascript-char-codes-key-codes</w:t>
        </w:r>
      </w:hyperlink>
    </w:p>
    <w:p w:rsidR="00D54AA8" w:rsidRDefault="00433D44" w:rsidP="0052719E">
      <w:pPr>
        <w:pStyle w:val="1"/>
        <w:tabs>
          <w:tab w:val="clear" w:pos="454"/>
        </w:tabs>
        <w:spacing w:line="240" w:lineRule="auto"/>
        <w:ind w:left="284" w:firstLine="0"/>
      </w:pPr>
      <w:hyperlink r:id="rId54" w:history="1">
        <w:r w:rsidR="00D54AA8" w:rsidRPr="002E6C08">
          <w:rPr>
            <w:rStyle w:val="Lienhypertexte"/>
          </w:rPr>
          <w:t>http://www.script-home.com/javascript-getboundingclientrect-to-obtain-the-position-of-the-elements-on-the-page-code-revised-pp-12.html</w:t>
        </w:r>
      </w:hyperlink>
    </w:p>
    <w:p w:rsidR="00A70167" w:rsidRDefault="00A70167" w:rsidP="006D5EA9">
      <w:pPr>
        <w:pStyle w:val="1"/>
        <w:tabs>
          <w:tab w:val="clear" w:pos="454"/>
        </w:tabs>
        <w:spacing w:line="240" w:lineRule="auto"/>
      </w:pPr>
    </w:p>
    <w:p w:rsidR="006D5EA9" w:rsidRDefault="006D5EA9" w:rsidP="006D5EA9">
      <w:pPr>
        <w:pStyle w:val="1"/>
        <w:tabs>
          <w:tab w:val="clear" w:pos="454"/>
        </w:tabs>
        <w:spacing w:line="240" w:lineRule="auto"/>
      </w:pPr>
    </w:p>
    <w:sectPr w:rsidR="006D5EA9" w:rsidSect="0070373C">
      <w:headerReference w:type="default" r:id="rId55"/>
      <w:footerReference w:type="default" r:id="rId56"/>
      <w:pgSz w:w="15840" w:h="12240" w:orient="landscape" w:code="1"/>
      <w:pgMar w:top="113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D44" w:rsidRDefault="00433D44">
      <w:r>
        <w:separator/>
      </w:r>
    </w:p>
  </w:endnote>
  <w:endnote w:type="continuationSeparator" w:id="0">
    <w:p w:rsidR="00433D44" w:rsidRDefault="0043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right w:val="single" w:sz="4" w:space="0" w:color="auto"/>
      </w:tblBorders>
      <w:tblLook w:val="01E0" w:firstRow="1" w:lastRow="1" w:firstColumn="1" w:lastColumn="1" w:noHBand="0" w:noVBand="0"/>
    </w:tblPr>
    <w:tblGrid>
      <w:gridCol w:w="12984"/>
    </w:tblGrid>
    <w:tr w:rsidR="00681877" w:rsidRPr="004A70E8" w:rsidTr="004A70E8">
      <w:trPr>
        <w:trHeight w:hRule="exact" w:val="397"/>
      </w:trPr>
      <w:tc>
        <w:tcPr>
          <w:tcW w:w="12984" w:type="dxa"/>
          <w:tcBorders>
            <w:top w:val="single" w:sz="4" w:space="0" w:color="auto"/>
            <w:left w:val="nil"/>
            <w:right w:val="nil"/>
          </w:tcBorders>
          <w:vAlign w:val="bottom"/>
        </w:tcPr>
        <w:p w:rsidR="00681877" w:rsidRPr="004A70E8" w:rsidRDefault="00681877" w:rsidP="00A40409">
          <w:pPr>
            <w:pStyle w:val="Pieddepage"/>
            <w:tabs>
              <w:tab w:val="clear" w:pos="4320"/>
              <w:tab w:val="clear" w:pos="8640"/>
              <w:tab w:val="right" w:pos="12768"/>
            </w:tabs>
            <w:spacing w:line="240" w:lineRule="auto"/>
            <w:rPr>
              <w:i/>
              <w:iCs/>
              <w:smallCaps/>
            </w:rPr>
          </w:pPr>
          <w:r w:rsidRPr="004A70E8">
            <w:rPr>
              <w:i/>
              <w:iCs/>
              <w:smallCaps/>
            </w:rPr>
            <w:t>Hiver 20</w:t>
          </w:r>
          <w:r w:rsidR="009D7BFC">
            <w:rPr>
              <w:i/>
              <w:iCs/>
              <w:smallCaps/>
            </w:rPr>
            <w:t>20</w:t>
          </w:r>
          <w:r w:rsidRPr="004A70E8">
            <w:rPr>
              <w:i/>
              <w:iCs/>
              <w:smallCaps/>
            </w:rPr>
            <w:tab/>
          </w:r>
          <w:r w:rsidR="00033881" w:rsidRPr="004A70E8">
            <w:rPr>
              <w:rStyle w:val="Numrodepage"/>
              <w:i/>
              <w:iCs/>
              <w:smallCaps/>
            </w:rPr>
            <w:fldChar w:fldCharType="begin"/>
          </w:r>
          <w:r w:rsidRPr="004A70E8">
            <w:rPr>
              <w:rStyle w:val="Numrodepage"/>
              <w:i/>
              <w:iCs/>
              <w:smallCaps/>
            </w:rPr>
            <w:instrText xml:space="preserve"> PAGE </w:instrText>
          </w:r>
          <w:r w:rsidR="00033881" w:rsidRPr="004A70E8">
            <w:rPr>
              <w:rStyle w:val="Numrodepage"/>
              <w:i/>
              <w:iCs/>
              <w:smallCaps/>
            </w:rPr>
            <w:fldChar w:fldCharType="separate"/>
          </w:r>
          <w:r w:rsidR="00594FBA">
            <w:rPr>
              <w:rStyle w:val="Numrodepage"/>
              <w:i/>
              <w:iCs/>
              <w:smallCaps/>
              <w:noProof/>
            </w:rPr>
            <w:t>2</w:t>
          </w:r>
          <w:r w:rsidR="00033881" w:rsidRPr="004A70E8">
            <w:rPr>
              <w:rStyle w:val="Numrodepage"/>
              <w:i/>
              <w:iCs/>
              <w:smallCaps/>
            </w:rPr>
            <w:fldChar w:fldCharType="end"/>
          </w:r>
          <w:r w:rsidRPr="004A70E8">
            <w:rPr>
              <w:rStyle w:val="Numrodepage"/>
              <w:i/>
              <w:iCs/>
              <w:smallCaps/>
            </w:rPr>
            <w:t xml:space="preserve"> de </w:t>
          </w:r>
          <w:r w:rsidR="00033881" w:rsidRPr="004A70E8">
            <w:rPr>
              <w:rStyle w:val="Numrodepage"/>
              <w:i/>
            </w:rPr>
            <w:fldChar w:fldCharType="begin"/>
          </w:r>
          <w:r w:rsidRPr="004A70E8">
            <w:rPr>
              <w:rStyle w:val="Numrodepage"/>
              <w:i/>
            </w:rPr>
            <w:instrText xml:space="preserve"> NUMPAGES </w:instrText>
          </w:r>
          <w:r w:rsidR="00033881" w:rsidRPr="004A70E8">
            <w:rPr>
              <w:rStyle w:val="Numrodepage"/>
              <w:i/>
            </w:rPr>
            <w:fldChar w:fldCharType="separate"/>
          </w:r>
          <w:r w:rsidR="00594FBA">
            <w:rPr>
              <w:rStyle w:val="Numrodepage"/>
              <w:i/>
              <w:noProof/>
            </w:rPr>
            <w:t>15</w:t>
          </w:r>
          <w:r w:rsidR="00033881" w:rsidRPr="004A70E8">
            <w:rPr>
              <w:rStyle w:val="Numrodepage"/>
              <w:i/>
            </w:rPr>
            <w:fldChar w:fldCharType="end"/>
          </w:r>
        </w:p>
      </w:tc>
    </w:tr>
  </w:tbl>
  <w:p w:rsidR="00681877" w:rsidRDefault="00681877" w:rsidP="00375822">
    <w:pPr>
      <w:pStyle w:val="Pieddepage"/>
      <w:tabs>
        <w:tab w:val="clear" w:pos="4320"/>
        <w:tab w:val="clear" w:pos="8640"/>
        <w:tab w:val="right" w:pos="12900"/>
      </w:tabs>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D44" w:rsidRDefault="00433D44">
      <w:r>
        <w:separator/>
      </w:r>
    </w:p>
  </w:footnote>
  <w:footnote w:type="continuationSeparator" w:id="0">
    <w:p w:rsidR="00433D44" w:rsidRDefault="0043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77" w:rsidRPr="001934F0" w:rsidRDefault="00681877" w:rsidP="001934F0">
    <w:pPr>
      <w:pStyle w:val="En-tte"/>
      <w:jc w:val="center"/>
      <w:rPr>
        <w:i/>
        <w:smallCaps/>
      </w:rPr>
    </w:pPr>
    <w:r>
      <w:rPr>
        <w:i/>
        <w:smallCaps/>
      </w:rPr>
      <w:t xml:space="preserve">Programmation </w:t>
    </w:r>
    <w:r w:rsidR="007C5E47">
      <w:rPr>
        <w:i/>
        <w:smallCaps/>
      </w:rPr>
      <w:t>3D</w:t>
    </w:r>
    <w:r>
      <w:rPr>
        <w:i/>
        <w:smallCaps/>
      </w:rPr>
      <w:t xml:space="preserve"> (420-P</w:t>
    </w:r>
    <w:r w:rsidR="009D7BFC">
      <w:rPr>
        <w:i/>
        <w:smallCaps/>
      </w:rPr>
      <w:t>4</w:t>
    </w:r>
    <w:r>
      <w:rPr>
        <w:i/>
        <w:smallCap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04"/>
    <w:multiLevelType w:val="hybridMultilevel"/>
    <w:tmpl w:val="FEE067C0"/>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 w15:restartNumberingAfterBreak="0">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2" w15:restartNumberingAfterBreak="0">
    <w:nsid w:val="0B8C30D2"/>
    <w:multiLevelType w:val="singleLevel"/>
    <w:tmpl w:val="F266B9EE"/>
    <w:lvl w:ilvl="0">
      <w:start w:val="1"/>
      <w:numFmt w:val="decimal"/>
      <w:lvlText w:val="%1."/>
      <w:lvlJc w:val="right"/>
      <w:pPr>
        <w:tabs>
          <w:tab w:val="num" w:pos="360"/>
        </w:tabs>
        <w:ind w:left="360" w:hanging="72"/>
      </w:pPr>
    </w:lvl>
  </w:abstractNum>
  <w:abstractNum w:abstractNumId="3" w15:restartNumberingAfterBreak="0">
    <w:nsid w:val="15E704DB"/>
    <w:multiLevelType w:val="hybridMultilevel"/>
    <w:tmpl w:val="C5DE6FEA"/>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4" w15:restartNumberingAfterBreak="0">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AAD1D2B"/>
    <w:multiLevelType w:val="hybridMultilevel"/>
    <w:tmpl w:val="B964A53A"/>
    <w:lvl w:ilvl="0" w:tplc="DD0484A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15:restartNumberingAfterBreak="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57A7307"/>
    <w:multiLevelType w:val="hybridMultilevel"/>
    <w:tmpl w:val="30EC38F4"/>
    <w:lvl w:ilvl="0" w:tplc="BE289CF0">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0" w15:restartNumberingAfterBreak="0">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1" w15:restartNumberingAfterBreak="0">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2" w15:restartNumberingAfterBreak="0">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3" w15:restartNumberingAfterBreak="0">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0A71FD"/>
    <w:multiLevelType w:val="singleLevel"/>
    <w:tmpl w:val="B6E602BC"/>
    <w:lvl w:ilvl="0">
      <w:start w:val="1"/>
      <w:numFmt w:val="decimal"/>
      <w:lvlText w:val="1.%1"/>
      <w:lvlJc w:val="right"/>
      <w:pPr>
        <w:tabs>
          <w:tab w:val="num" w:pos="737"/>
        </w:tabs>
        <w:ind w:left="737" w:hanging="283"/>
      </w:pPr>
    </w:lvl>
  </w:abstractNum>
  <w:abstractNum w:abstractNumId="16" w15:restartNumberingAfterBreak="0">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8" w15:restartNumberingAfterBreak="0">
    <w:nsid w:val="3B684C3A"/>
    <w:multiLevelType w:val="hybridMultilevel"/>
    <w:tmpl w:val="0284C51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9" w15:restartNumberingAfterBreak="0">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C9550D8"/>
    <w:multiLevelType w:val="hybridMultilevel"/>
    <w:tmpl w:val="32AC5294"/>
    <w:lvl w:ilvl="0" w:tplc="9B22F914">
      <w:start w:val="5"/>
      <w:numFmt w:val="bullet"/>
      <w:lvlText w:val="-"/>
      <w:lvlJc w:val="left"/>
      <w:pPr>
        <w:ind w:left="644" w:hanging="360"/>
      </w:pPr>
      <w:rPr>
        <w:rFonts w:ascii="Palatino Linotype" w:eastAsia="Times New Roman" w:hAnsi="Palatino Linotype" w:cs="Times New Roman"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1" w15:restartNumberingAfterBreak="0">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22" w15:restartNumberingAfterBreak="0">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3" w15:restartNumberingAfterBreak="0">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4" w15:restartNumberingAfterBreak="0">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DB1BCD"/>
    <w:multiLevelType w:val="singleLevel"/>
    <w:tmpl w:val="7B9A2CB0"/>
    <w:lvl w:ilvl="0">
      <w:start w:val="1"/>
      <w:numFmt w:val="decimal"/>
      <w:lvlText w:val="%1."/>
      <w:lvlJc w:val="left"/>
      <w:pPr>
        <w:tabs>
          <w:tab w:val="num" w:pos="360"/>
        </w:tabs>
        <w:ind w:left="360" w:hanging="360"/>
      </w:pPr>
    </w:lvl>
  </w:abstractNum>
  <w:abstractNum w:abstractNumId="26" w15:restartNumberingAfterBreak="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7" w15:restartNumberingAfterBreak="0">
    <w:nsid w:val="65832F6A"/>
    <w:multiLevelType w:val="hybridMultilevel"/>
    <w:tmpl w:val="8814CC5A"/>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8" w15:restartNumberingAfterBreak="0">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0" w15:restartNumberingAfterBreak="0">
    <w:nsid w:val="6F2C359B"/>
    <w:multiLevelType w:val="hybridMultilevel"/>
    <w:tmpl w:val="EF52BB2C"/>
    <w:lvl w:ilvl="0" w:tplc="F370DAAE">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31" w15:restartNumberingAfterBreak="0">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num w:numId="1">
    <w:abstractNumId w:val="15"/>
  </w:num>
  <w:num w:numId="2">
    <w:abstractNumId w:val="15"/>
  </w:num>
  <w:num w:numId="3">
    <w:abstractNumId w:val="2"/>
  </w:num>
  <w:num w:numId="4">
    <w:abstractNumId w:val="2"/>
  </w:num>
  <w:num w:numId="5">
    <w:abstractNumId w:val="2"/>
  </w:num>
  <w:num w:numId="6">
    <w:abstractNumId w:val="25"/>
  </w:num>
  <w:num w:numId="7">
    <w:abstractNumId w:val="2"/>
  </w:num>
  <w:num w:numId="8">
    <w:abstractNumId w:val="8"/>
  </w:num>
  <w:num w:numId="9">
    <w:abstractNumId w:val="6"/>
  </w:num>
  <w:num w:numId="10">
    <w:abstractNumId w:val="16"/>
  </w:num>
  <w:num w:numId="11">
    <w:abstractNumId w:val="26"/>
  </w:num>
  <w:num w:numId="12">
    <w:abstractNumId w:val="13"/>
  </w:num>
  <w:num w:numId="13">
    <w:abstractNumId w:val="19"/>
  </w:num>
  <w:num w:numId="14">
    <w:abstractNumId w:val="14"/>
  </w:num>
  <w:num w:numId="15">
    <w:abstractNumId w:val="28"/>
  </w:num>
  <w:num w:numId="16">
    <w:abstractNumId w:val="21"/>
  </w:num>
  <w:num w:numId="17">
    <w:abstractNumId w:val="24"/>
  </w:num>
  <w:num w:numId="18">
    <w:abstractNumId w:val="29"/>
  </w:num>
  <w:num w:numId="19">
    <w:abstractNumId w:val="22"/>
  </w:num>
  <w:num w:numId="20">
    <w:abstractNumId w:val="31"/>
  </w:num>
  <w:num w:numId="21">
    <w:abstractNumId w:val="7"/>
  </w:num>
  <w:num w:numId="22">
    <w:abstractNumId w:val="17"/>
  </w:num>
  <w:num w:numId="23">
    <w:abstractNumId w:val="10"/>
  </w:num>
  <w:num w:numId="24">
    <w:abstractNumId w:val="23"/>
  </w:num>
  <w:num w:numId="25">
    <w:abstractNumId w:val="11"/>
  </w:num>
  <w:num w:numId="26">
    <w:abstractNumId w:val="1"/>
  </w:num>
  <w:num w:numId="27">
    <w:abstractNumId w:val="4"/>
  </w:num>
  <w:num w:numId="28">
    <w:abstractNumId w:val="12"/>
  </w:num>
  <w:num w:numId="29">
    <w:abstractNumId w:val="18"/>
  </w:num>
  <w:num w:numId="30">
    <w:abstractNumId w:val="3"/>
  </w:num>
  <w:num w:numId="31">
    <w:abstractNumId w:val="9"/>
  </w:num>
  <w:num w:numId="32">
    <w:abstractNumId w:val="30"/>
  </w:num>
  <w:num w:numId="33">
    <w:abstractNumId w:val="5"/>
  </w:num>
  <w:num w:numId="34">
    <w:abstractNumId w:val="0"/>
  </w:num>
  <w:num w:numId="35">
    <w:abstractNumId w:val="2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9"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229"/>
    <w:rsid w:val="00001E65"/>
    <w:rsid w:val="00001EB2"/>
    <w:rsid w:val="000020A0"/>
    <w:rsid w:val="000029FC"/>
    <w:rsid w:val="00002D5F"/>
    <w:rsid w:val="0000364D"/>
    <w:rsid w:val="00003CA6"/>
    <w:rsid w:val="00004B3E"/>
    <w:rsid w:val="00004F3B"/>
    <w:rsid w:val="00006B07"/>
    <w:rsid w:val="00010B74"/>
    <w:rsid w:val="00013323"/>
    <w:rsid w:val="0001658E"/>
    <w:rsid w:val="000175E4"/>
    <w:rsid w:val="00020059"/>
    <w:rsid w:val="00021286"/>
    <w:rsid w:val="000223C7"/>
    <w:rsid w:val="00022B7E"/>
    <w:rsid w:val="00023127"/>
    <w:rsid w:val="00023B5B"/>
    <w:rsid w:val="000329EC"/>
    <w:rsid w:val="000331BC"/>
    <w:rsid w:val="00033881"/>
    <w:rsid w:val="00034A2E"/>
    <w:rsid w:val="00036393"/>
    <w:rsid w:val="000377DA"/>
    <w:rsid w:val="0004361F"/>
    <w:rsid w:val="00050B3A"/>
    <w:rsid w:val="00051584"/>
    <w:rsid w:val="00054940"/>
    <w:rsid w:val="000554A9"/>
    <w:rsid w:val="00056E75"/>
    <w:rsid w:val="00060B98"/>
    <w:rsid w:val="00062DC5"/>
    <w:rsid w:val="0006353E"/>
    <w:rsid w:val="0006462A"/>
    <w:rsid w:val="00067ED0"/>
    <w:rsid w:val="00071E41"/>
    <w:rsid w:val="000738F1"/>
    <w:rsid w:val="0008103B"/>
    <w:rsid w:val="0008248E"/>
    <w:rsid w:val="0008660C"/>
    <w:rsid w:val="00087643"/>
    <w:rsid w:val="00091CDD"/>
    <w:rsid w:val="00095C33"/>
    <w:rsid w:val="00095DF9"/>
    <w:rsid w:val="000A1592"/>
    <w:rsid w:val="000A2E76"/>
    <w:rsid w:val="000A3C6B"/>
    <w:rsid w:val="000A4361"/>
    <w:rsid w:val="000B5099"/>
    <w:rsid w:val="000B5CC3"/>
    <w:rsid w:val="000B6B06"/>
    <w:rsid w:val="000B711C"/>
    <w:rsid w:val="000B7B08"/>
    <w:rsid w:val="000C1BC3"/>
    <w:rsid w:val="000C33E9"/>
    <w:rsid w:val="000C41BD"/>
    <w:rsid w:val="000C4B30"/>
    <w:rsid w:val="000C4F46"/>
    <w:rsid w:val="000C5D84"/>
    <w:rsid w:val="000D2556"/>
    <w:rsid w:val="000D53E0"/>
    <w:rsid w:val="000D6AF0"/>
    <w:rsid w:val="000E44E9"/>
    <w:rsid w:val="000E4C03"/>
    <w:rsid w:val="000E6745"/>
    <w:rsid w:val="000E75CB"/>
    <w:rsid w:val="000E7A14"/>
    <w:rsid w:val="00100A28"/>
    <w:rsid w:val="001044A3"/>
    <w:rsid w:val="00116C09"/>
    <w:rsid w:val="0011723C"/>
    <w:rsid w:val="0011734E"/>
    <w:rsid w:val="001228A4"/>
    <w:rsid w:val="0012444D"/>
    <w:rsid w:val="001259E8"/>
    <w:rsid w:val="00125EA8"/>
    <w:rsid w:val="001305AC"/>
    <w:rsid w:val="001308A7"/>
    <w:rsid w:val="00134749"/>
    <w:rsid w:val="00134C0C"/>
    <w:rsid w:val="00135A15"/>
    <w:rsid w:val="001362D6"/>
    <w:rsid w:val="00140B46"/>
    <w:rsid w:val="00140D5E"/>
    <w:rsid w:val="00142C78"/>
    <w:rsid w:val="001462C1"/>
    <w:rsid w:val="00147064"/>
    <w:rsid w:val="00150E9B"/>
    <w:rsid w:val="00150EC1"/>
    <w:rsid w:val="001537F0"/>
    <w:rsid w:val="00156AC3"/>
    <w:rsid w:val="00165655"/>
    <w:rsid w:val="0017579F"/>
    <w:rsid w:val="0017797A"/>
    <w:rsid w:val="00177DA7"/>
    <w:rsid w:val="001825C4"/>
    <w:rsid w:val="001826A3"/>
    <w:rsid w:val="00183264"/>
    <w:rsid w:val="001905AE"/>
    <w:rsid w:val="001934F0"/>
    <w:rsid w:val="00193A6B"/>
    <w:rsid w:val="001943CE"/>
    <w:rsid w:val="001949A3"/>
    <w:rsid w:val="00196706"/>
    <w:rsid w:val="00196CAA"/>
    <w:rsid w:val="0019785D"/>
    <w:rsid w:val="001A2039"/>
    <w:rsid w:val="001A4491"/>
    <w:rsid w:val="001A76D7"/>
    <w:rsid w:val="001B1DEB"/>
    <w:rsid w:val="001B241D"/>
    <w:rsid w:val="001B6C7B"/>
    <w:rsid w:val="001C3C53"/>
    <w:rsid w:val="001D0FE6"/>
    <w:rsid w:val="001D1180"/>
    <w:rsid w:val="001D1CA4"/>
    <w:rsid w:val="001D2C8E"/>
    <w:rsid w:val="001D6A9A"/>
    <w:rsid w:val="001E26E8"/>
    <w:rsid w:val="001E3A58"/>
    <w:rsid w:val="001F05DA"/>
    <w:rsid w:val="001F3525"/>
    <w:rsid w:val="002100FF"/>
    <w:rsid w:val="00210784"/>
    <w:rsid w:val="002109F9"/>
    <w:rsid w:val="00211E48"/>
    <w:rsid w:val="00213316"/>
    <w:rsid w:val="00215530"/>
    <w:rsid w:val="00215B24"/>
    <w:rsid w:val="00215CD8"/>
    <w:rsid w:val="00215DCD"/>
    <w:rsid w:val="002170B8"/>
    <w:rsid w:val="0022384B"/>
    <w:rsid w:val="002239C7"/>
    <w:rsid w:val="00224DBE"/>
    <w:rsid w:val="00226AEC"/>
    <w:rsid w:val="00227A1D"/>
    <w:rsid w:val="00230235"/>
    <w:rsid w:val="0023730B"/>
    <w:rsid w:val="002430F4"/>
    <w:rsid w:val="0024401D"/>
    <w:rsid w:val="002445B8"/>
    <w:rsid w:val="00247A82"/>
    <w:rsid w:val="002514C1"/>
    <w:rsid w:val="00253DC9"/>
    <w:rsid w:val="00260643"/>
    <w:rsid w:val="00260A8E"/>
    <w:rsid w:val="0026412F"/>
    <w:rsid w:val="00266CC9"/>
    <w:rsid w:val="002708CB"/>
    <w:rsid w:val="00270F68"/>
    <w:rsid w:val="00277BBC"/>
    <w:rsid w:val="00281211"/>
    <w:rsid w:val="00282BAE"/>
    <w:rsid w:val="00283635"/>
    <w:rsid w:val="00283D77"/>
    <w:rsid w:val="0028593F"/>
    <w:rsid w:val="00293A4F"/>
    <w:rsid w:val="00293B07"/>
    <w:rsid w:val="00294561"/>
    <w:rsid w:val="002A0A55"/>
    <w:rsid w:val="002A0B45"/>
    <w:rsid w:val="002A0BDC"/>
    <w:rsid w:val="002A1A52"/>
    <w:rsid w:val="002A4173"/>
    <w:rsid w:val="002A4556"/>
    <w:rsid w:val="002B0C2D"/>
    <w:rsid w:val="002B4422"/>
    <w:rsid w:val="002B4728"/>
    <w:rsid w:val="002B7388"/>
    <w:rsid w:val="002C0DAB"/>
    <w:rsid w:val="002C43FF"/>
    <w:rsid w:val="002C7912"/>
    <w:rsid w:val="002D3EF8"/>
    <w:rsid w:val="002D4130"/>
    <w:rsid w:val="002E1400"/>
    <w:rsid w:val="002E1FBF"/>
    <w:rsid w:val="002E4B02"/>
    <w:rsid w:val="002E5CBA"/>
    <w:rsid w:val="002E70B8"/>
    <w:rsid w:val="002F0550"/>
    <w:rsid w:val="002F0F98"/>
    <w:rsid w:val="002F1EAB"/>
    <w:rsid w:val="002F2122"/>
    <w:rsid w:val="002F2CC3"/>
    <w:rsid w:val="002F7E47"/>
    <w:rsid w:val="00301E3F"/>
    <w:rsid w:val="003057E5"/>
    <w:rsid w:val="00306A07"/>
    <w:rsid w:val="00310555"/>
    <w:rsid w:val="0031297F"/>
    <w:rsid w:val="00312D83"/>
    <w:rsid w:val="00315127"/>
    <w:rsid w:val="003170E0"/>
    <w:rsid w:val="003176BB"/>
    <w:rsid w:val="00317D35"/>
    <w:rsid w:val="003202A4"/>
    <w:rsid w:val="00320A1B"/>
    <w:rsid w:val="003215F2"/>
    <w:rsid w:val="0032258E"/>
    <w:rsid w:val="00324BAE"/>
    <w:rsid w:val="00326F78"/>
    <w:rsid w:val="00327C37"/>
    <w:rsid w:val="00331980"/>
    <w:rsid w:val="00331A1C"/>
    <w:rsid w:val="00334213"/>
    <w:rsid w:val="00334917"/>
    <w:rsid w:val="00334C8D"/>
    <w:rsid w:val="003406F4"/>
    <w:rsid w:val="003432C9"/>
    <w:rsid w:val="00345A00"/>
    <w:rsid w:val="00352BD1"/>
    <w:rsid w:val="00353D15"/>
    <w:rsid w:val="00357562"/>
    <w:rsid w:val="003619BA"/>
    <w:rsid w:val="00365675"/>
    <w:rsid w:val="00365EBE"/>
    <w:rsid w:val="00370835"/>
    <w:rsid w:val="00372430"/>
    <w:rsid w:val="00375202"/>
    <w:rsid w:val="0037529E"/>
    <w:rsid w:val="00375822"/>
    <w:rsid w:val="00377EE4"/>
    <w:rsid w:val="003818CB"/>
    <w:rsid w:val="003831EB"/>
    <w:rsid w:val="003875B1"/>
    <w:rsid w:val="00392141"/>
    <w:rsid w:val="003934C8"/>
    <w:rsid w:val="00394578"/>
    <w:rsid w:val="003A49FC"/>
    <w:rsid w:val="003A5D79"/>
    <w:rsid w:val="003B0969"/>
    <w:rsid w:val="003B4E95"/>
    <w:rsid w:val="003B532E"/>
    <w:rsid w:val="003B5B46"/>
    <w:rsid w:val="003C1E79"/>
    <w:rsid w:val="003C2E96"/>
    <w:rsid w:val="003D0A41"/>
    <w:rsid w:val="003D3A72"/>
    <w:rsid w:val="003D4B92"/>
    <w:rsid w:val="003D56A1"/>
    <w:rsid w:val="003D5AA3"/>
    <w:rsid w:val="003E03FA"/>
    <w:rsid w:val="003E0B81"/>
    <w:rsid w:val="003E4F1F"/>
    <w:rsid w:val="003E6652"/>
    <w:rsid w:val="003F3612"/>
    <w:rsid w:val="003F6635"/>
    <w:rsid w:val="003F678C"/>
    <w:rsid w:val="004033BC"/>
    <w:rsid w:val="00404828"/>
    <w:rsid w:val="0040530F"/>
    <w:rsid w:val="00406CB1"/>
    <w:rsid w:val="00406CBA"/>
    <w:rsid w:val="00410209"/>
    <w:rsid w:val="0041066C"/>
    <w:rsid w:val="00412E8A"/>
    <w:rsid w:val="00417370"/>
    <w:rsid w:val="0042334C"/>
    <w:rsid w:val="00423633"/>
    <w:rsid w:val="0042451A"/>
    <w:rsid w:val="004254F6"/>
    <w:rsid w:val="004300FF"/>
    <w:rsid w:val="004301CE"/>
    <w:rsid w:val="00430782"/>
    <w:rsid w:val="00433B5F"/>
    <w:rsid w:val="00433D44"/>
    <w:rsid w:val="00435E6F"/>
    <w:rsid w:val="00441814"/>
    <w:rsid w:val="00441C5F"/>
    <w:rsid w:val="00443C36"/>
    <w:rsid w:val="004503DE"/>
    <w:rsid w:val="00450971"/>
    <w:rsid w:val="00450F09"/>
    <w:rsid w:val="0045143F"/>
    <w:rsid w:val="00451F05"/>
    <w:rsid w:val="00452A47"/>
    <w:rsid w:val="0045488E"/>
    <w:rsid w:val="00455CCE"/>
    <w:rsid w:val="0045716A"/>
    <w:rsid w:val="004575CF"/>
    <w:rsid w:val="0045775E"/>
    <w:rsid w:val="00463063"/>
    <w:rsid w:val="0046439A"/>
    <w:rsid w:val="00466BFB"/>
    <w:rsid w:val="004707EF"/>
    <w:rsid w:val="00471C49"/>
    <w:rsid w:val="00474DB8"/>
    <w:rsid w:val="004755A2"/>
    <w:rsid w:val="00475C7E"/>
    <w:rsid w:val="00480950"/>
    <w:rsid w:val="00483DCC"/>
    <w:rsid w:val="00486DD0"/>
    <w:rsid w:val="0049067B"/>
    <w:rsid w:val="00494FE1"/>
    <w:rsid w:val="004962CF"/>
    <w:rsid w:val="00496B1E"/>
    <w:rsid w:val="004A499E"/>
    <w:rsid w:val="004A70E8"/>
    <w:rsid w:val="004B2499"/>
    <w:rsid w:val="004B4C18"/>
    <w:rsid w:val="004B53AD"/>
    <w:rsid w:val="004B5461"/>
    <w:rsid w:val="004B739D"/>
    <w:rsid w:val="004B74F6"/>
    <w:rsid w:val="004B7EC5"/>
    <w:rsid w:val="004C530A"/>
    <w:rsid w:val="004C6597"/>
    <w:rsid w:val="004D0AF7"/>
    <w:rsid w:val="004D4D9B"/>
    <w:rsid w:val="004D77D8"/>
    <w:rsid w:val="004E596E"/>
    <w:rsid w:val="004E7AB7"/>
    <w:rsid w:val="004F318A"/>
    <w:rsid w:val="004F4365"/>
    <w:rsid w:val="004F4DA1"/>
    <w:rsid w:val="00502D98"/>
    <w:rsid w:val="00503EFC"/>
    <w:rsid w:val="00504375"/>
    <w:rsid w:val="00505175"/>
    <w:rsid w:val="00505949"/>
    <w:rsid w:val="0050663F"/>
    <w:rsid w:val="00506D8F"/>
    <w:rsid w:val="0050730F"/>
    <w:rsid w:val="005077F4"/>
    <w:rsid w:val="0051057D"/>
    <w:rsid w:val="00511235"/>
    <w:rsid w:val="00512E54"/>
    <w:rsid w:val="005135E0"/>
    <w:rsid w:val="00515FDB"/>
    <w:rsid w:val="00516788"/>
    <w:rsid w:val="005176A8"/>
    <w:rsid w:val="00517ACE"/>
    <w:rsid w:val="00517F40"/>
    <w:rsid w:val="00524696"/>
    <w:rsid w:val="00525676"/>
    <w:rsid w:val="0052678F"/>
    <w:rsid w:val="0052719E"/>
    <w:rsid w:val="00530AF1"/>
    <w:rsid w:val="00532015"/>
    <w:rsid w:val="0053228E"/>
    <w:rsid w:val="00532DA7"/>
    <w:rsid w:val="00543E20"/>
    <w:rsid w:val="00543FD5"/>
    <w:rsid w:val="00547D3A"/>
    <w:rsid w:val="00547D52"/>
    <w:rsid w:val="005528E7"/>
    <w:rsid w:val="0055728A"/>
    <w:rsid w:val="00562615"/>
    <w:rsid w:val="00563F41"/>
    <w:rsid w:val="005644A9"/>
    <w:rsid w:val="00565900"/>
    <w:rsid w:val="00565A76"/>
    <w:rsid w:val="0056636E"/>
    <w:rsid w:val="00567254"/>
    <w:rsid w:val="00571ED5"/>
    <w:rsid w:val="00573C94"/>
    <w:rsid w:val="00575D67"/>
    <w:rsid w:val="005772B9"/>
    <w:rsid w:val="00580B5A"/>
    <w:rsid w:val="0058123A"/>
    <w:rsid w:val="005837D0"/>
    <w:rsid w:val="00584163"/>
    <w:rsid w:val="00587E49"/>
    <w:rsid w:val="0059061B"/>
    <w:rsid w:val="00590EFB"/>
    <w:rsid w:val="00591919"/>
    <w:rsid w:val="00594E36"/>
    <w:rsid w:val="00594FBA"/>
    <w:rsid w:val="00595E8F"/>
    <w:rsid w:val="0059680D"/>
    <w:rsid w:val="005A0C5F"/>
    <w:rsid w:val="005A0C89"/>
    <w:rsid w:val="005A112B"/>
    <w:rsid w:val="005A1F72"/>
    <w:rsid w:val="005A7624"/>
    <w:rsid w:val="005B030E"/>
    <w:rsid w:val="005B3397"/>
    <w:rsid w:val="005B36B2"/>
    <w:rsid w:val="005B48BE"/>
    <w:rsid w:val="005B4F43"/>
    <w:rsid w:val="005B7363"/>
    <w:rsid w:val="005B7EB3"/>
    <w:rsid w:val="005C0676"/>
    <w:rsid w:val="005C07EE"/>
    <w:rsid w:val="005C2CFC"/>
    <w:rsid w:val="005C3C9E"/>
    <w:rsid w:val="005C3F0A"/>
    <w:rsid w:val="005C3FA3"/>
    <w:rsid w:val="005C6D06"/>
    <w:rsid w:val="005D1BF1"/>
    <w:rsid w:val="005D4908"/>
    <w:rsid w:val="005D4B1C"/>
    <w:rsid w:val="005D78F6"/>
    <w:rsid w:val="005E04F3"/>
    <w:rsid w:val="005E6C59"/>
    <w:rsid w:val="005E6FBD"/>
    <w:rsid w:val="005F0E67"/>
    <w:rsid w:val="005F0EBF"/>
    <w:rsid w:val="005F79BC"/>
    <w:rsid w:val="00600061"/>
    <w:rsid w:val="00601EB6"/>
    <w:rsid w:val="00602AD6"/>
    <w:rsid w:val="00603A0C"/>
    <w:rsid w:val="00606741"/>
    <w:rsid w:val="00611E08"/>
    <w:rsid w:val="00612980"/>
    <w:rsid w:val="006170C5"/>
    <w:rsid w:val="00617793"/>
    <w:rsid w:val="00620782"/>
    <w:rsid w:val="00620E39"/>
    <w:rsid w:val="006240A2"/>
    <w:rsid w:val="00624C78"/>
    <w:rsid w:val="00630A81"/>
    <w:rsid w:val="00635E33"/>
    <w:rsid w:val="00643221"/>
    <w:rsid w:val="006444BB"/>
    <w:rsid w:val="006445FC"/>
    <w:rsid w:val="00645117"/>
    <w:rsid w:val="006466A3"/>
    <w:rsid w:val="00646D29"/>
    <w:rsid w:val="00646E68"/>
    <w:rsid w:val="006534AC"/>
    <w:rsid w:val="00654719"/>
    <w:rsid w:val="00660E41"/>
    <w:rsid w:val="006615E9"/>
    <w:rsid w:val="006616C1"/>
    <w:rsid w:val="00662555"/>
    <w:rsid w:val="00662AB6"/>
    <w:rsid w:val="00663E4D"/>
    <w:rsid w:val="0067017D"/>
    <w:rsid w:val="00672BD7"/>
    <w:rsid w:val="00681877"/>
    <w:rsid w:val="00682B0B"/>
    <w:rsid w:val="00682DB6"/>
    <w:rsid w:val="0068488E"/>
    <w:rsid w:val="006855BF"/>
    <w:rsid w:val="006860CD"/>
    <w:rsid w:val="00692C52"/>
    <w:rsid w:val="00696CA5"/>
    <w:rsid w:val="006A02AC"/>
    <w:rsid w:val="006A05AF"/>
    <w:rsid w:val="006A3B29"/>
    <w:rsid w:val="006A3E7C"/>
    <w:rsid w:val="006A65A6"/>
    <w:rsid w:val="006B3C5B"/>
    <w:rsid w:val="006B6553"/>
    <w:rsid w:val="006B6BE7"/>
    <w:rsid w:val="006C13CF"/>
    <w:rsid w:val="006C4E25"/>
    <w:rsid w:val="006C514A"/>
    <w:rsid w:val="006C5E2C"/>
    <w:rsid w:val="006D38B1"/>
    <w:rsid w:val="006D3C82"/>
    <w:rsid w:val="006D4871"/>
    <w:rsid w:val="006D5EA9"/>
    <w:rsid w:val="006D67E7"/>
    <w:rsid w:val="006D7E11"/>
    <w:rsid w:val="006E0B26"/>
    <w:rsid w:val="006E0DFE"/>
    <w:rsid w:val="006E0EEF"/>
    <w:rsid w:val="006E2781"/>
    <w:rsid w:val="006E2A40"/>
    <w:rsid w:val="006E4ABA"/>
    <w:rsid w:val="006E7DF8"/>
    <w:rsid w:val="006F0D2B"/>
    <w:rsid w:val="006F206C"/>
    <w:rsid w:val="006F58DE"/>
    <w:rsid w:val="006F5A0D"/>
    <w:rsid w:val="00700404"/>
    <w:rsid w:val="00700AD0"/>
    <w:rsid w:val="00702D90"/>
    <w:rsid w:val="0070373C"/>
    <w:rsid w:val="007054EE"/>
    <w:rsid w:val="00706932"/>
    <w:rsid w:val="00714C27"/>
    <w:rsid w:val="00716931"/>
    <w:rsid w:val="00720DFA"/>
    <w:rsid w:val="00722F21"/>
    <w:rsid w:val="00724229"/>
    <w:rsid w:val="00727BAD"/>
    <w:rsid w:val="007409B3"/>
    <w:rsid w:val="0074266B"/>
    <w:rsid w:val="00745C64"/>
    <w:rsid w:val="007468BF"/>
    <w:rsid w:val="0075002B"/>
    <w:rsid w:val="00752A95"/>
    <w:rsid w:val="0075317C"/>
    <w:rsid w:val="007545FC"/>
    <w:rsid w:val="00754D22"/>
    <w:rsid w:val="00755613"/>
    <w:rsid w:val="00755E1C"/>
    <w:rsid w:val="00756260"/>
    <w:rsid w:val="0075631E"/>
    <w:rsid w:val="0075635C"/>
    <w:rsid w:val="007565C7"/>
    <w:rsid w:val="00757EEE"/>
    <w:rsid w:val="0076081D"/>
    <w:rsid w:val="00761176"/>
    <w:rsid w:val="00763322"/>
    <w:rsid w:val="00763573"/>
    <w:rsid w:val="00766282"/>
    <w:rsid w:val="007775F0"/>
    <w:rsid w:val="00781778"/>
    <w:rsid w:val="00781E8A"/>
    <w:rsid w:val="0078270B"/>
    <w:rsid w:val="007847D4"/>
    <w:rsid w:val="007850D8"/>
    <w:rsid w:val="007902CD"/>
    <w:rsid w:val="007940A0"/>
    <w:rsid w:val="00796168"/>
    <w:rsid w:val="007A242E"/>
    <w:rsid w:val="007A3299"/>
    <w:rsid w:val="007A4DC8"/>
    <w:rsid w:val="007A6AC9"/>
    <w:rsid w:val="007B1A26"/>
    <w:rsid w:val="007B1B4A"/>
    <w:rsid w:val="007B281D"/>
    <w:rsid w:val="007B47C7"/>
    <w:rsid w:val="007C0EEE"/>
    <w:rsid w:val="007C18A9"/>
    <w:rsid w:val="007C19EE"/>
    <w:rsid w:val="007C4D0A"/>
    <w:rsid w:val="007C5E47"/>
    <w:rsid w:val="007D2EBC"/>
    <w:rsid w:val="007D40E5"/>
    <w:rsid w:val="007D516C"/>
    <w:rsid w:val="007D7EFC"/>
    <w:rsid w:val="007E31CD"/>
    <w:rsid w:val="007E5736"/>
    <w:rsid w:val="007E5AC2"/>
    <w:rsid w:val="007E7055"/>
    <w:rsid w:val="00800627"/>
    <w:rsid w:val="008034F9"/>
    <w:rsid w:val="00807310"/>
    <w:rsid w:val="00810864"/>
    <w:rsid w:val="0081504E"/>
    <w:rsid w:val="008156C1"/>
    <w:rsid w:val="00820DD5"/>
    <w:rsid w:val="0082292A"/>
    <w:rsid w:val="00827E42"/>
    <w:rsid w:val="0083048A"/>
    <w:rsid w:val="00832ED4"/>
    <w:rsid w:val="0083327A"/>
    <w:rsid w:val="00835FAD"/>
    <w:rsid w:val="008415F9"/>
    <w:rsid w:val="0084353F"/>
    <w:rsid w:val="00843DAF"/>
    <w:rsid w:val="008441B4"/>
    <w:rsid w:val="0084442A"/>
    <w:rsid w:val="00845012"/>
    <w:rsid w:val="00847826"/>
    <w:rsid w:val="00847AB6"/>
    <w:rsid w:val="00847FFA"/>
    <w:rsid w:val="00850A3D"/>
    <w:rsid w:val="00851606"/>
    <w:rsid w:val="00853D87"/>
    <w:rsid w:val="008541E3"/>
    <w:rsid w:val="008542F1"/>
    <w:rsid w:val="00856A4B"/>
    <w:rsid w:val="00861A8A"/>
    <w:rsid w:val="00864102"/>
    <w:rsid w:val="00867AE1"/>
    <w:rsid w:val="008735A5"/>
    <w:rsid w:val="00875C25"/>
    <w:rsid w:val="0087644E"/>
    <w:rsid w:val="00877F34"/>
    <w:rsid w:val="00880941"/>
    <w:rsid w:val="00881CC6"/>
    <w:rsid w:val="008A219D"/>
    <w:rsid w:val="008B1A31"/>
    <w:rsid w:val="008B2853"/>
    <w:rsid w:val="008B43C8"/>
    <w:rsid w:val="008B5AB8"/>
    <w:rsid w:val="008B6827"/>
    <w:rsid w:val="008C299E"/>
    <w:rsid w:val="008C3883"/>
    <w:rsid w:val="008C462F"/>
    <w:rsid w:val="008D02E8"/>
    <w:rsid w:val="008D07B8"/>
    <w:rsid w:val="008D3666"/>
    <w:rsid w:val="008D463C"/>
    <w:rsid w:val="008D667E"/>
    <w:rsid w:val="008D6BBB"/>
    <w:rsid w:val="008E1B5D"/>
    <w:rsid w:val="008E3BD4"/>
    <w:rsid w:val="008E4058"/>
    <w:rsid w:val="008E4F36"/>
    <w:rsid w:val="008E515A"/>
    <w:rsid w:val="008E6C7C"/>
    <w:rsid w:val="008E7C51"/>
    <w:rsid w:val="008F04F5"/>
    <w:rsid w:val="008F2261"/>
    <w:rsid w:val="008F2796"/>
    <w:rsid w:val="009017B1"/>
    <w:rsid w:val="009029A4"/>
    <w:rsid w:val="00902A05"/>
    <w:rsid w:val="00906BD7"/>
    <w:rsid w:val="00912361"/>
    <w:rsid w:val="0091455D"/>
    <w:rsid w:val="00917570"/>
    <w:rsid w:val="00921370"/>
    <w:rsid w:val="00921789"/>
    <w:rsid w:val="009225D0"/>
    <w:rsid w:val="00924251"/>
    <w:rsid w:val="0092496D"/>
    <w:rsid w:val="009249AC"/>
    <w:rsid w:val="00924DB0"/>
    <w:rsid w:val="00926136"/>
    <w:rsid w:val="0092717D"/>
    <w:rsid w:val="00927325"/>
    <w:rsid w:val="00930B12"/>
    <w:rsid w:val="00931B00"/>
    <w:rsid w:val="00932E5A"/>
    <w:rsid w:val="00933320"/>
    <w:rsid w:val="0093701B"/>
    <w:rsid w:val="0094133F"/>
    <w:rsid w:val="0094150A"/>
    <w:rsid w:val="0094241B"/>
    <w:rsid w:val="00944077"/>
    <w:rsid w:val="00946DE2"/>
    <w:rsid w:val="00946F1B"/>
    <w:rsid w:val="00947200"/>
    <w:rsid w:val="009472E0"/>
    <w:rsid w:val="00950A41"/>
    <w:rsid w:val="00950B2E"/>
    <w:rsid w:val="00951442"/>
    <w:rsid w:val="0095512A"/>
    <w:rsid w:val="0095617E"/>
    <w:rsid w:val="00967A36"/>
    <w:rsid w:val="00972073"/>
    <w:rsid w:val="00975578"/>
    <w:rsid w:val="00975C1C"/>
    <w:rsid w:val="00980FEC"/>
    <w:rsid w:val="009814CC"/>
    <w:rsid w:val="00985244"/>
    <w:rsid w:val="00985ECB"/>
    <w:rsid w:val="00986E86"/>
    <w:rsid w:val="00987C6E"/>
    <w:rsid w:val="00990FB4"/>
    <w:rsid w:val="009957F9"/>
    <w:rsid w:val="0099675C"/>
    <w:rsid w:val="009A0218"/>
    <w:rsid w:val="009A0B6B"/>
    <w:rsid w:val="009A27E2"/>
    <w:rsid w:val="009A4982"/>
    <w:rsid w:val="009A4C74"/>
    <w:rsid w:val="009A5FAA"/>
    <w:rsid w:val="009A7CE3"/>
    <w:rsid w:val="009B181D"/>
    <w:rsid w:val="009B28BE"/>
    <w:rsid w:val="009B35DA"/>
    <w:rsid w:val="009C1122"/>
    <w:rsid w:val="009C1848"/>
    <w:rsid w:val="009C56C6"/>
    <w:rsid w:val="009C628D"/>
    <w:rsid w:val="009C7866"/>
    <w:rsid w:val="009C794B"/>
    <w:rsid w:val="009D0DC4"/>
    <w:rsid w:val="009D5E45"/>
    <w:rsid w:val="009D69CC"/>
    <w:rsid w:val="009D7BFC"/>
    <w:rsid w:val="009E0BA0"/>
    <w:rsid w:val="009E71DD"/>
    <w:rsid w:val="009F4985"/>
    <w:rsid w:val="009F680E"/>
    <w:rsid w:val="00A04CEB"/>
    <w:rsid w:val="00A04DCD"/>
    <w:rsid w:val="00A061EB"/>
    <w:rsid w:val="00A065AD"/>
    <w:rsid w:val="00A10E58"/>
    <w:rsid w:val="00A11159"/>
    <w:rsid w:val="00A12202"/>
    <w:rsid w:val="00A1592E"/>
    <w:rsid w:val="00A17D84"/>
    <w:rsid w:val="00A22B77"/>
    <w:rsid w:val="00A3118A"/>
    <w:rsid w:val="00A314DC"/>
    <w:rsid w:val="00A31502"/>
    <w:rsid w:val="00A33A73"/>
    <w:rsid w:val="00A37252"/>
    <w:rsid w:val="00A40409"/>
    <w:rsid w:val="00A444B9"/>
    <w:rsid w:val="00A45403"/>
    <w:rsid w:val="00A53D08"/>
    <w:rsid w:val="00A56B7C"/>
    <w:rsid w:val="00A57C1B"/>
    <w:rsid w:val="00A612B7"/>
    <w:rsid w:val="00A6261E"/>
    <w:rsid w:val="00A66908"/>
    <w:rsid w:val="00A66AC4"/>
    <w:rsid w:val="00A673F8"/>
    <w:rsid w:val="00A70167"/>
    <w:rsid w:val="00A702D6"/>
    <w:rsid w:val="00A71E18"/>
    <w:rsid w:val="00A73644"/>
    <w:rsid w:val="00A75A4A"/>
    <w:rsid w:val="00A818E9"/>
    <w:rsid w:val="00A82F56"/>
    <w:rsid w:val="00A838CB"/>
    <w:rsid w:val="00A83996"/>
    <w:rsid w:val="00A83FDF"/>
    <w:rsid w:val="00A84151"/>
    <w:rsid w:val="00A857F3"/>
    <w:rsid w:val="00A865C7"/>
    <w:rsid w:val="00A868AC"/>
    <w:rsid w:val="00A919BD"/>
    <w:rsid w:val="00A91E44"/>
    <w:rsid w:val="00A927E2"/>
    <w:rsid w:val="00A942F5"/>
    <w:rsid w:val="00AA0D78"/>
    <w:rsid w:val="00AA1DA3"/>
    <w:rsid w:val="00AA2506"/>
    <w:rsid w:val="00AA4E69"/>
    <w:rsid w:val="00AA6331"/>
    <w:rsid w:val="00AA7486"/>
    <w:rsid w:val="00AB04D4"/>
    <w:rsid w:val="00AB58A5"/>
    <w:rsid w:val="00AB7974"/>
    <w:rsid w:val="00AC5FD0"/>
    <w:rsid w:val="00AC6A6C"/>
    <w:rsid w:val="00AC6B81"/>
    <w:rsid w:val="00AC7834"/>
    <w:rsid w:val="00AD036D"/>
    <w:rsid w:val="00AD6F7F"/>
    <w:rsid w:val="00AE2736"/>
    <w:rsid w:val="00AF031E"/>
    <w:rsid w:val="00AF1C1D"/>
    <w:rsid w:val="00AF449A"/>
    <w:rsid w:val="00AF462D"/>
    <w:rsid w:val="00AF745E"/>
    <w:rsid w:val="00B0138A"/>
    <w:rsid w:val="00B01909"/>
    <w:rsid w:val="00B13C2C"/>
    <w:rsid w:val="00B203E9"/>
    <w:rsid w:val="00B25091"/>
    <w:rsid w:val="00B33CAD"/>
    <w:rsid w:val="00B34508"/>
    <w:rsid w:val="00B35214"/>
    <w:rsid w:val="00B357A7"/>
    <w:rsid w:val="00B3720F"/>
    <w:rsid w:val="00B461BD"/>
    <w:rsid w:val="00B47222"/>
    <w:rsid w:val="00B500E8"/>
    <w:rsid w:val="00B54AE1"/>
    <w:rsid w:val="00B575A9"/>
    <w:rsid w:val="00B63060"/>
    <w:rsid w:val="00B65789"/>
    <w:rsid w:val="00B6767F"/>
    <w:rsid w:val="00B7046B"/>
    <w:rsid w:val="00B734D2"/>
    <w:rsid w:val="00B745BA"/>
    <w:rsid w:val="00B750FD"/>
    <w:rsid w:val="00B830B4"/>
    <w:rsid w:val="00B83CEA"/>
    <w:rsid w:val="00B863E6"/>
    <w:rsid w:val="00B871F9"/>
    <w:rsid w:val="00B8768E"/>
    <w:rsid w:val="00B900C8"/>
    <w:rsid w:val="00B917C3"/>
    <w:rsid w:val="00B92A14"/>
    <w:rsid w:val="00B9411D"/>
    <w:rsid w:val="00B977AA"/>
    <w:rsid w:val="00BA0B1F"/>
    <w:rsid w:val="00BA1D18"/>
    <w:rsid w:val="00BA2F7F"/>
    <w:rsid w:val="00BA4C1E"/>
    <w:rsid w:val="00BA6AAD"/>
    <w:rsid w:val="00BB0C1D"/>
    <w:rsid w:val="00BB2AF9"/>
    <w:rsid w:val="00BB4082"/>
    <w:rsid w:val="00BB5614"/>
    <w:rsid w:val="00BC2F23"/>
    <w:rsid w:val="00BC32D0"/>
    <w:rsid w:val="00BC6EFE"/>
    <w:rsid w:val="00BD0AC7"/>
    <w:rsid w:val="00BD40EA"/>
    <w:rsid w:val="00BD7E48"/>
    <w:rsid w:val="00BE2AB0"/>
    <w:rsid w:val="00BE448F"/>
    <w:rsid w:val="00BE66E6"/>
    <w:rsid w:val="00BE7794"/>
    <w:rsid w:val="00BE7DBF"/>
    <w:rsid w:val="00BF7D0D"/>
    <w:rsid w:val="00C01230"/>
    <w:rsid w:val="00C0139D"/>
    <w:rsid w:val="00C03194"/>
    <w:rsid w:val="00C22C79"/>
    <w:rsid w:val="00C25EDE"/>
    <w:rsid w:val="00C26F66"/>
    <w:rsid w:val="00C33116"/>
    <w:rsid w:val="00C3514D"/>
    <w:rsid w:val="00C35F1B"/>
    <w:rsid w:val="00C36185"/>
    <w:rsid w:val="00C4008F"/>
    <w:rsid w:val="00C413F6"/>
    <w:rsid w:val="00C41D46"/>
    <w:rsid w:val="00C43658"/>
    <w:rsid w:val="00C43EAF"/>
    <w:rsid w:val="00C44BCC"/>
    <w:rsid w:val="00C53EFE"/>
    <w:rsid w:val="00C5417D"/>
    <w:rsid w:val="00C545D5"/>
    <w:rsid w:val="00C54ADD"/>
    <w:rsid w:val="00C55052"/>
    <w:rsid w:val="00C55503"/>
    <w:rsid w:val="00C559D5"/>
    <w:rsid w:val="00C575E6"/>
    <w:rsid w:val="00C5760F"/>
    <w:rsid w:val="00C63030"/>
    <w:rsid w:val="00C6359D"/>
    <w:rsid w:val="00C657CD"/>
    <w:rsid w:val="00C83A20"/>
    <w:rsid w:val="00C9675A"/>
    <w:rsid w:val="00CA32C7"/>
    <w:rsid w:val="00CA7328"/>
    <w:rsid w:val="00CA75C2"/>
    <w:rsid w:val="00CB4C60"/>
    <w:rsid w:val="00CB5425"/>
    <w:rsid w:val="00CB5670"/>
    <w:rsid w:val="00CB668E"/>
    <w:rsid w:val="00CC20DC"/>
    <w:rsid w:val="00CC34D2"/>
    <w:rsid w:val="00CC3969"/>
    <w:rsid w:val="00CC49C1"/>
    <w:rsid w:val="00CC6472"/>
    <w:rsid w:val="00CC7D2F"/>
    <w:rsid w:val="00CD1316"/>
    <w:rsid w:val="00CD27E1"/>
    <w:rsid w:val="00CD3ED4"/>
    <w:rsid w:val="00CD3EE4"/>
    <w:rsid w:val="00CD3F4A"/>
    <w:rsid w:val="00CD6B09"/>
    <w:rsid w:val="00CD6C81"/>
    <w:rsid w:val="00CD728E"/>
    <w:rsid w:val="00CE5AD8"/>
    <w:rsid w:val="00CF02E4"/>
    <w:rsid w:val="00CF41AA"/>
    <w:rsid w:val="00CF61D1"/>
    <w:rsid w:val="00D02CF4"/>
    <w:rsid w:val="00D034E6"/>
    <w:rsid w:val="00D03C16"/>
    <w:rsid w:val="00D101F4"/>
    <w:rsid w:val="00D108A7"/>
    <w:rsid w:val="00D12AE3"/>
    <w:rsid w:val="00D13AFB"/>
    <w:rsid w:val="00D141E7"/>
    <w:rsid w:val="00D14C3A"/>
    <w:rsid w:val="00D170A8"/>
    <w:rsid w:val="00D170B7"/>
    <w:rsid w:val="00D22563"/>
    <w:rsid w:val="00D26796"/>
    <w:rsid w:val="00D26DFE"/>
    <w:rsid w:val="00D3187D"/>
    <w:rsid w:val="00D31B7C"/>
    <w:rsid w:val="00D31BF0"/>
    <w:rsid w:val="00D321C8"/>
    <w:rsid w:val="00D331A8"/>
    <w:rsid w:val="00D350FD"/>
    <w:rsid w:val="00D354F4"/>
    <w:rsid w:val="00D36D5C"/>
    <w:rsid w:val="00D37D0D"/>
    <w:rsid w:val="00D40679"/>
    <w:rsid w:val="00D42958"/>
    <w:rsid w:val="00D43437"/>
    <w:rsid w:val="00D44A3A"/>
    <w:rsid w:val="00D44C83"/>
    <w:rsid w:val="00D45BB2"/>
    <w:rsid w:val="00D45F54"/>
    <w:rsid w:val="00D4727B"/>
    <w:rsid w:val="00D5078B"/>
    <w:rsid w:val="00D50FE9"/>
    <w:rsid w:val="00D518B7"/>
    <w:rsid w:val="00D5318A"/>
    <w:rsid w:val="00D5440A"/>
    <w:rsid w:val="00D546F5"/>
    <w:rsid w:val="00D54AA8"/>
    <w:rsid w:val="00D553EF"/>
    <w:rsid w:val="00D563E5"/>
    <w:rsid w:val="00D57558"/>
    <w:rsid w:val="00D579B7"/>
    <w:rsid w:val="00D63F1C"/>
    <w:rsid w:val="00D65746"/>
    <w:rsid w:val="00D66746"/>
    <w:rsid w:val="00D70084"/>
    <w:rsid w:val="00D73E33"/>
    <w:rsid w:val="00D748BD"/>
    <w:rsid w:val="00D82ACC"/>
    <w:rsid w:val="00D82F24"/>
    <w:rsid w:val="00D9027E"/>
    <w:rsid w:val="00D908BB"/>
    <w:rsid w:val="00D909EA"/>
    <w:rsid w:val="00D91350"/>
    <w:rsid w:val="00D92278"/>
    <w:rsid w:val="00DA079E"/>
    <w:rsid w:val="00DA2360"/>
    <w:rsid w:val="00DA3093"/>
    <w:rsid w:val="00DA517D"/>
    <w:rsid w:val="00DA73EE"/>
    <w:rsid w:val="00DB0359"/>
    <w:rsid w:val="00DB2884"/>
    <w:rsid w:val="00DB3550"/>
    <w:rsid w:val="00DB63D6"/>
    <w:rsid w:val="00DB7C00"/>
    <w:rsid w:val="00DC04FE"/>
    <w:rsid w:val="00DC0500"/>
    <w:rsid w:val="00DC0944"/>
    <w:rsid w:val="00DC1FEA"/>
    <w:rsid w:val="00DC2214"/>
    <w:rsid w:val="00DC3440"/>
    <w:rsid w:val="00DC3B41"/>
    <w:rsid w:val="00DC4716"/>
    <w:rsid w:val="00DC4E43"/>
    <w:rsid w:val="00DD3024"/>
    <w:rsid w:val="00DD5620"/>
    <w:rsid w:val="00DD5C33"/>
    <w:rsid w:val="00DD7080"/>
    <w:rsid w:val="00DE1451"/>
    <w:rsid w:val="00DE1B71"/>
    <w:rsid w:val="00DE1D66"/>
    <w:rsid w:val="00DE5B75"/>
    <w:rsid w:val="00DE69B3"/>
    <w:rsid w:val="00DF19A3"/>
    <w:rsid w:val="00DF1F8C"/>
    <w:rsid w:val="00DF22F2"/>
    <w:rsid w:val="00DF3987"/>
    <w:rsid w:val="00DF567A"/>
    <w:rsid w:val="00E0156A"/>
    <w:rsid w:val="00E05F99"/>
    <w:rsid w:val="00E07F52"/>
    <w:rsid w:val="00E112F8"/>
    <w:rsid w:val="00E14006"/>
    <w:rsid w:val="00E146D8"/>
    <w:rsid w:val="00E17769"/>
    <w:rsid w:val="00E2031E"/>
    <w:rsid w:val="00E224DE"/>
    <w:rsid w:val="00E268ED"/>
    <w:rsid w:val="00E347D6"/>
    <w:rsid w:val="00E34881"/>
    <w:rsid w:val="00E3572E"/>
    <w:rsid w:val="00E366EC"/>
    <w:rsid w:val="00E40900"/>
    <w:rsid w:val="00E40C80"/>
    <w:rsid w:val="00E413C3"/>
    <w:rsid w:val="00E41997"/>
    <w:rsid w:val="00E4275A"/>
    <w:rsid w:val="00E428BD"/>
    <w:rsid w:val="00E42D8F"/>
    <w:rsid w:val="00E4408B"/>
    <w:rsid w:val="00E4470F"/>
    <w:rsid w:val="00E44E30"/>
    <w:rsid w:val="00E47B7B"/>
    <w:rsid w:val="00E50287"/>
    <w:rsid w:val="00E51EFA"/>
    <w:rsid w:val="00E53023"/>
    <w:rsid w:val="00E548EC"/>
    <w:rsid w:val="00E56B9B"/>
    <w:rsid w:val="00E575E9"/>
    <w:rsid w:val="00E6116B"/>
    <w:rsid w:val="00E6145C"/>
    <w:rsid w:val="00E61C63"/>
    <w:rsid w:val="00E62FFE"/>
    <w:rsid w:val="00E70468"/>
    <w:rsid w:val="00E71151"/>
    <w:rsid w:val="00E7289E"/>
    <w:rsid w:val="00E72DF0"/>
    <w:rsid w:val="00E72E19"/>
    <w:rsid w:val="00E77551"/>
    <w:rsid w:val="00E82E39"/>
    <w:rsid w:val="00E83E0F"/>
    <w:rsid w:val="00E85BA8"/>
    <w:rsid w:val="00E8628C"/>
    <w:rsid w:val="00E87F93"/>
    <w:rsid w:val="00E91A68"/>
    <w:rsid w:val="00E93CF9"/>
    <w:rsid w:val="00E94634"/>
    <w:rsid w:val="00E954F4"/>
    <w:rsid w:val="00EA2DD7"/>
    <w:rsid w:val="00EA3E54"/>
    <w:rsid w:val="00EA458C"/>
    <w:rsid w:val="00EA6F9A"/>
    <w:rsid w:val="00EB0B2D"/>
    <w:rsid w:val="00EC1E75"/>
    <w:rsid w:val="00EC34C3"/>
    <w:rsid w:val="00EC3539"/>
    <w:rsid w:val="00EC560D"/>
    <w:rsid w:val="00EC5BB5"/>
    <w:rsid w:val="00ED2BC6"/>
    <w:rsid w:val="00ED3CD8"/>
    <w:rsid w:val="00ED4C1C"/>
    <w:rsid w:val="00ED57C8"/>
    <w:rsid w:val="00ED7287"/>
    <w:rsid w:val="00EE1327"/>
    <w:rsid w:val="00EE3032"/>
    <w:rsid w:val="00EE3A98"/>
    <w:rsid w:val="00EE3EA0"/>
    <w:rsid w:val="00EE476C"/>
    <w:rsid w:val="00EE5476"/>
    <w:rsid w:val="00EE6CC1"/>
    <w:rsid w:val="00EE7147"/>
    <w:rsid w:val="00EE7B5D"/>
    <w:rsid w:val="00EF19F5"/>
    <w:rsid w:val="00EF1B7F"/>
    <w:rsid w:val="00EF42A2"/>
    <w:rsid w:val="00F00E58"/>
    <w:rsid w:val="00F0291E"/>
    <w:rsid w:val="00F046CF"/>
    <w:rsid w:val="00F053E9"/>
    <w:rsid w:val="00F06596"/>
    <w:rsid w:val="00F0713E"/>
    <w:rsid w:val="00F07606"/>
    <w:rsid w:val="00F10801"/>
    <w:rsid w:val="00F12371"/>
    <w:rsid w:val="00F158A1"/>
    <w:rsid w:val="00F1712B"/>
    <w:rsid w:val="00F17531"/>
    <w:rsid w:val="00F22687"/>
    <w:rsid w:val="00F23FE5"/>
    <w:rsid w:val="00F275D0"/>
    <w:rsid w:val="00F30C0C"/>
    <w:rsid w:val="00F33BF9"/>
    <w:rsid w:val="00F378E7"/>
    <w:rsid w:val="00F37E8B"/>
    <w:rsid w:val="00F41181"/>
    <w:rsid w:val="00F4121B"/>
    <w:rsid w:val="00F43DEE"/>
    <w:rsid w:val="00F4686F"/>
    <w:rsid w:val="00F50E15"/>
    <w:rsid w:val="00F51D2E"/>
    <w:rsid w:val="00F6085B"/>
    <w:rsid w:val="00F60970"/>
    <w:rsid w:val="00F60B80"/>
    <w:rsid w:val="00F63291"/>
    <w:rsid w:val="00F6344C"/>
    <w:rsid w:val="00F65436"/>
    <w:rsid w:val="00F7225F"/>
    <w:rsid w:val="00F72285"/>
    <w:rsid w:val="00F7238A"/>
    <w:rsid w:val="00F73A7B"/>
    <w:rsid w:val="00F77F34"/>
    <w:rsid w:val="00F84FD6"/>
    <w:rsid w:val="00F85A17"/>
    <w:rsid w:val="00F87B60"/>
    <w:rsid w:val="00F87EE3"/>
    <w:rsid w:val="00F90409"/>
    <w:rsid w:val="00F90959"/>
    <w:rsid w:val="00F91A8F"/>
    <w:rsid w:val="00F91E4B"/>
    <w:rsid w:val="00FA0FD8"/>
    <w:rsid w:val="00FA1420"/>
    <w:rsid w:val="00FA14FA"/>
    <w:rsid w:val="00FA4A69"/>
    <w:rsid w:val="00FA5964"/>
    <w:rsid w:val="00FB205A"/>
    <w:rsid w:val="00FB214D"/>
    <w:rsid w:val="00FB3803"/>
    <w:rsid w:val="00FB4984"/>
    <w:rsid w:val="00FB4C30"/>
    <w:rsid w:val="00FB58DF"/>
    <w:rsid w:val="00FC163C"/>
    <w:rsid w:val="00FC4ADD"/>
    <w:rsid w:val="00FD0140"/>
    <w:rsid w:val="00FD294F"/>
    <w:rsid w:val="00FD37F8"/>
    <w:rsid w:val="00FD5756"/>
    <w:rsid w:val="00FD5D92"/>
    <w:rsid w:val="00FD6452"/>
    <w:rsid w:val="00FD6B5E"/>
    <w:rsid w:val="00FD6CFE"/>
    <w:rsid w:val="00FE117C"/>
    <w:rsid w:val="00FE2310"/>
    <w:rsid w:val="00FE27FA"/>
    <w:rsid w:val="00FE529D"/>
    <w:rsid w:val="00FE7BB5"/>
    <w:rsid w:val="00FF0698"/>
    <w:rsid w:val="00FF0965"/>
    <w:rsid w:val="00FF1C98"/>
    <w:rsid w:val="00FF3FBB"/>
    <w:rsid w:val="00FF472E"/>
    <w:rsid w:val="00FF64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3"/>
        <o:r id="V:Rule2" type="connector" idref="#_x0000_s1030"/>
        <o:r id="V:Rule3" type="connector" idref="#_x0000_s1042"/>
      </o:rules>
    </o:shapelayout>
  </w:shapeDefaults>
  <w:decimalSymbol w:val=","/>
  <w:listSeparator w:val=";"/>
  <w14:docId w14:val="59136BCE"/>
  <w15:docId w15:val="{17B72A1E-8417-491C-B973-0E416D37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 w:type="character" w:customStyle="1" w:styleId="tag">
    <w:name w:val="tag"/>
    <w:basedOn w:val="Policepardfaut"/>
    <w:rsid w:val="000B6B06"/>
  </w:style>
  <w:style w:type="character" w:customStyle="1" w:styleId="Titre10">
    <w:name w:val="Titre1"/>
    <w:basedOn w:val="Policepardfaut"/>
    <w:rsid w:val="000B6B06"/>
  </w:style>
  <w:style w:type="character" w:customStyle="1" w:styleId="attribute">
    <w:name w:val="attribute"/>
    <w:basedOn w:val="Policepardfaut"/>
    <w:rsid w:val="000B6B06"/>
  </w:style>
  <w:style w:type="character" w:customStyle="1" w:styleId="value">
    <w:name w:val="value"/>
    <w:basedOn w:val="Policepardfaut"/>
    <w:rsid w:val="000B6B06"/>
  </w:style>
  <w:style w:type="character" w:styleId="CodeHTML">
    <w:name w:val="HTML Code"/>
    <w:basedOn w:val="Policepardfaut"/>
    <w:uiPriority w:val="99"/>
    <w:unhideWhenUsed/>
    <w:rsid w:val="00E413C3"/>
    <w:rPr>
      <w:rFonts w:ascii="Courier New" w:eastAsia="Times New Roman" w:hAnsi="Courier New" w:cs="Courier New"/>
      <w:sz w:val="20"/>
      <w:szCs w:val="20"/>
    </w:rPr>
  </w:style>
  <w:style w:type="character" w:customStyle="1" w:styleId="keyword">
    <w:name w:val="keyword"/>
    <w:basedOn w:val="Policepardfaut"/>
    <w:rsid w:val="00700AD0"/>
  </w:style>
  <w:style w:type="character" w:styleId="lev">
    <w:name w:val="Strong"/>
    <w:basedOn w:val="Policepardfaut"/>
    <w:uiPriority w:val="22"/>
    <w:qFormat/>
    <w:rsid w:val="00700AD0"/>
    <w:rPr>
      <w:b/>
      <w:bCs/>
    </w:rPr>
  </w:style>
  <w:style w:type="character" w:customStyle="1" w:styleId="string">
    <w:name w:val="string"/>
    <w:basedOn w:val="Policepardfaut"/>
    <w:rsid w:val="00700AD0"/>
  </w:style>
  <w:style w:type="character" w:styleId="Lienhypertextesuivivisit">
    <w:name w:val="FollowedHyperlink"/>
    <w:basedOn w:val="Policepardfaut"/>
    <w:rsid w:val="00E85BA8"/>
    <w:rPr>
      <w:color w:val="800080" w:themeColor="followedHyperlink"/>
      <w:u w:val="single"/>
    </w:rPr>
  </w:style>
  <w:style w:type="character" w:customStyle="1" w:styleId="lang-el">
    <w:name w:val="lang-el"/>
    <w:basedOn w:val="Policepardfaut"/>
    <w:rsid w:val="00A83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025908628">
      <w:bodyDiv w:val="1"/>
      <w:marLeft w:val="0"/>
      <w:marRight w:val="0"/>
      <w:marTop w:val="0"/>
      <w:marBottom w:val="0"/>
      <w:divBdr>
        <w:top w:val="none" w:sz="0" w:space="0" w:color="auto"/>
        <w:left w:val="none" w:sz="0" w:space="0" w:color="auto"/>
        <w:bottom w:val="none" w:sz="0" w:space="0" w:color="auto"/>
        <w:right w:val="none" w:sz="0" w:space="0" w:color="auto"/>
      </w:divBdr>
    </w:div>
    <w:div w:id="1236285353">
      <w:bodyDiv w:val="1"/>
      <w:marLeft w:val="0"/>
      <w:marRight w:val="0"/>
      <w:marTop w:val="0"/>
      <w:marBottom w:val="0"/>
      <w:divBdr>
        <w:top w:val="none" w:sz="0" w:space="0" w:color="auto"/>
        <w:left w:val="none" w:sz="0" w:space="0" w:color="auto"/>
        <w:bottom w:val="none" w:sz="0" w:space="0" w:color="auto"/>
        <w:right w:val="none" w:sz="0" w:space="0" w:color="auto"/>
      </w:divBdr>
      <w:divsChild>
        <w:div w:id="1386561075">
          <w:marLeft w:val="547"/>
          <w:marRight w:val="0"/>
          <w:marTop w:val="0"/>
          <w:marBottom w:val="0"/>
          <w:divBdr>
            <w:top w:val="none" w:sz="0" w:space="0" w:color="auto"/>
            <w:left w:val="none" w:sz="0" w:space="0" w:color="auto"/>
            <w:bottom w:val="none" w:sz="0" w:space="0" w:color="auto"/>
            <w:right w:val="none" w:sz="0" w:space="0" w:color="auto"/>
          </w:divBdr>
        </w:div>
      </w:divsChild>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 w:id="1965765174">
      <w:bodyDiv w:val="1"/>
      <w:marLeft w:val="0"/>
      <w:marRight w:val="0"/>
      <w:marTop w:val="0"/>
      <w:marBottom w:val="0"/>
      <w:divBdr>
        <w:top w:val="none" w:sz="0" w:space="0" w:color="auto"/>
        <w:left w:val="none" w:sz="0" w:space="0" w:color="auto"/>
        <w:bottom w:val="none" w:sz="0" w:space="0" w:color="auto"/>
        <w:right w:val="none" w:sz="0" w:space="0" w:color="auto"/>
      </w:divBdr>
      <w:divsChild>
        <w:div w:id="19385138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tackoverflow.com/questions/24354115/finding-top-and-left-values-of-div-without-setting-stylesheet-values"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www.west-wind.com/WestwindWebToolkit/samples/Ajax/html5andCss3/keycodechecker.asp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cambiaresearch.com/articles/15/javascript-char-codes-key-cod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w3schools.com"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dev.opera.com/articles/better-performance-with-requestanimationfram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www.script-home.com/javascript-getboundingclientrect-to-obtain-the-position-of-the-elements-on-the-page-code-revised-pp-1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chimera.labs.oreilly.com/books/1234000001654/ch05.html"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developer.mozilla.org/fr/docs/Glisser_et_d%C3%A9poser/Op%C3%A9rations_de_gliss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AEC2C-BE11-46C1-8A0B-E1C6C3F6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12478</TotalTime>
  <Pages>15</Pages>
  <Words>3265</Words>
  <Characters>17959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Ronald Jean-Julien</cp:lastModifiedBy>
  <cp:revision>539</cp:revision>
  <cp:lastPrinted>2011-01-18T15:21:00Z</cp:lastPrinted>
  <dcterms:created xsi:type="dcterms:W3CDTF">2011-01-17T20:06:00Z</dcterms:created>
  <dcterms:modified xsi:type="dcterms:W3CDTF">2020-01-09T07:12:00Z</dcterms:modified>
</cp:coreProperties>
</file>